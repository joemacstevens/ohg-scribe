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A36D7E" w14:textId="7A5ECD8B" w:rsidR="00BE6884" w:rsidRPr="0032256F" w:rsidRDefault="00445560" w:rsidP="1D8F27B8">
      <w:pPr>
        <w:rPr>
          <w:rFonts w:ascii="Apis For Office" w:hAnsi="Apis For Office" w:cs="Apis For Office"/>
          <w:b/>
          <w:bCs/>
          <w:color w:val="000000" w:themeColor="text1"/>
        </w:rPr>
      </w:pPr>
      <w:r w:rsidRPr="0032256F">
        <w:rPr>
          <w:rFonts w:ascii="Apis For Office" w:hAnsi="Apis For Office" w:cs="Apis For Office"/>
          <w:noProof/>
          <w:color w:val="000000" w:themeColor="text1"/>
          <w:lang w:eastAsia="en-GB"/>
        </w:rPr>
        <w:drawing>
          <wp:anchor distT="0" distB="0" distL="114300" distR="114300" simplePos="0" relativeHeight="251658240" behindDoc="0" locked="0" layoutInCell="1" allowOverlap="1" wp14:anchorId="4CD73CEE" wp14:editId="7849480E">
            <wp:simplePos x="0" y="0"/>
            <wp:positionH relativeFrom="column">
              <wp:posOffset>4944110</wp:posOffset>
            </wp:positionH>
            <wp:positionV relativeFrom="paragraph">
              <wp:posOffset>-228600</wp:posOffset>
            </wp:positionV>
            <wp:extent cx="790575" cy="571500"/>
            <wp:effectExtent l="0" t="0" r="9525" b="0"/>
            <wp:wrapSquare wrapText="bothSides"/>
            <wp:docPr id="4" name="Picture 4" descr="NN_pc_B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N_pc_Blac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2372D99" w:rsidRPr="0032256F">
        <w:rPr>
          <w:rFonts w:ascii="Apis For Office" w:hAnsi="Apis For Office" w:cs="Apis For Office"/>
          <w:b/>
          <w:bCs/>
          <w:color w:val="000000" w:themeColor="text1"/>
        </w:rPr>
        <w:t>PPG Meeting Minutes</w:t>
      </w:r>
      <w:bookmarkStart w:id="0" w:name="LOGO"/>
      <w:bookmarkEnd w:id="0"/>
    </w:p>
    <w:p w14:paraId="10AC68EC" w14:textId="77777777" w:rsidR="00BE6884" w:rsidRPr="0032256F" w:rsidRDefault="00BE6884" w:rsidP="00D221D9">
      <w:pPr>
        <w:rPr>
          <w:rFonts w:ascii="Apis For Office" w:hAnsi="Apis For Office" w:cs="Apis For Office"/>
          <w:color w:val="000000" w:themeColor="text1"/>
        </w:rPr>
      </w:pPr>
    </w:p>
    <w:p w14:paraId="4141D9A9" w14:textId="22459E00" w:rsidR="00BE6884" w:rsidRPr="0032256F" w:rsidRDefault="32372D99" w:rsidP="00D221D9">
      <w:pPr>
        <w:rPr>
          <w:rFonts w:ascii="Apis For Office" w:hAnsi="Apis For Office" w:cs="Apis For Office"/>
          <w:color w:val="000000" w:themeColor="text1"/>
        </w:rPr>
      </w:pPr>
      <w:r w:rsidRPr="1D8F27B8">
        <w:rPr>
          <w:rFonts w:ascii="Apis For Office" w:hAnsi="Apis For Office" w:cs="Apis For Office"/>
          <w:color w:val="000000" w:themeColor="text1"/>
        </w:rPr>
        <w:t xml:space="preserve">Date: </w:t>
      </w:r>
      <w:r w:rsidR="00331A6A">
        <w:rPr>
          <w:rFonts w:ascii="Apis For Office" w:hAnsi="Apis For Office" w:cs="Apis For Office"/>
          <w:color w:val="000000" w:themeColor="text1"/>
        </w:rPr>
        <w:t>20</w:t>
      </w:r>
      <w:r w:rsidR="00331A6A" w:rsidRPr="00331A6A">
        <w:rPr>
          <w:rFonts w:ascii="Apis For Office" w:hAnsi="Apis For Office" w:cs="Apis For Office"/>
          <w:color w:val="000000" w:themeColor="text1"/>
        </w:rPr>
        <w:t>th</w:t>
      </w:r>
      <w:r w:rsidR="00331A6A">
        <w:rPr>
          <w:rFonts w:ascii="Apis For Office" w:hAnsi="Apis For Office" w:cs="Apis For Office"/>
          <w:color w:val="000000" w:themeColor="text1"/>
        </w:rPr>
        <w:t xml:space="preserve"> May</w:t>
      </w:r>
      <w:r w:rsidR="1D8376A1" w:rsidRPr="1D8F27B8">
        <w:rPr>
          <w:rFonts w:ascii="Apis For Office" w:hAnsi="Apis For Office" w:cs="Apis For Office"/>
          <w:color w:val="000000" w:themeColor="text1"/>
        </w:rPr>
        <w:t xml:space="preserve"> </w:t>
      </w:r>
      <w:r w:rsidR="61854226" w:rsidRPr="1D8F27B8">
        <w:rPr>
          <w:rFonts w:ascii="Apis For Office" w:hAnsi="Apis For Office" w:cs="Apis For Office"/>
          <w:color w:val="000000" w:themeColor="text1"/>
        </w:rPr>
        <w:t>202</w:t>
      </w:r>
      <w:r w:rsidR="00095245">
        <w:rPr>
          <w:rFonts w:ascii="Apis For Office" w:hAnsi="Apis For Office" w:cs="Apis For Office"/>
          <w:color w:val="000000" w:themeColor="text1"/>
        </w:rPr>
        <w:t>5</w:t>
      </w:r>
    </w:p>
    <w:p w14:paraId="1647FD84" w14:textId="5D6411A8" w:rsidR="00BE6884" w:rsidRPr="0032256F" w:rsidRDefault="32372D99" w:rsidP="00D221D9">
      <w:pPr>
        <w:rPr>
          <w:rFonts w:ascii="Apis For Office" w:hAnsi="Apis For Office" w:cs="Apis For Office"/>
          <w:b/>
          <w:bCs/>
          <w:color w:val="000000" w:themeColor="text1"/>
        </w:rPr>
      </w:pPr>
      <w:r w:rsidRPr="1D8F27B8">
        <w:rPr>
          <w:rFonts w:ascii="Apis For Office" w:hAnsi="Apis For Office" w:cs="Apis For Office"/>
          <w:b/>
          <w:bCs/>
          <w:color w:val="000000" w:themeColor="text1"/>
        </w:rPr>
        <w:t>PPG:</w:t>
      </w:r>
      <w:r w:rsidR="13C722AE" w:rsidRPr="1D8F27B8">
        <w:rPr>
          <w:rFonts w:ascii="Apis For Office" w:hAnsi="Apis For Office" w:cs="Apis For Office"/>
          <w:b/>
          <w:bCs/>
          <w:color w:val="000000" w:themeColor="text1"/>
        </w:rPr>
        <w:t xml:space="preserve"> </w:t>
      </w:r>
      <w:r w:rsidR="30A88139" w:rsidRPr="1D8F27B8">
        <w:rPr>
          <w:rFonts w:ascii="Apis For Office" w:hAnsi="Apis For Office" w:cs="Apis For Office"/>
          <w:b/>
          <w:bCs/>
          <w:color w:val="000000" w:themeColor="text1"/>
        </w:rPr>
        <w:t>ONE Obesity PPG</w:t>
      </w:r>
    </w:p>
    <w:p w14:paraId="62D5719D" w14:textId="77777777" w:rsidR="00BE6884" w:rsidRPr="0032256F" w:rsidRDefault="00BE6884" w:rsidP="00D221D9">
      <w:pPr>
        <w:rPr>
          <w:rFonts w:ascii="Apis For Office" w:hAnsi="Apis For Office" w:cs="Apis For Office"/>
          <w:color w:val="000000" w:themeColor="text1"/>
        </w:rPr>
      </w:pPr>
    </w:p>
    <w:tbl>
      <w:tblPr>
        <w:tblStyle w:val="TableGrid"/>
        <w:tblW w:w="9064" w:type="dxa"/>
        <w:tblLook w:val="04A0" w:firstRow="1" w:lastRow="0" w:firstColumn="1" w:lastColumn="0" w:noHBand="0" w:noVBand="1"/>
      </w:tblPr>
      <w:tblGrid>
        <w:gridCol w:w="3020"/>
        <w:gridCol w:w="3022"/>
        <w:gridCol w:w="3022"/>
      </w:tblGrid>
      <w:tr w:rsidR="0032256F" w:rsidRPr="0032256F" w14:paraId="4F479F72" w14:textId="77777777" w:rsidTr="1D8F27B8">
        <w:tc>
          <w:tcPr>
            <w:tcW w:w="3020" w:type="dxa"/>
            <w:shd w:val="clear" w:color="auto" w:fill="E7E6E6" w:themeFill="background2"/>
            <w:vAlign w:val="center"/>
          </w:tcPr>
          <w:p w14:paraId="31748ADF" w14:textId="79FA68D8" w:rsidR="00EE1E9C" w:rsidRPr="0032256F" w:rsidRDefault="13C722AE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commentRangeStart w:id="1"/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Attendees</w:t>
            </w:r>
            <w:r w:rsidR="6AD7BB91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’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</w:t>
            </w:r>
            <w:commentRangeEnd w:id="1"/>
            <w:r w:rsidR="00CA1215">
              <w:rPr>
                <w:rStyle w:val="CommentReference"/>
              </w:rPr>
              <w:commentReference w:id="1"/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i</w:t>
            </w:r>
            <w:r w:rsidR="528AF836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nitials</w:t>
            </w:r>
          </w:p>
        </w:tc>
        <w:tc>
          <w:tcPr>
            <w:tcW w:w="3022" w:type="dxa"/>
            <w:shd w:val="clear" w:color="auto" w:fill="E7E6E6" w:themeFill="background2"/>
            <w:vAlign w:val="center"/>
          </w:tcPr>
          <w:p w14:paraId="5F0069FF" w14:textId="10DFE6E9" w:rsidR="00EE1E9C" w:rsidRPr="0032256F" w:rsidRDefault="528AF836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Function/Department</w:t>
            </w:r>
            <w:r w:rsidR="13C722AE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</w:t>
            </w:r>
            <w:r w:rsidR="52D13878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–</w:t>
            </w:r>
            <w:r w:rsidR="13C722AE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</w:t>
            </w:r>
            <w:r w:rsidR="13C722AE" w:rsidRPr="1D8F27B8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P</w:t>
            </w:r>
            <w:r w:rsidRPr="1D8F27B8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resent</w:t>
            </w:r>
          </w:p>
        </w:tc>
        <w:tc>
          <w:tcPr>
            <w:tcW w:w="3022" w:type="dxa"/>
            <w:shd w:val="clear" w:color="auto" w:fill="E7E6E6" w:themeFill="background2"/>
            <w:vAlign w:val="center"/>
          </w:tcPr>
          <w:p w14:paraId="2DEF4570" w14:textId="78AA38DB" w:rsidR="00EE1E9C" w:rsidRPr="0032256F" w:rsidRDefault="528AF836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Function/Department – </w:t>
            </w:r>
            <w:r w:rsidR="00EE1E9C">
              <w:br/>
            </w:r>
            <w:r w:rsidRPr="1D8F27B8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NOT present</w:t>
            </w:r>
          </w:p>
        </w:tc>
      </w:tr>
      <w:tr w:rsidR="00794C56" w:rsidRPr="0032256F" w14:paraId="483E12CC" w14:textId="77777777" w:rsidTr="1D8F27B8">
        <w:trPr>
          <w:trHeight w:val="3028"/>
        </w:trPr>
        <w:tc>
          <w:tcPr>
            <w:tcW w:w="3020" w:type="dxa"/>
            <w:shd w:val="clear" w:color="auto" w:fill="auto"/>
          </w:tcPr>
          <w:p w14:paraId="6190828C" w14:textId="35881D76" w:rsidR="00EB04C3" w:rsidRPr="00315588" w:rsidRDefault="00EB04C3" w:rsidP="00476640">
            <w:pPr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</w:pPr>
            <w:r w:rsidRPr="00315588"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  <w:t>Chair:</w:t>
            </w:r>
          </w:p>
          <w:p w14:paraId="26695669" w14:textId="293AD30B" w:rsidR="00EB04C3" w:rsidRPr="00315588" w:rsidRDefault="00B271E1" w:rsidP="00476640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TCIT</w:t>
            </w:r>
          </w:p>
          <w:p w14:paraId="49BD7C9F" w14:textId="77777777" w:rsidR="00EB04C3" w:rsidRPr="00315588" w:rsidRDefault="00EB04C3" w:rsidP="00476640">
            <w:pPr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</w:pPr>
          </w:p>
          <w:p w14:paraId="7AC68D93" w14:textId="5980DBEC" w:rsidR="00D7243C" w:rsidRPr="000E0CC4" w:rsidRDefault="395EB3F1" w:rsidP="00781187">
            <w:pPr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</w:pPr>
            <w:r w:rsidRPr="00315588"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  <w:t>PPG members:</w:t>
            </w:r>
          </w:p>
          <w:p w14:paraId="0BB285C9" w14:textId="4A014218" w:rsidR="001C0D85" w:rsidRDefault="007202F3" w:rsidP="00781187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NAVR</w:t>
            </w:r>
            <w:r w:rsidR="002A20D5">
              <w:rPr>
                <w:rFonts w:ascii="Apis For Office" w:hAnsi="Apis For Office" w:cs="Apis For Office"/>
                <w:color w:val="000000" w:themeColor="text1"/>
              </w:rPr>
              <w:t xml:space="preserve">, CTJD, XSLA, OIFR, SQKL, LSVM, NMHL, </w:t>
            </w:r>
            <w:r w:rsidR="009C65EC">
              <w:rPr>
                <w:rFonts w:ascii="Apis For Office" w:hAnsi="Apis For Office" w:cs="Apis For Office"/>
                <w:color w:val="000000" w:themeColor="text1"/>
              </w:rPr>
              <w:t>CJLU</w:t>
            </w:r>
            <w:r w:rsidR="00143A9E">
              <w:rPr>
                <w:rFonts w:ascii="Apis For Office" w:hAnsi="Apis For Office" w:cs="Apis For Office"/>
                <w:color w:val="000000" w:themeColor="text1"/>
              </w:rPr>
              <w:t xml:space="preserve">, ITSH, </w:t>
            </w:r>
            <w:r w:rsidR="00C94F6D">
              <w:rPr>
                <w:rFonts w:ascii="Apis For Office" w:hAnsi="Apis For Office" w:cs="Apis For Office"/>
                <w:color w:val="000000" w:themeColor="text1"/>
              </w:rPr>
              <w:t xml:space="preserve">MDZP, </w:t>
            </w:r>
            <w:r w:rsidR="007E21EB">
              <w:rPr>
                <w:rFonts w:ascii="Apis For Office" w:hAnsi="Apis For Office" w:cs="Apis For Office"/>
                <w:color w:val="000000" w:themeColor="text1"/>
              </w:rPr>
              <w:t xml:space="preserve">ICSM, TMYU, </w:t>
            </w:r>
          </w:p>
          <w:p w14:paraId="2B36AAE1" w14:textId="77777777" w:rsidR="008C15A0" w:rsidRDefault="008C15A0" w:rsidP="00781187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2B1B1709" w14:textId="21237A48" w:rsidR="003244FA" w:rsidRPr="008C15A0" w:rsidRDefault="1D86E74C" w:rsidP="00D7243C">
            <w:pPr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</w:pPr>
            <w:r w:rsidRPr="00315588">
              <w:rPr>
                <w:rFonts w:ascii="Apis For Office" w:hAnsi="Apis For Office" w:cs="Apis For Office"/>
                <w:b/>
                <w:bCs/>
                <w:color w:val="000000" w:themeColor="text1"/>
                <w:u w:val="single"/>
              </w:rPr>
              <w:t>Guests:</w:t>
            </w:r>
          </w:p>
        </w:tc>
        <w:tc>
          <w:tcPr>
            <w:tcW w:w="3022" w:type="dxa"/>
            <w:shd w:val="clear" w:color="auto" w:fill="auto"/>
          </w:tcPr>
          <w:p w14:paraId="693C7E9D" w14:textId="77777777" w:rsidR="0034253B" w:rsidRDefault="007202F3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Global Medical Affairs</w:t>
            </w:r>
          </w:p>
          <w:p w14:paraId="752D3675" w14:textId="77777777" w:rsidR="002A20D5" w:rsidRDefault="002344FD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Safety Surveillance</w:t>
            </w:r>
          </w:p>
          <w:p w14:paraId="7440E3CD" w14:textId="77777777" w:rsidR="002344FD" w:rsidRDefault="002344FD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Market Access</w:t>
            </w:r>
          </w:p>
          <w:p w14:paraId="7AFDDAF0" w14:textId="62BDE1F8" w:rsidR="002344FD" w:rsidRDefault="000C0FF9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Scientific Pu</w:t>
            </w:r>
            <w:r w:rsidR="004F4DCF">
              <w:rPr>
                <w:rFonts w:ascii="Apis For Office" w:hAnsi="Apis For Office" w:cs="Apis For Office"/>
                <w:color w:val="000000" w:themeColor="text1"/>
              </w:rPr>
              <w:t>bl</w:t>
            </w:r>
            <w:r>
              <w:rPr>
                <w:rFonts w:ascii="Apis For Office" w:hAnsi="Apis For Office" w:cs="Apis For Office"/>
                <w:color w:val="000000" w:themeColor="text1"/>
              </w:rPr>
              <w:t>ications Manager</w:t>
            </w:r>
          </w:p>
          <w:p w14:paraId="4A67367D" w14:textId="77777777" w:rsidR="000C0FF9" w:rsidRDefault="00F5119D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PVP</w:t>
            </w:r>
          </w:p>
          <w:p w14:paraId="5023D66C" w14:textId="77777777" w:rsidR="00F5119D" w:rsidRDefault="00511EDF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Real World Evidence</w:t>
            </w:r>
          </w:p>
          <w:p w14:paraId="1C9C3B78" w14:textId="77777777" w:rsidR="00511EDF" w:rsidRDefault="006D4609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Global Payer Evidence</w:t>
            </w:r>
          </w:p>
          <w:p w14:paraId="4B479918" w14:textId="736DF205" w:rsidR="006D4609" w:rsidRDefault="00FE3C5B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Medical </w:t>
            </w:r>
            <w:r w:rsidR="00807528">
              <w:rPr>
                <w:rFonts w:ascii="Apis For Office" w:hAnsi="Apis For Office" w:cs="Apis For Office"/>
                <w:color w:val="000000" w:themeColor="text1"/>
              </w:rPr>
              <w:t>&amp;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 Science</w:t>
            </w:r>
          </w:p>
          <w:p w14:paraId="6042F20F" w14:textId="77777777" w:rsidR="00FE3C5B" w:rsidRDefault="00807528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Regions</w:t>
            </w:r>
          </w:p>
          <w:p w14:paraId="726521AD" w14:textId="622948A3" w:rsidR="006B36D6" w:rsidRPr="00315588" w:rsidRDefault="006B36D6" w:rsidP="00337001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Global HEOR</w:t>
            </w:r>
          </w:p>
        </w:tc>
        <w:tc>
          <w:tcPr>
            <w:tcW w:w="3022" w:type="dxa"/>
            <w:shd w:val="clear" w:color="auto" w:fill="auto"/>
          </w:tcPr>
          <w:p w14:paraId="46B1F318" w14:textId="77777777" w:rsidR="009E35E1" w:rsidRDefault="00CF103D" w:rsidP="00745C13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Biosta</w:t>
            </w:r>
            <w:r w:rsidR="006B1D7D">
              <w:rPr>
                <w:rFonts w:ascii="Apis For Office" w:hAnsi="Apis For Office" w:cs="Apis For Office"/>
                <w:color w:val="000000" w:themeColor="text1"/>
              </w:rPr>
              <w:t>tistics</w:t>
            </w:r>
          </w:p>
          <w:p w14:paraId="7A033F94" w14:textId="77777777" w:rsidR="006B1D7D" w:rsidRDefault="006B1D7D" w:rsidP="00745C13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Regulatory Affairs</w:t>
            </w:r>
          </w:p>
          <w:p w14:paraId="75ED04BB" w14:textId="77777777" w:rsidR="006B1D7D" w:rsidRDefault="006B1D7D" w:rsidP="00745C13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Global Safety</w:t>
            </w:r>
          </w:p>
          <w:p w14:paraId="337ADD33" w14:textId="77777777" w:rsidR="006B1D7D" w:rsidRDefault="006B1D7D" w:rsidP="006B1D7D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Clinical Pharmacology</w:t>
            </w:r>
          </w:p>
          <w:p w14:paraId="2E6F900B" w14:textId="77777777" w:rsidR="006B1D7D" w:rsidRDefault="006B1D7D" w:rsidP="006B1D7D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Clinical Reporting</w:t>
            </w:r>
          </w:p>
          <w:p w14:paraId="012E99FE" w14:textId="77777777" w:rsidR="006B1D7D" w:rsidRDefault="006B1D7D" w:rsidP="006B1D7D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Epidemiology</w:t>
            </w:r>
          </w:p>
          <w:p w14:paraId="7D6C8BDA" w14:textId="630F6FC5" w:rsidR="006B1D7D" w:rsidRPr="006B1D7D" w:rsidRDefault="00016F8A" w:rsidP="006B1D7D">
            <w:pPr>
              <w:numPr>
                <w:ilvl w:val="0"/>
                <w:numId w:val="2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Global Marketing</w:t>
            </w:r>
          </w:p>
        </w:tc>
      </w:tr>
    </w:tbl>
    <w:p w14:paraId="33A16BD8" w14:textId="2104F5A2" w:rsidR="00CC0D15" w:rsidRPr="0032256F" w:rsidRDefault="00CC0D15" w:rsidP="1D8F27B8">
      <w:pPr>
        <w:rPr>
          <w:rFonts w:ascii="Apis For Office" w:hAnsi="Apis For Office" w:cs="Apis For Office"/>
          <w:b/>
          <w:bCs/>
          <w:color w:val="000000" w:themeColor="text1"/>
        </w:rPr>
      </w:pPr>
    </w:p>
    <w:p w14:paraId="7D36EEF7" w14:textId="2518D673" w:rsidR="002C4EEC" w:rsidRPr="0032256F" w:rsidRDefault="002C4EEC">
      <w:pPr>
        <w:rPr>
          <w:rFonts w:ascii="Apis For Office" w:hAnsi="Apis For Office" w:cs="Apis For Office"/>
          <w:b/>
          <w:bCs/>
          <w:color w:val="000000" w:themeColor="text1"/>
        </w:rPr>
      </w:pPr>
    </w:p>
    <w:tbl>
      <w:tblPr>
        <w:tblStyle w:val="TableGrid"/>
        <w:tblW w:w="9078" w:type="dxa"/>
        <w:tblLook w:val="04A0" w:firstRow="1" w:lastRow="0" w:firstColumn="1" w:lastColumn="0" w:noHBand="0" w:noVBand="1"/>
      </w:tblPr>
      <w:tblGrid>
        <w:gridCol w:w="6382"/>
        <w:gridCol w:w="2696"/>
      </w:tblGrid>
      <w:tr w:rsidR="0032256F" w:rsidRPr="0032256F" w14:paraId="3AFBB358" w14:textId="77777777" w:rsidTr="00F37240">
        <w:trPr>
          <w:trHeight w:val="516"/>
        </w:trPr>
        <w:tc>
          <w:tcPr>
            <w:tcW w:w="9078" w:type="dxa"/>
            <w:gridSpan w:val="2"/>
            <w:shd w:val="clear" w:color="auto" w:fill="D9D9D9" w:themeFill="background1" w:themeFillShade="D9"/>
          </w:tcPr>
          <w:p w14:paraId="594EB17B" w14:textId="4DB9D752" w:rsidR="005B0455" w:rsidRPr="0032256F" w:rsidRDefault="0DCBCF2F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Executive Summary</w:t>
            </w:r>
          </w:p>
        </w:tc>
      </w:tr>
      <w:tr w:rsidR="0032256F" w:rsidRPr="0032256F" w14:paraId="1EB3FBD6" w14:textId="77777777" w:rsidTr="00F37240">
        <w:trPr>
          <w:trHeight w:val="314"/>
        </w:trPr>
        <w:tc>
          <w:tcPr>
            <w:tcW w:w="6382" w:type="dxa"/>
            <w:shd w:val="clear" w:color="auto" w:fill="D9D9D9" w:themeFill="background1" w:themeFillShade="D9"/>
          </w:tcPr>
          <w:p w14:paraId="2299B3B1" w14:textId="500C5E9C" w:rsidR="005B0455" w:rsidRPr="0032256F" w:rsidRDefault="0DCBCF2F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Proposal</w:t>
            </w:r>
          </w:p>
        </w:tc>
        <w:tc>
          <w:tcPr>
            <w:tcW w:w="2696" w:type="dxa"/>
            <w:shd w:val="clear" w:color="auto" w:fill="D9D9D9" w:themeFill="background1" w:themeFillShade="D9"/>
          </w:tcPr>
          <w:p w14:paraId="7BC06372" w14:textId="695115E0" w:rsidR="005B0455" w:rsidRPr="0032256F" w:rsidRDefault="0DCBCF2F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PPG Decision</w:t>
            </w:r>
          </w:p>
        </w:tc>
      </w:tr>
      <w:tr w:rsidR="0032256F" w:rsidRPr="0032256F" w14:paraId="0BBBCAFC" w14:textId="77777777" w:rsidTr="00F37240">
        <w:trPr>
          <w:trHeight w:val="879"/>
        </w:trPr>
        <w:tc>
          <w:tcPr>
            <w:tcW w:w="6382" w:type="dxa"/>
            <w:vAlign w:val="center"/>
          </w:tcPr>
          <w:p w14:paraId="79D0F81C" w14:textId="1E04ACC7" w:rsidR="003361C2" w:rsidRPr="00201BEF" w:rsidRDefault="005C426D" w:rsidP="006C2CA5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Assessment of the Carbon Emissions Impact Associated with Semaglutide for Obesity/Diabetes in the UK - manuscript</w:t>
            </w:r>
          </w:p>
        </w:tc>
        <w:tc>
          <w:tcPr>
            <w:tcW w:w="2696" w:type="dxa"/>
            <w:shd w:val="clear" w:color="auto" w:fill="C5E0B3" w:themeFill="accent6" w:themeFillTint="66"/>
            <w:vAlign w:val="center"/>
          </w:tcPr>
          <w:p w14:paraId="7347274E" w14:textId="21D5B643" w:rsidR="00FE6B11" w:rsidRPr="00320ACE" w:rsidRDefault="00DC3916" w:rsidP="1D8F27B8">
            <w:pPr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</w:pPr>
            <w:r w:rsidRPr="00320ACE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Endor</w:t>
            </w:r>
            <w:r w:rsidR="001455AF" w:rsidRPr="00320ACE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sed</w:t>
            </w:r>
          </w:p>
        </w:tc>
      </w:tr>
      <w:tr w:rsidR="0032256F" w:rsidRPr="0032256F" w14:paraId="3E05C438" w14:textId="77777777" w:rsidTr="00F37240">
        <w:trPr>
          <w:trHeight w:val="879"/>
        </w:trPr>
        <w:tc>
          <w:tcPr>
            <w:tcW w:w="6382" w:type="dxa"/>
            <w:vAlign w:val="center"/>
          </w:tcPr>
          <w:p w14:paraId="3E66CB89" w14:textId="02AAD77E" w:rsidR="00664D6B" w:rsidRPr="006776F6" w:rsidRDefault="00521E45" w:rsidP="006C2CA5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Indirect Treatment Comparison (ITC) of Oral semaglutide 25 mg with s.c. injectable semaglutide 2.4 mg – abstract and manuscript</w:t>
            </w:r>
          </w:p>
        </w:tc>
        <w:tc>
          <w:tcPr>
            <w:tcW w:w="2696" w:type="dxa"/>
            <w:shd w:val="clear" w:color="auto" w:fill="C5E0B3" w:themeFill="accent6" w:themeFillTint="66"/>
            <w:vAlign w:val="center"/>
          </w:tcPr>
          <w:p w14:paraId="42C5EC44" w14:textId="787526C1" w:rsidR="00664D6B" w:rsidRPr="00320ACE" w:rsidRDefault="001455AF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320ACE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Endorsed</w:t>
            </w:r>
          </w:p>
        </w:tc>
      </w:tr>
      <w:tr w:rsidR="0032256F" w:rsidRPr="0032256F" w14:paraId="6758FE7B" w14:textId="77777777" w:rsidTr="00F37240">
        <w:trPr>
          <w:trHeight w:val="879"/>
        </w:trPr>
        <w:tc>
          <w:tcPr>
            <w:tcW w:w="6382" w:type="dxa"/>
            <w:vAlign w:val="center"/>
          </w:tcPr>
          <w:p w14:paraId="7E45782C" w14:textId="0BC2AADD" w:rsidR="00664D6B" w:rsidRPr="006776F6" w:rsidRDefault="00F46403" w:rsidP="006C2CA5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Relationships between body mass indices and surgical replacements of knee and hip joints – abstract</w:t>
            </w:r>
          </w:p>
        </w:tc>
        <w:tc>
          <w:tcPr>
            <w:tcW w:w="2696" w:type="dxa"/>
            <w:shd w:val="clear" w:color="auto" w:fill="C5E0B3" w:themeFill="accent6" w:themeFillTint="66"/>
            <w:vAlign w:val="center"/>
          </w:tcPr>
          <w:p w14:paraId="51B9FE2E" w14:textId="415CA9E8" w:rsidR="00664D6B" w:rsidRPr="00320ACE" w:rsidRDefault="001455AF" w:rsidP="00664D6B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320ACE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Endorsed</w:t>
            </w:r>
          </w:p>
        </w:tc>
      </w:tr>
      <w:tr w:rsidR="0032256F" w:rsidRPr="0032256F" w14:paraId="0B5A7DD6" w14:textId="77777777" w:rsidTr="00911B3C">
        <w:trPr>
          <w:trHeight w:val="879"/>
        </w:trPr>
        <w:tc>
          <w:tcPr>
            <w:tcW w:w="6382" w:type="dxa"/>
            <w:vAlign w:val="center"/>
          </w:tcPr>
          <w:p w14:paraId="1C43A821" w14:textId="7A525DA4" w:rsidR="00435979" w:rsidRPr="00D04C44" w:rsidRDefault="006F2059" w:rsidP="006C2CA5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Impact of Wegovy on household shopping, lifestyle and behavioural metrics in US – abstract</w:t>
            </w:r>
            <w:r w:rsidR="00E81637">
              <w:rPr>
                <w:rFonts w:ascii="Apis For Office" w:hAnsi="Apis For Office" w:cs="Apis For Office"/>
                <w:color w:val="000000" w:themeColor="text1"/>
              </w:rPr>
              <w:br/>
              <w:t>Impact of Wegovy on food noise and mental wellbeing in US – abstract</w:t>
            </w:r>
          </w:p>
        </w:tc>
        <w:tc>
          <w:tcPr>
            <w:tcW w:w="2696" w:type="dxa"/>
            <w:shd w:val="clear" w:color="auto" w:fill="FFE599" w:themeFill="accent4" w:themeFillTint="66"/>
            <w:vAlign w:val="center"/>
          </w:tcPr>
          <w:p w14:paraId="6A95AEA9" w14:textId="55AC9364" w:rsidR="00435979" w:rsidRPr="00320ACE" w:rsidRDefault="00FF5485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O</w:t>
            </w:r>
            <w:r w:rsidR="00F75E51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ffline discussion and consideration at the next PPG meeting</w:t>
            </w:r>
          </w:p>
        </w:tc>
      </w:tr>
      <w:tr w:rsidR="00B0466B" w:rsidRPr="0032256F" w14:paraId="48A5E7AB" w14:textId="77777777" w:rsidTr="00BA2C41">
        <w:trPr>
          <w:trHeight w:val="879"/>
        </w:trPr>
        <w:tc>
          <w:tcPr>
            <w:tcW w:w="6382" w:type="dxa"/>
            <w:vAlign w:val="center"/>
          </w:tcPr>
          <w:p w14:paraId="657CE14B" w14:textId="63A57180" w:rsidR="00B0466B" w:rsidRPr="00F44551" w:rsidRDefault="00E81637" w:rsidP="006C2CA5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Real world cardiovascular and gastro-intestinal benefit of Wegovy compared to Zepbound in US – 2 abstracts</w:t>
            </w:r>
          </w:p>
        </w:tc>
        <w:tc>
          <w:tcPr>
            <w:tcW w:w="2696" w:type="dxa"/>
            <w:shd w:val="clear" w:color="auto" w:fill="FFE599" w:themeFill="accent4" w:themeFillTint="66"/>
            <w:vAlign w:val="center"/>
          </w:tcPr>
          <w:p w14:paraId="02DBE326" w14:textId="5F97B6C3" w:rsidR="00B0466B" w:rsidRPr="00320ACE" w:rsidRDefault="00404EAC" w:rsidP="1D8F27B8">
            <w:pPr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Offline discussion</w:t>
            </w:r>
            <w:r w:rsidRPr="00404EAC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 xml:space="preserve"> and consid</w:t>
            </w:r>
            <w:r w:rsidR="009F1121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er</w:t>
            </w:r>
            <w:r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>ation</w:t>
            </w:r>
            <w:r w:rsidRPr="00404EAC">
              <w:rPr>
                <w:rFonts w:ascii="Apis For Office" w:hAnsi="Apis For Office" w:cs="Apis For Office"/>
                <w:b/>
                <w:bCs/>
                <w:i/>
                <w:iCs/>
                <w:color w:val="000000" w:themeColor="text1"/>
              </w:rPr>
              <w:t xml:space="preserve"> for email endorsement</w:t>
            </w:r>
          </w:p>
        </w:tc>
      </w:tr>
    </w:tbl>
    <w:p w14:paraId="0DBDD6C7" w14:textId="37BD7461" w:rsidR="00F37240" w:rsidRDefault="00F37240" w:rsidP="1D8F27B8">
      <w:pPr>
        <w:rPr>
          <w:rFonts w:ascii="Apis For Office" w:hAnsi="Apis For Office" w:cs="Apis For Office"/>
          <w:b/>
          <w:bCs/>
          <w:color w:val="000000" w:themeColor="text1"/>
        </w:rPr>
      </w:pPr>
    </w:p>
    <w:p w14:paraId="7A26862D" w14:textId="77777777" w:rsidR="00F37240" w:rsidRDefault="00F37240">
      <w:pPr>
        <w:rPr>
          <w:rFonts w:ascii="Apis For Office" w:hAnsi="Apis For Office" w:cs="Apis For Office"/>
          <w:b/>
          <w:bCs/>
          <w:color w:val="000000" w:themeColor="text1"/>
        </w:rPr>
      </w:pPr>
      <w:r>
        <w:rPr>
          <w:rFonts w:ascii="Apis For Office" w:hAnsi="Apis For Office" w:cs="Apis For Office"/>
          <w:b/>
          <w:bCs/>
          <w:color w:val="000000" w:themeColor="text1"/>
        </w:rPr>
        <w:br w:type="page"/>
      </w:r>
    </w:p>
    <w:p w14:paraId="4E9B529F" w14:textId="77777777" w:rsidR="006E7652" w:rsidRPr="0032256F" w:rsidRDefault="006E7652" w:rsidP="1D8F27B8">
      <w:pPr>
        <w:rPr>
          <w:rFonts w:ascii="Apis For Office" w:hAnsi="Apis For Office" w:cs="Apis For Office"/>
          <w:b/>
          <w:bCs/>
          <w:color w:val="000000" w:themeColor="text1"/>
        </w:rPr>
      </w:pPr>
    </w:p>
    <w:tbl>
      <w:tblPr>
        <w:tblW w:w="5007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ayout w:type="fixed"/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70"/>
        <w:gridCol w:w="2693"/>
      </w:tblGrid>
      <w:tr w:rsidR="0032256F" w:rsidRPr="0032256F" w14:paraId="64EAFDBD" w14:textId="77777777" w:rsidTr="00891FE6">
        <w:trPr>
          <w:trHeight w:val="225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17FD2116" w14:textId="72278E47" w:rsidR="004625AD" w:rsidRPr="0032256F" w:rsidRDefault="4A6C0DCF" w:rsidP="1D8F27B8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Proposals: </w:t>
            </w:r>
            <w:r w:rsidR="0078636B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for </w:t>
            </w:r>
            <w:r w:rsidR="006A11AA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review and endorsement</w:t>
            </w:r>
          </w:p>
        </w:tc>
      </w:tr>
      <w:tr w:rsidR="0032256F" w:rsidRPr="0032256F" w14:paraId="16EE673D" w14:textId="77777777" w:rsidTr="00891FE6">
        <w:trPr>
          <w:cantSplit/>
          <w:trHeight w:val="223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26153712" w14:textId="77777777" w:rsidR="004625AD" w:rsidRPr="0032256F" w:rsidRDefault="4A6C0DCF" w:rsidP="000B6677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32256F" w:rsidRPr="0032256F" w14:paraId="3CAA4182" w14:textId="77777777" w:rsidTr="00891FE6">
        <w:trPr>
          <w:cantSplit/>
          <w:trHeight w:val="223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52FB3D64" w14:textId="38A09201" w:rsidR="004625AD" w:rsidRPr="0032256F" w:rsidRDefault="4A6C0DCF" w:rsidP="00E64E19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</w:t>
            </w:r>
            <w:r w:rsidR="0078636B">
              <w:rPr>
                <w:rFonts w:ascii="Apis For Office" w:hAnsi="Apis For Office" w:cs="Apis For Office"/>
                <w:color w:val="000000" w:themeColor="text1"/>
              </w:rPr>
              <w:t xml:space="preserve">For </w:t>
            </w:r>
            <w:r w:rsidR="004858C1">
              <w:rPr>
                <w:rFonts w:ascii="Apis For Office" w:hAnsi="Apis For Office" w:cs="Apis For Office"/>
                <w:color w:val="000000" w:themeColor="text1"/>
              </w:rPr>
              <w:t>decision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0B6F01F1" w14:textId="77777777" w:rsidR="004625AD" w:rsidRPr="0032256F" w:rsidRDefault="4A6C0DCF" w:rsidP="1D8F27B8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4625AD" w:rsidRPr="0032256F" w14:paraId="7C556529" w14:textId="77777777" w:rsidTr="00891FE6">
        <w:trPr>
          <w:trHeight w:val="1554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3E03382E" w14:textId="02B76332" w:rsidR="007E6B57" w:rsidRDefault="009C5F30" w:rsidP="007E6B57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1.</w:t>
            </w:r>
            <w:r w:rsidR="00A0162F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</w:t>
            </w:r>
            <w:r w:rsidR="00A0162F" w:rsidRPr="00A0162F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Assessment of the Carbon Emissions Impact Associated with Semaglutide for Obesity/Diabetes in the UK </w:t>
            </w:r>
            <w:r w:rsidR="00A0162F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–</w:t>
            </w:r>
            <w:r w:rsidR="00A0162F" w:rsidRPr="00A0162F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manuscript</w:t>
            </w:r>
            <w:r w:rsidR="00A0162F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- </w:t>
            </w:r>
            <w:r w:rsidR="00882ABD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CJLU</w:t>
            </w:r>
            <w:r w:rsidR="006A0D3E"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="006A0D3E"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="007E6B57">
              <w:rPr>
                <w:rFonts w:ascii="Apis For Office" w:hAnsi="Apis For Office" w:cs="Apis For Office"/>
                <w:color w:val="000000" w:themeColor="text1"/>
              </w:rPr>
              <w:t>Slides and content were presented by</w:t>
            </w:r>
            <w:r w:rsidR="00BE4F21">
              <w:rPr>
                <w:rFonts w:ascii="Apis For Office" w:hAnsi="Apis For Office" w:cs="Apis For Office"/>
                <w:color w:val="000000" w:themeColor="text1"/>
              </w:rPr>
              <w:t xml:space="preserve"> CJLU.</w:t>
            </w:r>
          </w:p>
          <w:p w14:paraId="4CDF1DF8" w14:textId="77777777" w:rsidR="00A94F21" w:rsidRDefault="00A94F21" w:rsidP="007F3E69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622BEBA3" w14:textId="627F16C7" w:rsidR="0043369D" w:rsidRPr="0032256F" w:rsidRDefault="0092511D" w:rsidP="0043369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Abstract</w:t>
            </w:r>
            <w:r w:rsidR="0043369D"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09DA7761" w14:textId="3524B2DB" w:rsidR="002A709F" w:rsidRPr="002A709F" w:rsidRDefault="002A709F" w:rsidP="002A709F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Proposed congress: </w:t>
            </w:r>
            <w:r w:rsidR="00423F38"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33214C02" w14:textId="0308245A" w:rsidR="0043369D" w:rsidRDefault="002A709F" w:rsidP="002A709F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Submission deadline: </w:t>
            </w:r>
            <w:r w:rsidR="00423F38"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28D1B0D5" w14:textId="77777777" w:rsidR="002A709F" w:rsidRDefault="002A709F" w:rsidP="002A709F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F6DBD53" w14:textId="04322EB2" w:rsidR="0043369D" w:rsidRPr="008D2681" w:rsidRDefault="0092511D" w:rsidP="0043369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Manuscript</w:t>
            </w:r>
            <w:r w:rsidR="0043369D"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43F5C00E" w14:textId="33F66DC9" w:rsidR="006009E4" w:rsidRPr="008D2681" w:rsidRDefault="006009E4" w:rsidP="006009E4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journals: </w:t>
            </w:r>
            <w:r w:rsidR="00454896">
              <w:rPr>
                <w:rFonts w:ascii="Apis For Office" w:hAnsi="Apis For Office" w:cs="Apis For Office"/>
                <w:color w:val="000000" w:themeColor="text1"/>
              </w:rPr>
              <w:t>Value in Health/Pharmacoeconomics</w:t>
            </w:r>
          </w:p>
          <w:p w14:paraId="6874C163" w14:textId="662EE8C7" w:rsidR="0043369D" w:rsidRDefault="006009E4" w:rsidP="006009E4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submission date: </w:t>
            </w:r>
            <w:r w:rsidR="00342D39">
              <w:rPr>
                <w:rFonts w:ascii="Apis For Office" w:hAnsi="Apis For Office" w:cs="Apis For Office"/>
                <w:color w:val="000000" w:themeColor="text1"/>
              </w:rPr>
              <w:t>Q3 2025</w:t>
            </w:r>
          </w:p>
          <w:p w14:paraId="47C8F52F" w14:textId="77777777" w:rsidR="006009E4" w:rsidRDefault="006009E4" w:rsidP="006009E4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385C45D0" w14:textId="30A4F57B" w:rsidR="00343C61" w:rsidRDefault="00B75406" w:rsidP="001F536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Background</w:t>
            </w:r>
            <w:r w:rsidR="00774BD0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and </w:t>
            </w: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rationale</w:t>
            </w:r>
            <w:r w:rsidR="00957B42"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:</w:t>
            </w:r>
            <w:r w:rsidR="00342D39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</w:t>
            </w:r>
          </w:p>
          <w:p w14:paraId="3F475498" w14:textId="2C8D9F26" w:rsidR="00F10E34" w:rsidRDefault="000734F8" w:rsidP="00F10E34">
            <w:pPr>
              <w:pStyle w:val="ListParagraph"/>
              <w:numPr>
                <w:ilvl w:val="0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The aim of this study was to determine</w:t>
            </w:r>
            <w:r w:rsidR="005B0CBC">
              <w:rPr>
                <w:rFonts w:ascii="Apis For Office" w:hAnsi="Apis For Office" w:cs="Apis For Office"/>
                <w:color w:val="000000" w:themeColor="text1"/>
              </w:rPr>
              <w:t xml:space="preserve"> the net carbon emissions (including production) of semaglutide in the health care system.</w:t>
            </w:r>
          </w:p>
          <w:p w14:paraId="084A0028" w14:textId="1755115A" w:rsidR="00621E4C" w:rsidRDefault="00D96B0E" w:rsidP="00F10E34">
            <w:pPr>
              <w:pStyle w:val="ListParagraph"/>
              <w:numPr>
                <w:ilvl w:val="0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Using the </w:t>
            </w:r>
            <w:r w:rsidR="00F542CE">
              <w:rPr>
                <w:rFonts w:ascii="Apis For Office" w:hAnsi="Apis For Office" w:cs="Apis For Office"/>
                <w:color w:val="000000" w:themeColor="text1"/>
              </w:rPr>
              <w:t>core obesity model</w:t>
            </w:r>
            <w:r w:rsidR="006324BC">
              <w:rPr>
                <w:rFonts w:ascii="Apis For Office" w:hAnsi="Apis For Office" w:cs="Apis For Office"/>
                <w:color w:val="000000" w:themeColor="text1"/>
              </w:rPr>
              <w:t xml:space="preserve"> (validated for long-term outcomes of obesity complications), health events will be translated </w:t>
            </w:r>
            <w:r w:rsidR="001E4A32">
              <w:rPr>
                <w:rFonts w:ascii="Apis For Office" w:hAnsi="Apis For Office" w:cs="Apis For Office"/>
                <w:color w:val="000000" w:themeColor="text1"/>
              </w:rPr>
              <w:t>into carbon emissions</w:t>
            </w:r>
            <w:r w:rsidR="00FE6F02">
              <w:rPr>
                <w:rFonts w:ascii="Apis For Office" w:hAnsi="Apis For Office" w:cs="Apis For Office"/>
                <w:color w:val="000000" w:themeColor="text1"/>
              </w:rPr>
              <w:t xml:space="preserve"> using</w:t>
            </w:r>
            <w:r w:rsidR="00621E4C">
              <w:rPr>
                <w:rFonts w:ascii="Apis For Office" w:hAnsi="Apis For Office" w:cs="Apis For Office"/>
                <w:color w:val="000000" w:themeColor="text1"/>
              </w:rPr>
              <w:t>:</w:t>
            </w:r>
          </w:p>
          <w:p w14:paraId="242B632A" w14:textId="59A169AB" w:rsidR="00621E4C" w:rsidRDefault="00F363B6" w:rsidP="00621E4C">
            <w:pPr>
              <w:pStyle w:val="ListParagraph"/>
              <w:numPr>
                <w:ilvl w:val="1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Select populations from </w:t>
            </w:r>
            <w:r w:rsidR="00FE6F02">
              <w:rPr>
                <w:rFonts w:ascii="Apis For Office" w:hAnsi="Apis For Office" w:cs="Apis For Office"/>
                <w:color w:val="000000" w:themeColor="text1"/>
              </w:rPr>
              <w:t>STEP 1</w:t>
            </w:r>
            <w:r w:rsidR="00524041">
              <w:rPr>
                <w:rFonts w:ascii="Apis For Office" w:hAnsi="Apis For Office" w:cs="Apis For Office"/>
                <w:color w:val="000000" w:themeColor="text1"/>
              </w:rPr>
              <w:t xml:space="preserve"> and </w:t>
            </w:r>
            <w:r w:rsidR="00FE6F02">
              <w:rPr>
                <w:rFonts w:ascii="Apis For Office" w:hAnsi="Apis For Office" w:cs="Apis For Office"/>
                <w:color w:val="000000" w:themeColor="text1"/>
              </w:rPr>
              <w:t>STEP 2</w:t>
            </w:r>
            <w:r w:rsidR="00524041">
              <w:rPr>
                <w:rFonts w:ascii="Apis For Office" w:hAnsi="Apis For Office" w:cs="Apis For Office"/>
                <w:color w:val="000000" w:themeColor="text1"/>
              </w:rPr>
              <w:t xml:space="preserve"> combined</w:t>
            </w:r>
            <w:r w:rsidR="00621E4C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766FD2A5" w14:textId="78216CC1" w:rsidR="00621E4C" w:rsidRDefault="00621E4C" w:rsidP="00621E4C">
            <w:pPr>
              <w:pStyle w:val="ListParagraph"/>
              <w:numPr>
                <w:ilvl w:val="1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F</w:t>
            </w:r>
            <w:r w:rsidR="003C6C36">
              <w:rPr>
                <w:rFonts w:ascii="Apis For Office" w:hAnsi="Apis For Office" w:cs="Apis For Office"/>
                <w:color w:val="000000" w:themeColor="text1"/>
              </w:rPr>
              <w:t>ull analysis sets for STEP</w:t>
            </w:r>
            <w:r w:rsidR="00F363B6">
              <w:rPr>
                <w:rFonts w:ascii="Apis For Office" w:hAnsi="Apis For Office" w:cs="Apis For Office"/>
                <w:color w:val="000000" w:themeColor="text1"/>
              </w:rPr>
              <w:t xml:space="preserve"> 1 </w:t>
            </w:r>
            <w:r w:rsidR="00BA3C0B">
              <w:rPr>
                <w:rFonts w:ascii="Apis For Office" w:hAnsi="Apis For Office" w:cs="Apis For Office"/>
                <w:color w:val="000000" w:themeColor="text1"/>
              </w:rPr>
              <w:t>and</w:t>
            </w:r>
            <w:r w:rsidR="00F363B6">
              <w:rPr>
                <w:rFonts w:ascii="Apis For Office" w:hAnsi="Apis For Office" w:cs="Apis For Office"/>
                <w:color w:val="000000" w:themeColor="text1"/>
              </w:rPr>
              <w:t xml:space="preserve"> 2</w:t>
            </w:r>
          </w:p>
          <w:p w14:paraId="6B06B0B9" w14:textId="117B9CDC" w:rsidR="00D96B0E" w:rsidRDefault="00F363B6" w:rsidP="00621E4C">
            <w:pPr>
              <w:pStyle w:val="ListParagraph"/>
              <w:numPr>
                <w:ilvl w:val="1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Select population from </w:t>
            </w:r>
            <w:r w:rsidR="00FE6F02">
              <w:rPr>
                <w:rFonts w:ascii="Apis For Office" w:hAnsi="Apis For Office" w:cs="Apis For Office"/>
                <w:color w:val="000000" w:themeColor="text1"/>
              </w:rPr>
              <w:t xml:space="preserve">SELECT. </w:t>
            </w:r>
          </w:p>
          <w:p w14:paraId="05BAC28C" w14:textId="32FCF5C0" w:rsidR="00F10E34" w:rsidRDefault="001F0AE3" w:rsidP="001F5368">
            <w:pPr>
              <w:pStyle w:val="ListParagraph"/>
              <w:numPr>
                <w:ilvl w:val="0"/>
                <w:numId w:val="3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Analyses will evaluate the trial product estimand for 1 and 2, and the</w:t>
            </w:r>
            <w:r w:rsidR="009159EE">
              <w:rPr>
                <w:rFonts w:ascii="Apis For Office" w:hAnsi="Apis For Office" w:cs="Apis For Office"/>
                <w:color w:val="000000" w:themeColor="text1"/>
              </w:rPr>
              <w:t xml:space="preserve"> treatment policy estimand for 3.</w:t>
            </w:r>
            <w:r w:rsidR="00AB2FEA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</w:p>
          <w:p w14:paraId="396B28C6" w14:textId="77777777" w:rsidR="00FA4F44" w:rsidRPr="00FA4F44" w:rsidRDefault="00FA4F44" w:rsidP="00FA4F44">
            <w:pPr>
              <w:pStyle w:val="ListParagraph"/>
              <w:rPr>
                <w:rFonts w:ascii="Apis For Office" w:hAnsi="Apis For Office" w:cs="Apis For Office"/>
                <w:color w:val="000000" w:themeColor="text1"/>
              </w:rPr>
            </w:pPr>
          </w:p>
          <w:p w14:paraId="794561AA" w14:textId="77777777" w:rsidR="0018455B" w:rsidRDefault="0018455B" w:rsidP="00774BD0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Results</w:t>
            </w:r>
          </w:p>
          <w:p w14:paraId="1525DB7F" w14:textId="535C3BCD" w:rsidR="00F10E34" w:rsidRPr="004C7F46" w:rsidRDefault="00F542CE" w:rsidP="004C7F46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Greenhouse gas</w:t>
            </w:r>
            <w:r w:rsidR="001115CB">
              <w:rPr>
                <w:rFonts w:ascii="Apis For Office" w:hAnsi="Apis For Office" w:cs="Apis For Office"/>
                <w:color w:val="000000" w:themeColor="text1"/>
              </w:rPr>
              <w:t xml:space="preserve"> emissions were reduced with semaglutide 2.4 mg</w:t>
            </w:r>
            <w:r w:rsidR="00CB7647">
              <w:rPr>
                <w:rFonts w:ascii="Apis For Office" w:hAnsi="Apis For Office" w:cs="Apis For Office"/>
                <w:color w:val="000000" w:themeColor="text1"/>
              </w:rPr>
              <w:t>,</w:t>
            </w:r>
            <w:r w:rsidR="002E6191">
              <w:rPr>
                <w:rFonts w:ascii="Apis For Office" w:hAnsi="Apis For Office" w:cs="Apis For Office"/>
                <w:color w:val="000000" w:themeColor="text1"/>
              </w:rPr>
              <w:t xml:space="preserve"> due to a reduction in emissions </w:t>
            </w:r>
            <w:r w:rsidR="00CB7647">
              <w:rPr>
                <w:rFonts w:ascii="Apis For Office" w:hAnsi="Apis For Office" w:cs="Apis For Office"/>
                <w:color w:val="000000" w:themeColor="text1"/>
              </w:rPr>
              <w:t>resulting</w:t>
            </w:r>
            <w:r w:rsidR="002E6191">
              <w:rPr>
                <w:rFonts w:ascii="Apis For Office" w:hAnsi="Apis For Office" w:cs="Apis For Office"/>
                <w:color w:val="000000" w:themeColor="text1"/>
              </w:rPr>
              <w:t xml:space="preserve"> from obesity complications</w:t>
            </w:r>
            <w:r w:rsidR="00CB7647">
              <w:rPr>
                <w:rFonts w:ascii="Apis For Office" w:hAnsi="Apis For Office" w:cs="Apis For Office"/>
                <w:color w:val="000000" w:themeColor="text1"/>
              </w:rPr>
              <w:t>. No other results were presented.</w:t>
            </w:r>
          </w:p>
          <w:p w14:paraId="7B373749" w14:textId="77777777" w:rsidR="004C7F46" w:rsidRDefault="004C7F46" w:rsidP="00774BD0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DC45F42" w14:textId="479347E3" w:rsidR="00936260" w:rsidRDefault="00936260" w:rsidP="00774BD0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A29E1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Publication strategy</w:t>
            </w:r>
          </w:p>
          <w:p w14:paraId="1CB8A783" w14:textId="3E9A2897" w:rsidR="00F10E34" w:rsidRPr="00CB7647" w:rsidRDefault="005378CA" w:rsidP="00CB7647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Writing will be provided by IQVIA and </w:t>
            </w:r>
            <w:r w:rsidR="001C380E">
              <w:rPr>
                <w:rFonts w:ascii="Apis For Office" w:hAnsi="Apis For Office" w:cs="Apis For Office"/>
                <w:color w:val="000000" w:themeColor="text1"/>
              </w:rPr>
              <w:t>process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 support by IQVIA and O</w:t>
            </w:r>
            <w:r w:rsidR="007C68D9">
              <w:rPr>
                <w:rFonts w:ascii="Apis For Office" w:hAnsi="Apis For Office" w:cs="Apis For Office"/>
                <w:color w:val="000000" w:themeColor="text1"/>
              </w:rPr>
              <w:t>PEN Health.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</w:p>
          <w:p w14:paraId="0E408491" w14:textId="77777777" w:rsidR="00165B7D" w:rsidRDefault="00165B7D" w:rsidP="004027C1">
            <w:pPr>
              <w:pStyle w:val="Style2"/>
              <w:numPr>
                <w:ilvl w:val="0"/>
                <w:numId w:val="0"/>
              </w:numPr>
            </w:pPr>
          </w:p>
          <w:p w14:paraId="40BF94F9" w14:textId="77777777" w:rsidR="00C36053" w:rsidRDefault="00C36053" w:rsidP="00C36053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Questions and comments: </w:t>
            </w:r>
          </w:p>
          <w:p w14:paraId="2FC71EFA" w14:textId="44ED48C2" w:rsidR="001C380E" w:rsidRDefault="001C380E" w:rsidP="001C380E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MDZP</w:t>
            </w:r>
            <w:r w:rsidR="0020615F">
              <w:rPr>
                <w:rFonts w:ascii="Apis For Office" w:hAnsi="Apis For Office" w:cs="Apis For Office"/>
                <w:color w:val="000000" w:themeColor="text1"/>
              </w:rPr>
              <w:t xml:space="preserve"> asked who the target audience was and </w:t>
            </w:r>
            <w:r w:rsidR="00D85B57">
              <w:rPr>
                <w:rFonts w:ascii="Apis For Office" w:hAnsi="Apis For Office" w:cs="Apis For Office"/>
                <w:color w:val="000000" w:themeColor="text1"/>
              </w:rPr>
              <w:t>whether there was similar data for Monjara and Zepbound</w:t>
            </w:r>
            <w:r w:rsidR="00E8096D">
              <w:rPr>
                <w:rFonts w:ascii="Apis For Office" w:hAnsi="Apis For Office" w:cs="Apis For Office"/>
                <w:color w:val="000000" w:themeColor="text1"/>
              </w:rPr>
              <w:t xml:space="preserve"> available as this could be a point of interest for insurers.</w:t>
            </w:r>
          </w:p>
          <w:p w14:paraId="35362B98" w14:textId="4F28280B" w:rsidR="00E8096D" w:rsidRDefault="00E8096D" w:rsidP="00E8096D">
            <w:pPr>
              <w:pStyle w:val="ListParagraph"/>
              <w:numPr>
                <w:ilvl w:val="1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CLJU </w:t>
            </w:r>
            <w:r w:rsidR="00F44DF1">
              <w:rPr>
                <w:rFonts w:ascii="Apis For Office" w:hAnsi="Apis For Office" w:cs="Apis For Office"/>
                <w:color w:val="000000" w:themeColor="text1"/>
              </w:rPr>
              <w:t>stated that the primary target audience was public payers and their sustainability targets as peer submissions are now asking for inclusion of</w:t>
            </w:r>
            <w:r w:rsidR="00EE47AA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EE47AA">
              <w:rPr>
                <w:rFonts w:ascii="Apis For Office" w:hAnsi="Apis For Office" w:cs="Apis For Office"/>
                <w:color w:val="000000" w:themeColor="text1"/>
              </w:rPr>
              <w:lastRenderedPageBreak/>
              <w:t>environmental considerations.</w:t>
            </w:r>
            <w:r w:rsidR="000A7D9D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66240E">
              <w:rPr>
                <w:rFonts w:ascii="Apis For Office" w:hAnsi="Apis For Office" w:cs="Apis For Office"/>
                <w:color w:val="000000" w:themeColor="text1"/>
              </w:rPr>
              <w:t>No data has been put forward for Zepbound which gives the opportunity to be leaders in this area considering NN’s strong environmental KPIs.</w:t>
            </w:r>
          </w:p>
          <w:p w14:paraId="3B40ACE6" w14:textId="41720809" w:rsidR="009077BC" w:rsidRDefault="00701E14" w:rsidP="009077BC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OIFR asked </w:t>
            </w:r>
            <w:r w:rsidR="00E35C26">
              <w:rPr>
                <w:rFonts w:ascii="Apis For Office" w:hAnsi="Apis For Office" w:cs="Apis For Office"/>
                <w:color w:val="000000" w:themeColor="text1"/>
              </w:rPr>
              <w:t xml:space="preserve">why the focus was only on healthcare systems and </w:t>
            </w:r>
            <w:r w:rsidR="00FD65A4">
              <w:rPr>
                <w:rFonts w:ascii="Apis For Office" w:hAnsi="Apis For Office" w:cs="Apis For Office"/>
                <w:color w:val="000000" w:themeColor="text1"/>
              </w:rPr>
              <w:t>not, for example, transport or food production.</w:t>
            </w:r>
          </w:p>
          <w:p w14:paraId="46C72811" w14:textId="2715A1F3" w:rsidR="00855A18" w:rsidRPr="001C380E" w:rsidRDefault="00855A18" w:rsidP="00855A18">
            <w:pPr>
              <w:pStyle w:val="ListParagraph"/>
              <w:numPr>
                <w:ilvl w:val="1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CLJU stated that </w:t>
            </w:r>
            <w:r w:rsidR="00CB1FDD">
              <w:rPr>
                <w:rFonts w:ascii="Apis For Office" w:hAnsi="Apis For Office" w:cs="Apis For Office"/>
                <w:color w:val="000000" w:themeColor="text1"/>
              </w:rPr>
              <w:t>the aim was to be conservative, as the further outwards they projected the less credible the impact of semaglutide seemed</w:t>
            </w:r>
            <w:r w:rsidR="00E70C99">
              <w:rPr>
                <w:rFonts w:ascii="Apis For Office" w:hAnsi="Apis For Office" w:cs="Apis For Office"/>
                <w:color w:val="000000" w:themeColor="text1"/>
              </w:rPr>
              <w:t xml:space="preserve">, though there was </w:t>
            </w:r>
            <w:r w:rsidR="003531CA">
              <w:rPr>
                <w:rFonts w:ascii="Apis For Office" w:hAnsi="Apis For Office" w:cs="Apis For Office"/>
                <w:color w:val="000000" w:themeColor="text1"/>
              </w:rPr>
              <w:t>a long-term objective to extend these analyses further in the future. OIFR stated concern th</w:t>
            </w:r>
            <w:r w:rsidR="00577A32">
              <w:rPr>
                <w:rFonts w:ascii="Apis For Office" w:hAnsi="Apis For Office" w:cs="Apis For Office"/>
                <w:color w:val="000000" w:themeColor="text1"/>
              </w:rPr>
              <w:t>at people don’t connect healthcare systems to CO</w:t>
            </w:r>
            <w:r w:rsidR="00EF1AC9">
              <w:rPr>
                <w:rFonts w:ascii="Apis For Office" w:hAnsi="Apis For Office" w:cs="Apis For Office"/>
                <w:color w:val="000000" w:themeColor="text1"/>
                <w:vertAlign w:val="subscript"/>
              </w:rPr>
              <w:t>2</w:t>
            </w:r>
            <w:r w:rsidR="00EF1AC9">
              <w:rPr>
                <w:rFonts w:ascii="Apis For Office" w:hAnsi="Apis For Office" w:cs="Apis For Office"/>
                <w:color w:val="000000" w:themeColor="text1"/>
              </w:rPr>
              <w:t>. CLJU stated public payers likely do though it may not be the biggest driver.</w:t>
            </w:r>
          </w:p>
          <w:p w14:paraId="338FD589" w14:textId="77777777" w:rsidR="00A35C1A" w:rsidRDefault="00A35C1A" w:rsidP="00A35C1A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11322CBD" w14:textId="20817DE4" w:rsidR="00A35C1A" w:rsidRPr="00C36053" w:rsidRDefault="00094C6B" w:rsidP="00A35C1A">
            <w:pPr>
              <w:pStyle w:val="Style2"/>
              <w:numPr>
                <w:ilvl w:val="0"/>
                <w:numId w:val="0"/>
              </w:numPr>
              <w:ind w:left="720" w:hanging="360"/>
            </w:pPr>
            <w:r w:rsidRPr="1D8F27B8">
              <w:rPr>
                <w:b/>
                <w:bCs/>
              </w:rPr>
              <w:t xml:space="preserve">PPG Decision: </w:t>
            </w:r>
            <w:r w:rsidR="0006422E">
              <w:rPr>
                <w:b/>
                <w:bCs/>
              </w:rPr>
              <w:t>Endorsed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67BAAEBA" w14:textId="77777777" w:rsidR="007D30E2" w:rsidRDefault="007D30E2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BD65044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F5CA59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6EBC9A5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0D933FE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91B29A6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748263C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83EB287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346EDD0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45354AC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61C6652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DA24D2F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FDC87EE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B66770D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3EDD2ED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F072E5F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4DCC9B9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4351A5F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21B6ABB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0FD679C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948CDE8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6E6EDDE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FB73B69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205ACEB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0B07C4E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DF98D4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7027F3D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932D6D6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FD70F75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C8AC37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AAEF750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5FC6EB6" w14:textId="15D7F78E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6B799D5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1B6F876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C50E092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37B0B1F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B381FB8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99D898E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8198276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C1FEF0C" w14:textId="77777777" w:rsidR="00A97DC9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D87585A" w14:textId="4D73ADE4" w:rsidR="00A97DC9" w:rsidRPr="0032256F" w:rsidRDefault="00A97DC9" w:rsidP="1D8F27B8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</w:tc>
      </w:tr>
    </w:tbl>
    <w:p w14:paraId="67769692" w14:textId="77777777" w:rsidR="00D438CF" w:rsidRDefault="00D438CF" w:rsidP="00641379">
      <w:pPr>
        <w:rPr>
          <w:rFonts w:ascii="Apis For Office" w:hAnsi="Apis For Office" w:cs="Apis For Office"/>
          <w:color w:val="000000" w:themeColor="text1"/>
        </w:rPr>
      </w:pPr>
    </w:p>
    <w:p w14:paraId="2DBC1313" w14:textId="77777777" w:rsidR="00B341C2" w:rsidRDefault="00B341C2" w:rsidP="00641379">
      <w:pPr>
        <w:rPr>
          <w:rFonts w:ascii="Apis For Office" w:hAnsi="Apis For Office" w:cs="Apis For Office"/>
          <w:color w:val="000000" w:themeColor="text1"/>
        </w:rPr>
      </w:pPr>
    </w:p>
    <w:tbl>
      <w:tblPr>
        <w:tblW w:w="5007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ayout w:type="fixed"/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70"/>
        <w:gridCol w:w="2693"/>
      </w:tblGrid>
      <w:tr w:rsidR="0006422E" w:rsidRPr="0032256F" w14:paraId="1D0655F2" w14:textId="77777777" w:rsidTr="009E53BD">
        <w:trPr>
          <w:trHeight w:val="225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163226C7" w14:textId="77777777" w:rsidR="0006422E" w:rsidRPr="0032256F" w:rsidRDefault="0006422E" w:rsidP="009E53BD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Proposals: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for 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review and endorsement</w:t>
            </w:r>
          </w:p>
        </w:tc>
      </w:tr>
      <w:tr w:rsidR="0006422E" w:rsidRPr="0032256F" w14:paraId="2299C262" w14:textId="77777777" w:rsidTr="009E53BD">
        <w:trPr>
          <w:cantSplit/>
          <w:trHeight w:val="223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171BDA7E" w14:textId="77777777" w:rsidR="0006422E" w:rsidRPr="0032256F" w:rsidRDefault="0006422E" w:rsidP="009E53BD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06422E" w:rsidRPr="0032256F" w14:paraId="0A37C2AD" w14:textId="77777777" w:rsidTr="009E53BD">
        <w:trPr>
          <w:cantSplit/>
          <w:trHeight w:val="223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7FC2DC53" w14:textId="77777777" w:rsidR="0006422E" w:rsidRPr="0032256F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</w:t>
            </w:r>
            <w:r>
              <w:rPr>
                <w:rFonts w:ascii="Apis For Office" w:hAnsi="Apis For Office" w:cs="Apis For Office"/>
                <w:color w:val="000000" w:themeColor="text1"/>
              </w:rPr>
              <w:t>For decision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718B5B3A" w14:textId="77777777" w:rsidR="0006422E" w:rsidRPr="0032256F" w:rsidRDefault="0006422E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06422E" w:rsidRPr="0032256F" w14:paraId="0DF387A4" w14:textId="77777777" w:rsidTr="009E53BD">
        <w:trPr>
          <w:trHeight w:val="1554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18340B0A" w14:textId="52950A62" w:rsidR="0006422E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2. </w:t>
            </w:r>
            <w:r w:rsidR="00D168C3" w:rsidRPr="00D168C3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Indirect Treatment Comparison (ITC) of Oral semaglutide 25 mg with s.c. injectable semaglutide 2.4 mg</w:t>
            </w:r>
            <w:r w:rsidR="00D168C3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- ICSM</w:t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Slides and content were presented by </w:t>
            </w:r>
            <w:r w:rsidR="001E31A6">
              <w:rPr>
                <w:rFonts w:ascii="Apis For Office" w:hAnsi="Apis For Office" w:cs="Apis For Office"/>
                <w:color w:val="000000" w:themeColor="text1"/>
              </w:rPr>
              <w:t>ICSM</w:t>
            </w:r>
            <w:r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1F984E35" w14:textId="77777777" w:rsidR="0006422E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30FD1D59" w14:textId="77777777" w:rsidR="0006422E" w:rsidRPr="0032256F" w:rsidRDefault="0006422E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Abstract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795BADDB" w14:textId="410D33DF" w:rsidR="0006422E" w:rsidRPr="002A709F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Proposed congress: </w:t>
            </w:r>
            <w:r w:rsidR="00DC409F">
              <w:rPr>
                <w:rFonts w:ascii="Apis For Office" w:hAnsi="Apis For Office" w:cs="Apis For Office"/>
                <w:color w:val="000000" w:themeColor="text1"/>
              </w:rPr>
              <w:t>OW25 late breaking</w:t>
            </w:r>
          </w:p>
          <w:p w14:paraId="4D29922F" w14:textId="05A4BBA2" w:rsidR="0006422E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Submission deadline: </w:t>
            </w:r>
            <w:r w:rsidR="00873725">
              <w:rPr>
                <w:rFonts w:ascii="Apis For Office" w:hAnsi="Apis For Office" w:cs="Apis For Office"/>
                <w:color w:val="000000" w:themeColor="text1"/>
              </w:rPr>
              <w:t>July 25</w:t>
            </w:r>
          </w:p>
          <w:p w14:paraId="4ED9F701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AE5CAB7" w14:textId="77777777" w:rsidR="0006422E" w:rsidRPr="008D2681" w:rsidRDefault="0006422E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Manuscript:</w:t>
            </w:r>
          </w:p>
          <w:p w14:paraId="7C9E90CA" w14:textId="794C628C" w:rsidR="0006422E" w:rsidRPr="008D2681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journals: </w:t>
            </w:r>
            <w:r w:rsidR="00684C58">
              <w:rPr>
                <w:rFonts w:ascii="Apis For Office" w:hAnsi="Apis For Office" w:cs="Apis For Office"/>
                <w:color w:val="000000" w:themeColor="text1"/>
              </w:rPr>
              <w:t>Journal of Medical Decision Making</w:t>
            </w:r>
          </w:p>
          <w:p w14:paraId="6A258C11" w14:textId="4DD0D995" w:rsidR="0006422E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submission date: </w:t>
            </w:r>
            <w:r>
              <w:rPr>
                <w:rFonts w:ascii="Apis For Office" w:hAnsi="Apis For Office" w:cs="Apis For Office"/>
                <w:color w:val="000000" w:themeColor="text1"/>
              </w:rPr>
              <w:t>Q3 2025</w:t>
            </w:r>
            <w:r w:rsidR="003C4DA7">
              <w:rPr>
                <w:rFonts w:ascii="Apis For Office" w:hAnsi="Apis For Office" w:cs="Apis For Office"/>
                <w:color w:val="000000" w:themeColor="text1"/>
              </w:rPr>
              <w:t xml:space="preserve"> (full manuscript ready for launch Jan 2026)</w:t>
            </w:r>
          </w:p>
          <w:p w14:paraId="3D7B5D97" w14:textId="77777777" w:rsidR="0006422E" w:rsidRDefault="0006422E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40C23589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Background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and </w:t>
            </w: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rationale: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</w:t>
            </w:r>
          </w:p>
          <w:p w14:paraId="2BA1DFA8" w14:textId="4C97DCE1" w:rsidR="0006422E" w:rsidRDefault="00067CB3" w:rsidP="00684C58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This analysis aims to compare efficacy between oral semaglutide 25 mg and s.c. semaglutide 2.4 mg.</w:t>
            </w:r>
          </w:p>
          <w:p w14:paraId="4DBAD6CB" w14:textId="753810A0" w:rsidR="00B516AF" w:rsidRDefault="002455EA" w:rsidP="00684C58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This is to support the launch of</w:t>
            </w:r>
            <w:r w:rsidR="00AA18BB">
              <w:rPr>
                <w:rFonts w:ascii="Apis For Office" w:hAnsi="Apis For Office" w:cs="Apis For Office"/>
                <w:color w:val="000000" w:themeColor="text1"/>
              </w:rPr>
              <w:t xml:space="preserve"> semaglutide 25 mg in the US and show that oral </w:t>
            </w:r>
            <w:r w:rsidR="00850AD9">
              <w:rPr>
                <w:rFonts w:ascii="Apis For Office" w:hAnsi="Apis For Office" w:cs="Apis For Office"/>
                <w:color w:val="000000" w:themeColor="text1"/>
              </w:rPr>
              <w:t xml:space="preserve">administration maintains efficacy and </w:t>
            </w:r>
            <w:r w:rsidR="00AA18BB">
              <w:rPr>
                <w:rFonts w:ascii="Apis For Office" w:hAnsi="Apis For Office" w:cs="Apis For Office"/>
                <w:color w:val="000000" w:themeColor="text1"/>
              </w:rPr>
              <w:t xml:space="preserve">is comparable to s.c. </w:t>
            </w:r>
            <w:r w:rsidR="002B2A6A">
              <w:rPr>
                <w:rFonts w:ascii="Apis For Office" w:hAnsi="Apis For Office" w:cs="Apis For Office"/>
                <w:color w:val="000000" w:themeColor="text1"/>
              </w:rPr>
              <w:t>with respect to</w:t>
            </w:r>
            <w:r w:rsidR="006B6A90">
              <w:rPr>
                <w:rFonts w:ascii="Apis For Office" w:hAnsi="Apis For Office" w:cs="Apis For Office"/>
                <w:color w:val="000000" w:themeColor="text1"/>
              </w:rPr>
              <w:t xml:space="preserve"> change in body weight (%), </w:t>
            </w:r>
            <w:r w:rsidR="00282CFD">
              <w:rPr>
                <w:rFonts w:ascii="Apis For Office" w:hAnsi="Apis For Office" w:cs="Apis For Office"/>
                <w:color w:val="000000" w:themeColor="text1"/>
              </w:rPr>
              <w:t xml:space="preserve">physical function and </w:t>
            </w:r>
            <w:r w:rsidR="006C1400">
              <w:rPr>
                <w:rFonts w:ascii="Apis For Office" w:hAnsi="Apis For Office" w:cs="Apis For Office"/>
                <w:color w:val="000000" w:themeColor="text1"/>
              </w:rPr>
              <w:t>cardiovascular indices</w:t>
            </w:r>
            <w:r w:rsidR="00282CFD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2A7090F8" w14:textId="0D2C0C37" w:rsidR="00684C58" w:rsidRDefault="00AB2FEA" w:rsidP="00684C58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Using the Buscher ITC method</w:t>
            </w:r>
            <w:r w:rsidR="008B4433">
              <w:rPr>
                <w:rFonts w:ascii="Apis For Office" w:hAnsi="Apis For Office" w:cs="Apis For Office"/>
                <w:color w:val="000000" w:themeColor="text1"/>
              </w:rPr>
              <w:t xml:space="preserve">, </w:t>
            </w:r>
            <w:r w:rsidR="009A291A">
              <w:rPr>
                <w:rFonts w:ascii="Apis For Office" w:hAnsi="Apis For Office" w:cs="Apis For Office"/>
                <w:color w:val="000000" w:themeColor="text1"/>
              </w:rPr>
              <w:t xml:space="preserve">primary and secondary outcomes from </w:t>
            </w:r>
            <w:r w:rsidR="00DF4EB5">
              <w:rPr>
                <w:rFonts w:ascii="Apis For Office" w:hAnsi="Apis For Office" w:cs="Apis For Office"/>
                <w:color w:val="000000" w:themeColor="text1"/>
              </w:rPr>
              <w:t xml:space="preserve">OASIS 4 and STEP 1 trials </w:t>
            </w:r>
            <w:r w:rsidR="009A291A">
              <w:rPr>
                <w:rFonts w:ascii="Apis For Office" w:hAnsi="Apis For Office" w:cs="Apis For Office"/>
                <w:color w:val="000000" w:themeColor="text1"/>
              </w:rPr>
              <w:t>will be compared</w:t>
            </w:r>
            <w:r w:rsidR="00E53C7C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0873AC">
              <w:rPr>
                <w:rFonts w:ascii="Apis For Office" w:hAnsi="Apis For Office" w:cs="Apis For Office"/>
                <w:color w:val="000000" w:themeColor="text1"/>
              </w:rPr>
              <w:t>(see accompanying slides for a full list of</w:t>
            </w:r>
            <w:r w:rsidR="00E53C7C">
              <w:rPr>
                <w:rFonts w:ascii="Apis For Office" w:hAnsi="Apis For Office" w:cs="Apis For Office"/>
                <w:color w:val="000000" w:themeColor="text1"/>
              </w:rPr>
              <w:t xml:space="preserve"> outcomes that will be compared between trials). </w:t>
            </w:r>
          </w:p>
          <w:p w14:paraId="73F8EC4A" w14:textId="77777777" w:rsidR="00F520DE" w:rsidRPr="002D7E0A" w:rsidRDefault="00F520DE" w:rsidP="00F520DE">
            <w:pPr>
              <w:pStyle w:val="ListParagraph"/>
              <w:rPr>
                <w:rFonts w:ascii="Apis For Office" w:hAnsi="Apis For Office" w:cs="Apis For Office"/>
                <w:color w:val="000000" w:themeColor="text1"/>
              </w:rPr>
            </w:pPr>
          </w:p>
          <w:p w14:paraId="7C0DFC9B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lastRenderedPageBreak/>
              <w:t>Results</w:t>
            </w:r>
          </w:p>
          <w:p w14:paraId="13D5B965" w14:textId="603C793E" w:rsidR="0006422E" w:rsidRDefault="00FD7C0C" w:rsidP="009A3AA3">
            <w:pPr>
              <w:pStyle w:val="ListParagraph"/>
              <w:numPr>
                <w:ilvl w:val="0"/>
                <w:numId w:val="39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Both trial product and treatment policy estimands overlap for change in % body weight, indicating no</w:t>
            </w:r>
            <w:r w:rsidR="009263AF">
              <w:rPr>
                <w:rFonts w:ascii="Apis For Office" w:hAnsi="Apis For Office" w:cs="Apis For Office"/>
                <w:color w:val="000000" w:themeColor="text1"/>
              </w:rPr>
              <w:t xml:space="preserve"> difference in efficacy between oral and s.c.</w:t>
            </w:r>
            <w:r w:rsidR="001B7674">
              <w:rPr>
                <w:rFonts w:ascii="Apis For Office" w:hAnsi="Apis For Office" w:cs="Apis For Office"/>
                <w:color w:val="000000" w:themeColor="text1"/>
              </w:rPr>
              <w:t xml:space="preserve"> semaglutide</w:t>
            </w:r>
            <w:r w:rsidR="006C1400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7181E9FB" w14:textId="124DEA88" w:rsidR="009263AF" w:rsidRDefault="007B73EB" w:rsidP="009A3AA3">
            <w:pPr>
              <w:pStyle w:val="ListParagraph"/>
              <w:numPr>
                <w:ilvl w:val="0"/>
                <w:numId w:val="39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For the IWQoL-Lite CT, oral</w:t>
            </w:r>
            <w:r w:rsidR="000338C8">
              <w:rPr>
                <w:rFonts w:ascii="Apis For Office" w:hAnsi="Apis For Office" w:cs="Apis For Office"/>
                <w:color w:val="000000" w:themeColor="text1"/>
              </w:rPr>
              <w:t xml:space="preserve"> was favoured over s.c.</w:t>
            </w:r>
            <w:r w:rsidR="00D322E4">
              <w:rPr>
                <w:rFonts w:ascii="Apis For Office" w:hAnsi="Apis For Office" w:cs="Apis For Office"/>
                <w:color w:val="000000" w:themeColor="text1"/>
              </w:rPr>
              <w:t xml:space="preserve"> (not statistically significant)</w:t>
            </w:r>
            <w:r w:rsidR="004D0799">
              <w:rPr>
                <w:rFonts w:ascii="Apis For Office" w:hAnsi="Apis For Office" w:cs="Apis For Office"/>
                <w:color w:val="000000" w:themeColor="text1"/>
              </w:rPr>
              <w:t xml:space="preserve"> for the trial product estimand. </w:t>
            </w:r>
            <w:r w:rsidR="00B51097">
              <w:rPr>
                <w:rFonts w:ascii="Apis For Office" w:hAnsi="Apis For Office" w:cs="Apis For Office"/>
                <w:color w:val="000000" w:themeColor="text1"/>
              </w:rPr>
              <w:t>The t</w:t>
            </w:r>
            <w:r w:rsidR="004D0799">
              <w:rPr>
                <w:rFonts w:ascii="Apis For Office" w:hAnsi="Apis For Office" w:cs="Apis For Office"/>
                <w:color w:val="000000" w:themeColor="text1"/>
              </w:rPr>
              <w:t>rials use</w:t>
            </w:r>
            <w:r w:rsidR="00B51097">
              <w:rPr>
                <w:rFonts w:ascii="Apis For Office" w:hAnsi="Apis For Office" w:cs="Apis For Office"/>
                <w:color w:val="000000" w:themeColor="text1"/>
              </w:rPr>
              <w:t>d</w:t>
            </w:r>
            <w:r w:rsidR="004D0799">
              <w:rPr>
                <w:rFonts w:ascii="Apis For Office" w:hAnsi="Apis For Office" w:cs="Apis For Office"/>
                <w:color w:val="000000" w:themeColor="text1"/>
              </w:rPr>
              <w:t xml:space="preserve"> different placebos, but this could be worth exploring fu</w:t>
            </w:r>
            <w:r w:rsidR="000B19C7">
              <w:rPr>
                <w:rFonts w:ascii="Apis For Office" w:hAnsi="Apis For Office" w:cs="Apis For Office"/>
                <w:color w:val="000000" w:themeColor="text1"/>
              </w:rPr>
              <w:t>r</w:t>
            </w:r>
            <w:r w:rsidR="004D0799">
              <w:rPr>
                <w:rFonts w:ascii="Apis For Office" w:hAnsi="Apis For Office" w:cs="Apis For Office"/>
                <w:color w:val="000000" w:themeColor="text1"/>
              </w:rPr>
              <w:t>ther</w:t>
            </w:r>
            <w:r w:rsidR="00AF079C">
              <w:rPr>
                <w:rFonts w:ascii="Apis For Office" w:hAnsi="Apis For Office" w:cs="Apis For Office"/>
                <w:color w:val="000000" w:themeColor="text1"/>
              </w:rPr>
              <w:t xml:space="preserve"> in the full manuscript.</w:t>
            </w:r>
          </w:p>
          <w:p w14:paraId="6501E43F" w14:textId="47D8BC17" w:rsidR="00AF079C" w:rsidRPr="009A3AA3" w:rsidRDefault="005C5502" w:rsidP="009A3AA3">
            <w:pPr>
              <w:pStyle w:val="ListParagraph"/>
              <w:numPr>
                <w:ilvl w:val="0"/>
                <w:numId w:val="39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Data for HbA</w:t>
            </w:r>
            <w:r>
              <w:rPr>
                <w:rFonts w:ascii="Apis For Office" w:hAnsi="Apis For Office" w:cs="Apis For Office"/>
                <w:color w:val="000000" w:themeColor="text1"/>
                <w:vertAlign w:val="subscript"/>
              </w:rPr>
              <w:t>1c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, lipids and blood pressure all look similar with narrow </w:t>
            </w:r>
            <w:r w:rsidR="00566200">
              <w:rPr>
                <w:rFonts w:ascii="Apis For Office" w:hAnsi="Apis For Office" w:cs="Apis For Office"/>
                <w:color w:val="000000" w:themeColor="text1"/>
              </w:rPr>
              <w:t xml:space="preserve">confidence </w:t>
            </w:r>
            <w:r w:rsidR="00BE3D54">
              <w:rPr>
                <w:rFonts w:ascii="Apis For Office" w:hAnsi="Apis For Office" w:cs="Apis For Office"/>
                <w:color w:val="000000" w:themeColor="text1"/>
              </w:rPr>
              <w:t>intervals and</w:t>
            </w:r>
            <w:r w:rsidR="00566200">
              <w:rPr>
                <w:rFonts w:ascii="Apis For Office" w:hAnsi="Apis For Office" w:cs="Apis For Office"/>
                <w:color w:val="000000" w:themeColor="text1"/>
              </w:rPr>
              <w:t xml:space="preserve"> are </w:t>
            </w:r>
            <w:r w:rsidR="00510DB9">
              <w:rPr>
                <w:rFonts w:ascii="Apis For Office" w:hAnsi="Apis For Office" w:cs="Apis For Office"/>
                <w:color w:val="000000" w:themeColor="text1"/>
              </w:rPr>
              <w:t>very similar between estimands.</w:t>
            </w:r>
          </w:p>
          <w:p w14:paraId="00FA84DA" w14:textId="77777777" w:rsidR="009A3AA3" w:rsidRPr="009A3AA3" w:rsidRDefault="009A3AA3" w:rsidP="009A3AA3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93610F1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A29E1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Publication strategy</w:t>
            </w:r>
          </w:p>
          <w:p w14:paraId="7A349855" w14:textId="4D379948" w:rsidR="0006422E" w:rsidRDefault="00C40FC7" w:rsidP="009E53BD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Proposed external authors are Domenica Rubino</w:t>
            </w:r>
            <w:r w:rsidR="00780D9A">
              <w:rPr>
                <w:rFonts w:ascii="Apis For Office" w:hAnsi="Apis For Office" w:cs="Apis For Office"/>
                <w:color w:val="000000" w:themeColor="text1"/>
              </w:rPr>
              <w:t xml:space="preserve">, Timothy Garvey and </w:t>
            </w:r>
            <w:r w:rsidR="00594D54">
              <w:rPr>
                <w:rFonts w:ascii="Apis For Office" w:hAnsi="Apis For Office" w:cs="Apis For Office"/>
                <w:color w:val="000000" w:themeColor="text1"/>
              </w:rPr>
              <w:t>Alexander Hodkinson</w:t>
            </w:r>
            <w:r w:rsidR="00780D9A">
              <w:rPr>
                <w:rFonts w:ascii="Apis For Office" w:hAnsi="Apis For Office" w:cs="Apis For Office"/>
                <w:color w:val="000000" w:themeColor="text1"/>
              </w:rPr>
              <w:t>. Proposed internal authors are MQI</w:t>
            </w:r>
            <w:r w:rsidR="00E107BF">
              <w:rPr>
                <w:rFonts w:ascii="Apis For Office" w:hAnsi="Apis For Office" w:cs="Apis For Office"/>
                <w:color w:val="000000" w:themeColor="text1"/>
              </w:rPr>
              <w:t>V, ICSM</w:t>
            </w:r>
            <w:r w:rsidR="00FA7BF6">
              <w:rPr>
                <w:rFonts w:ascii="Apis For Office" w:hAnsi="Apis For Office" w:cs="Apis For Office"/>
                <w:color w:val="000000" w:themeColor="text1"/>
              </w:rPr>
              <w:t>, NAVR</w:t>
            </w:r>
            <w:r w:rsidR="00E107BF">
              <w:rPr>
                <w:rFonts w:ascii="Apis For Office" w:hAnsi="Apis For Office" w:cs="Apis For Office"/>
                <w:color w:val="000000" w:themeColor="text1"/>
              </w:rPr>
              <w:t xml:space="preserve"> and PYLK.</w:t>
            </w:r>
          </w:p>
          <w:p w14:paraId="07EEF333" w14:textId="1E33AD56" w:rsidR="00761521" w:rsidRPr="00CB7647" w:rsidRDefault="00761521" w:rsidP="009E53BD">
            <w:pPr>
              <w:pStyle w:val="ListParagraph"/>
              <w:numPr>
                <w:ilvl w:val="0"/>
                <w:numId w:val="3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Writing by Petauri, </w:t>
            </w:r>
            <w:r w:rsidR="006F2257">
              <w:rPr>
                <w:rFonts w:ascii="Apis For Office" w:hAnsi="Apis For Office" w:cs="Apis For Office"/>
                <w:color w:val="000000" w:themeColor="text1"/>
              </w:rPr>
              <w:t>process support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 by O</w:t>
            </w:r>
            <w:r w:rsidR="00B51097">
              <w:rPr>
                <w:rFonts w:ascii="Apis For Office" w:hAnsi="Apis For Office" w:cs="Apis For Office"/>
                <w:color w:val="000000" w:themeColor="text1"/>
              </w:rPr>
              <w:t xml:space="preserve">PEN </w:t>
            </w:r>
            <w:r>
              <w:rPr>
                <w:rFonts w:ascii="Apis For Office" w:hAnsi="Apis For Office" w:cs="Apis For Office"/>
                <w:color w:val="000000" w:themeColor="text1"/>
              </w:rPr>
              <w:t>H</w:t>
            </w:r>
            <w:r w:rsidR="00B51097">
              <w:rPr>
                <w:rFonts w:ascii="Apis For Office" w:hAnsi="Apis For Office" w:cs="Apis For Office"/>
                <w:color w:val="000000" w:themeColor="text1"/>
              </w:rPr>
              <w:t>e</w:t>
            </w:r>
            <w:r w:rsidR="00F520DE">
              <w:rPr>
                <w:rFonts w:ascii="Apis For Office" w:hAnsi="Apis For Office" w:cs="Apis For Office"/>
                <w:color w:val="000000" w:themeColor="text1"/>
              </w:rPr>
              <w:t>a</w:t>
            </w:r>
            <w:r w:rsidR="00B51097">
              <w:rPr>
                <w:rFonts w:ascii="Apis For Office" w:hAnsi="Apis For Office" w:cs="Apis For Office"/>
                <w:color w:val="000000" w:themeColor="text1"/>
              </w:rPr>
              <w:t>lth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. </w:t>
            </w:r>
          </w:p>
          <w:p w14:paraId="4EC4EA37" w14:textId="77777777" w:rsidR="0006422E" w:rsidRDefault="0006422E" w:rsidP="009E53BD">
            <w:pPr>
              <w:pStyle w:val="Style2"/>
              <w:numPr>
                <w:ilvl w:val="0"/>
                <w:numId w:val="0"/>
              </w:numPr>
            </w:pPr>
          </w:p>
          <w:p w14:paraId="735A2B33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Questions and comments: </w:t>
            </w:r>
          </w:p>
          <w:p w14:paraId="54BD571E" w14:textId="7AA3550D" w:rsidR="0006422E" w:rsidRDefault="002A34C7" w:rsidP="0009409C">
            <w:pPr>
              <w:pStyle w:val="Style2"/>
              <w:numPr>
                <w:ilvl w:val="0"/>
                <w:numId w:val="36"/>
              </w:numPr>
            </w:pPr>
            <w:r>
              <w:t>NMHL suggested to include updated modelling on</w:t>
            </w:r>
            <w:r w:rsidR="00A05A9E">
              <w:t xml:space="preserve"> the exposure to semaglutide between oral and s.c. </w:t>
            </w:r>
            <w:r w:rsidR="00F520DE">
              <w:t>administration.</w:t>
            </w:r>
          </w:p>
          <w:p w14:paraId="0157BDD5" w14:textId="35BB37E6" w:rsidR="00C94706" w:rsidRDefault="00C94706" w:rsidP="00C94706">
            <w:pPr>
              <w:pStyle w:val="Style2"/>
              <w:numPr>
                <w:ilvl w:val="1"/>
                <w:numId w:val="36"/>
              </w:numPr>
            </w:pPr>
            <w:r>
              <w:t>ICSM stated that some modelling information was available from the FDA</w:t>
            </w:r>
            <w:r w:rsidR="00B51097">
              <w:t>,</w:t>
            </w:r>
            <w:r w:rsidR="004309B3">
              <w:t xml:space="preserve"> and NAVR added they are working on a separate manuscript for the full modelling</w:t>
            </w:r>
            <w:r w:rsidR="00D6285B">
              <w:t xml:space="preserve"> comparing the two routes</w:t>
            </w:r>
            <w:r w:rsidR="00D95015">
              <w:t>, this can be referenced in this publication.</w:t>
            </w:r>
          </w:p>
          <w:p w14:paraId="504DACED" w14:textId="704E2248" w:rsidR="00E00EC8" w:rsidRDefault="00E00EC8" w:rsidP="00E00EC8">
            <w:pPr>
              <w:pStyle w:val="Style2"/>
              <w:numPr>
                <w:ilvl w:val="0"/>
                <w:numId w:val="36"/>
              </w:numPr>
            </w:pPr>
            <w:r>
              <w:t>TCIT asked for suggestions if the external authors were unavailable.</w:t>
            </w:r>
          </w:p>
          <w:p w14:paraId="34225B46" w14:textId="43B8E794" w:rsidR="00E00EC8" w:rsidRDefault="00E00EC8" w:rsidP="00E00EC8">
            <w:pPr>
              <w:pStyle w:val="Style2"/>
              <w:numPr>
                <w:ilvl w:val="1"/>
                <w:numId w:val="36"/>
              </w:numPr>
            </w:pPr>
            <w:r>
              <w:t xml:space="preserve">ICSM suggested </w:t>
            </w:r>
            <w:r w:rsidR="00215D03">
              <w:t>another author from Petauri or another investigator from OASIS 4 or STEP 1.</w:t>
            </w:r>
            <w:r w:rsidR="009B594C">
              <w:t xml:space="preserve"> NAVR suggested an internal discussion with updates to the PPG as necessary on authorship.</w:t>
            </w:r>
          </w:p>
          <w:p w14:paraId="6A74A856" w14:textId="77777777" w:rsidR="0009409C" w:rsidRDefault="0009409C" w:rsidP="0009409C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7EC40052" w14:textId="77777777" w:rsidR="0006422E" w:rsidRPr="00C36053" w:rsidRDefault="0006422E" w:rsidP="009E53BD">
            <w:pPr>
              <w:pStyle w:val="Style2"/>
              <w:numPr>
                <w:ilvl w:val="0"/>
                <w:numId w:val="0"/>
              </w:numPr>
              <w:ind w:left="720" w:hanging="360"/>
            </w:pPr>
            <w:r w:rsidRPr="1D8F27B8">
              <w:rPr>
                <w:b/>
                <w:bCs/>
              </w:rPr>
              <w:t xml:space="preserve">PPG Decision: </w:t>
            </w:r>
            <w:r>
              <w:rPr>
                <w:b/>
                <w:bCs/>
              </w:rPr>
              <w:t>Endorsed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404D559B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1D9F30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14E0819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99980E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0F3AF68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F9D022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5692036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05835F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78D9F7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F2C5F4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5094D7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26AD8B8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808D1CD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5657FD5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1E610D4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2207800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2A84974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D16BC7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C49CD9E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66207E1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9D528B7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187D67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33C435E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9F12B57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418794E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9F270DD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4E0ABB9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A289F16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36C08C1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2988E08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18DB269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4021009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E2DCAFC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D11BB6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A20D9C0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94E8346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0EFD41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E1684E0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0F44C30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71B7380" w14:textId="77777777" w:rsidR="0006422E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32AD9D5" w14:textId="77777777" w:rsidR="0006422E" w:rsidRPr="0032256F" w:rsidRDefault="0006422E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</w:tc>
      </w:tr>
    </w:tbl>
    <w:p w14:paraId="2EDBDE21" w14:textId="77777777" w:rsidR="00B341C2" w:rsidRDefault="00B341C2" w:rsidP="00641379">
      <w:pPr>
        <w:rPr>
          <w:rFonts w:ascii="Apis For Office" w:hAnsi="Apis For Office" w:cs="Apis For Office"/>
          <w:color w:val="000000" w:themeColor="text1"/>
        </w:rPr>
      </w:pPr>
    </w:p>
    <w:tbl>
      <w:tblPr>
        <w:tblW w:w="5007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ayout w:type="fixed"/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70"/>
        <w:gridCol w:w="2693"/>
      </w:tblGrid>
      <w:tr w:rsidR="00B342B6" w:rsidRPr="0032256F" w14:paraId="4B832B25" w14:textId="77777777" w:rsidTr="009E53BD">
        <w:trPr>
          <w:trHeight w:val="225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314552B8" w14:textId="77777777" w:rsidR="00B342B6" w:rsidRPr="0032256F" w:rsidRDefault="00B342B6" w:rsidP="009E53BD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Proposals: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for 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review and endorsement</w:t>
            </w:r>
          </w:p>
        </w:tc>
      </w:tr>
      <w:tr w:rsidR="00B342B6" w:rsidRPr="0032256F" w14:paraId="606EFC1D" w14:textId="77777777" w:rsidTr="009E53BD">
        <w:trPr>
          <w:cantSplit/>
          <w:trHeight w:val="223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021AFD2B" w14:textId="77777777" w:rsidR="00B342B6" w:rsidRPr="0032256F" w:rsidRDefault="00B342B6" w:rsidP="009E53BD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B342B6" w:rsidRPr="0032256F" w14:paraId="31DE51B9" w14:textId="77777777" w:rsidTr="009E53BD">
        <w:trPr>
          <w:cantSplit/>
          <w:trHeight w:val="223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1CCAC5CC" w14:textId="77777777" w:rsidR="00B342B6" w:rsidRPr="0032256F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</w:t>
            </w:r>
            <w:r>
              <w:rPr>
                <w:rFonts w:ascii="Apis For Office" w:hAnsi="Apis For Office" w:cs="Apis For Office"/>
                <w:color w:val="000000" w:themeColor="text1"/>
              </w:rPr>
              <w:t>For decision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2A12E4C0" w14:textId="77777777" w:rsidR="00B342B6" w:rsidRPr="0032256F" w:rsidRDefault="00B342B6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B342B6" w:rsidRPr="0032256F" w14:paraId="76EEEC3E" w14:textId="77777777" w:rsidTr="009E53BD">
        <w:trPr>
          <w:trHeight w:val="1554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38F1F3FC" w14:textId="776C4189" w:rsidR="00B342B6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3</w:t>
            </w:r>
            <w:r w:rsidR="00B342B6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. </w:t>
            </w:r>
            <w:r w:rsidR="00B342B6" w:rsidRPr="00B342B6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Relationships between body mass indices and surgical replacements of knee and hip joints – </w:t>
            </w:r>
            <w:r w:rsidR="003F72EA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TMYU</w:t>
            </w:r>
            <w:r w:rsidR="00B342B6"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="00B342B6"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="00B342B6">
              <w:rPr>
                <w:rFonts w:ascii="Apis For Office" w:hAnsi="Apis For Office" w:cs="Apis For Office"/>
                <w:color w:val="000000" w:themeColor="text1"/>
              </w:rPr>
              <w:t xml:space="preserve">Slides and content were presented by </w:t>
            </w:r>
            <w:r w:rsidR="003F72EA">
              <w:rPr>
                <w:rFonts w:ascii="Apis For Office" w:hAnsi="Apis For Office" w:cs="Apis For Office"/>
                <w:color w:val="000000" w:themeColor="text1"/>
              </w:rPr>
              <w:t>TMYU</w:t>
            </w:r>
            <w:r w:rsidR="00B342B6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3529D2DB" w14:textId="77777777" w:rsidR="00B342B6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208AD9E7" w14:textId="77777777" w:rsidR="00B342B6" w:rsidRPr="0032256F" w:rsidRDefault="00B342B6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Abstract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09D62B31" w14:textId="77777777" w:rsidR="00B342B6" w:rsidRPr="002A709F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Proposed congress: </w:t>
            </w:r>
            <w:r>
              <w:rPr>
                <w:rFonts w:ascii="Apis For Office" w:hAnsi="Apis For Office" w:cs="Apis For Office"/>
                <w:color w:val="000000" w:themeColor="text1"/>
              </w:rPr>
              <w:t>OW25 late breaking</w:t>
            </w:r>
          </w:p>
          <w:p w14:paraId="7843BA15" w14:textId="6621AA32" w:rsidR="00B342B6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Submission deadline: </w:t>
            </w:r>
            <w:r>
              <w:rPr>
                <w:rFonts w:ascii="Apis For Office" w:hAnsi="Apis For Office" w:cs="Apis For Office"/>
                <w:color w:val="000000" w:themeColor="text1"/>
              </w:rPr>
              <w:t>July 25</w:t>
            </w:r>
          </w:p>
          <w:p w14:paraId="5946BC2D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9ADF0A1" w14:textId="77777777" w:rsidR="00B342B6" w:rsidRPr="008D2681" w:rsidRDefault="00B342B6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lastRenderedPageBreak/>
              <w:t>Manuscript:</w:t>
            </w:r>
          </w:p>
          <w:p w14:paraId="70F501A3" w14:textId="3EC8E973" w:rsidR="00B342B6" w:rsidRPr="008D2681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journals: </w:t>
            </w:r>
            <w:r w:rsidR="00EC7556"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2DBD782F" w14:textId="2BA97BFE" w:rsidR="00406ED1" w:rsidRDefault="00B342B6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submission date: </w:t>
            </w:r>
            <w:r w:rsidR="00EC7556"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392F8816" w14:textId="77777777" w:rsidR="00406ED1" w:rsidRDefault="00406ED1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68697102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Background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and </w:t>
            </w: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rationale: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</w:t>
            </w:r>
          </w:p>
          <w:p w14:paraId="7810DD77" w14:textId="37DFB417" w:rsidR="00B342B6" w:rsidRPr="000D6455" w:rsidRDefault="00B342B6" w:rsidP="00EC7556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This </w:t>
            </w:r>
            <w:r w:rsidR="0071592A">
              <w:rPr>
                <w:rFonts w:ascii="Apis For Office" w:hAnsi="Apis For Office" w:cs="Apis For Office"/>
                <w:color w:val="000000" w:themeColor="text1"/>
              </w:rPr>
              <w:t>study aimed to investigate</w:t>
            </w:r>
            <w:r w:rsidR="002D228C">
              <w:rPr>
                <w:rFonts w:ascii="Apis For Office" w:hAnsi="Apis For Office" w:cs="Apis For Office"/>
                <w:color w:val="000000" w:themeColor="text1"/>
              </w:rPr>
              <w:t xml:space="preserve"> the association between obesity and hip and knee joint replacement surgeries</w:t>
            </w:r>
            <w:r w:rsidR="00FE1C83">
              <w:rPr>
                <w:rFonts w:ascii="Apis For Office" w:hAnsi="Apis For Office" w:cs="Apis For Office"/>
                <w:color w:val="000000" w:themeColor="text1"/>
              </w:rPr>
              <w:t>, as an update to Wendel</w:t>
            </w:r>
            <w:r w:rsidR="008B5EFB">
              <w:rPr>
                <w:rFonts w:ascii="Apis For Office" w:hAnsi="Apis For Office" w:cs="Apis For Office"/>
                <w:color w:val="000000" w:themeColor="text1"/>
              </w:rPr>
              <w:t xml:space="preserve">boe </w:t>
            </w:r>
            <w:r w:rsidR="008B5EFB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et al</w:t>
            </w:r>
            <w:r w:rsidR="008B5EFB">
              <w:rPr>
                <w:rFonts w:ascii="Apis For Office" w:hAnsi="Apis For Office" w:cs="Apis For Office"/>
                <w:color w:val="000000" w:themeColor="text1"/>
              </w:rPr>
              <w:t>, 2003 for the COM.</w:t>
            </w:r>
          </w:p>
          <w:p w14:paraId="01F78A3D" w14:textId="740D2FBB" w:rsidR="000D6455" w:rsidRPr="000D6455" w:rsidRDefault="000D6455" w:rsidP="00EC7556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The following analyses will be conducted</w:t>
            </w:r>
            <w:r w:rsidR="006A4787">
              <w:rPr>
                <w:rFonts w:ascii="Apis For Office" w:hAnsi="Apis For Office" w:cs="Apis For Office"/>
                <w:color w:val="000000" w:themeColor="text1"/>
              </w:rPr>
              <w:t xml:space="preserve"> using</w:t>
            </w:r>
            <w:r w:rsidR="00826F80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AE6416">
              <w:rPr>
                <w:rFonts w:ascii="Apis For Office" w:hAnsi="Apis For Office" w:cs="Apis For Office"/>
                <w:color w:val="000000" w:themeColor="text1"/>
              </w:rPr>
              <w:t xml:space="preserve">AEMR Plus </w:t>
            </w:r>
            <w:r w:rsidR="00826F80">
              <w:rPr>
                <w:rFonts w:ascii="Apis For Office" w:hAnsi="Apis For Office" w:cs="Apis For Office"/>
                <w:color w:val="000000" w:themeColor="text1"/>
              </w:rPr>
              <w:t>data from 2014-2024</w:t>
            </w:r>
            <w:r>
              <w:rPr>
                <w:rFonts w:ascii="Apis For Office" w:hAnsi="Apis For Office" w:cs="Apis For Office"/>
                <w:color w:val="000000" w:themeColor="text1"/>
              </w:rPr>
              <w:t>:</w:t>
            </w:r>
          </w:p>
          <w:p w14:paraId="0D31D96F" w14:textId="37A5A3AB" w:rsidR="000D6455" w:rsidRPr="00A270B5" w:rsidRDefault="00BC3D14" w:rsidP="000D6455">
            <w:pPr>
              <w:pStyle w:val="ListParagraph"/>
              <w:numPr>
                <w:ilvl w:val="1"/>
                <w:numId w:val="38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Odds ratio</w:t>
            </w:r>
            <w:r w:rsidR="008B5EFB">
              <w:rPr>
                <w:rFonts w:ascii="Apis For Office" w:hAnsi="Apis For Office" w:cs="Apis For Office"/>
                <w:color w:val="000000" w:themeColor="text1"/>
              </w:rPr>
              <w:t xml:space="preserve"> for joint replacement/revision surgeries</w:t>
            </w:r>
            <w:r w:rsidR="00A270B5">
              <w:rPr>
                <w:rFonts w:ascii="Apis For Office" w:hAnsi="Apis For Office" w:cs="Apis For Office"/>
                <w:color w:val="000000" w:themeColor="text1"/>
              </w:rPr>
              <w:t xml:space="preserve"> by BMI and sex</w:t>
            </w:r>
            <w:r w:rsidR="00FD7AD0">
              <w:rPr>
                <w:rFonts w:ascii="Apis For Office" w:hAnsi="Apis For Office" w:cs="Apis For Office"/>
                <w:color w:val="000000" w:themeColor="text1"/>
              </w:rPr>
              <w:t xml:space="preserve"> (primary endpoint).</w:t>
            </w:r>
          </w:p>
          <w:p w14:paraId="61594A09" w14:textId="6D7C002F" w:rsidR="00A270B5" w:rsidRPr="00A270B5" w:rsidRDefault="00A270B5" w:rsidP="000D6455">
            <w:pPr>
              <w:pStyle w:val="ListParagraph"/>
              <w:numPr>
                <w:ilvl w:val="1"/>
                <w:numId w:val="38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Annual incidence rates of partial/total knee/hip replacement/revision surgeries per age category (this is a new analysis).</w:t>
            </w:r>
          </w:p>
          <w:p w14:paraId="1E621E68" w14:textId="6FD982B1" w:rsidR="00EC7556" w:rsidRPr="009B7FC1" w:rsidRDefault="008F2F6A" w:rsidP="00EC7556">
            <w:pPr>
              <w:pStyle w:val="ListParagraph"/>
              <w:numPr>
                <w:ilvl w:val="0"/>
                <w:numId w:val="38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Additional analyses linking weight loss with semaglutide to</w:t>
            </w:r>
            <w:r w:rsidR="009B7FC1">
              <w:rPr>
                <w:rFonts w:ascii="Apis For Office" w:hAnsi="Apis For Office" w:cs="Apis For Office"/>
                <w:color w:val="000000" w:themeColor="text1"/>
              </w:rPr>
              <w:t xml:space="preserve"> surgery incidence rates are a work in progress but will be included.</w:t>
            </w:r>
          </w:p>
          <w:p w14:paraId="1C609D10" w14:textId="77777777" w:rsidR="00EC7556" w:rsidRPr="00EC7556" w:rsidRDefault="00EC7556" w:rsidP="00EC7556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A0D12BF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Results</w:t>
            </w:r>
          </w:p>
          <w:p w14:paraId="6D781606" w14:textId="32FF6FD9" w:rsidR="00B342B6" w:rsidRDefault="00CD2D29" w:rsidP="009E53BD">
            <w:pPr>
              <w:pStyle w:val="ListParagraph"/>
              <w:numPr>
                <w:ilvl w:val="0"/>
                <w:numId w:val="39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Primary endpoint: There is an increased risk of </w:t>
            </w:r>
            <w:r w:rsidR="00FD1ACF">
              <w:rPr>
                <w:rFonts w:ascii="Apis For Office" w:hAnsi="Apis For Office" w:cs="Apis For Office"/>
                <w:color w:val="000000" w:themeColor="text1"/>
              </w:rPr>
              <w:t xml:space="preserve">all </w:t>
            </w:r>
            <w:r>
              <w:rPr>
                <w:rFonts w:ascii="Apis For Office" w:hAnsi="Apis For Office" w:cs="Apis For Office"/>
                <w:color w:val="000000" w:themeColor="text1"/>
              </w:rPr>
              <w:t>surger</w:t>
            </w:r>
            <w:r w:rsidR="00FD1ACF">
              <w:rPr>
                <w:rFonts w:ascii="Apis For Office" w:hAnsi="Apis For Office" w:cs="Apis For Office"/>
                <w:color w:val="000000" w:themeColor="text1"/>
              </w:rPr>
              <w:t>ies</w:t>
            </w:r>
            <w:r w:rsidR="0065454F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577927">
              <w:rPr>
                <w:rFonts w:ascii="Apis For Office" w:hAnsi="Apis For Office" w:cs="Apis For Office"/>
                <w:color w:val="000000" w:themeColor="text1"/>
              </w:rPr>
              <w:t>associated</w:t>
            </w:r>
            <w:r w:rsidR="0065454F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577927">
              <w:rPr>
                <w:rFonts w:ascii="Apis For Office" w:hAnsi="Apis For Office" w:cs="Apis For Office"/>
                <w:color w:val="000000" w:themeColor="text1"/>
              </w:rPr>
              <w:t>with</w:t>
            </w:r>
            <w:r w:rsidR="0065454F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577927">
              <w:rPr>
                <w:rFonts w:ascii="Apis For Office" w:hAnsi="Apis For Office" w:cs="Apis For Office"/>
                <w:color w:val="000000" w:themeColor="text1"/>
              </w:rPr>
              <w:t xml:space="preserve">increasing </w:t>
            </w:r>
            <w:r w:rsidR="0065454F">
              <w:rPr>
                <w:rFonts w:ascii="Apis For Office" w:hAnsi="Apis For Office" w:cs="Apis For Office"/>
                <w:color w:val="000000" w:themeColor="text1"/>
              </w:rPr>
              <w:t>BMI category</w:t>
            </w:r>
            <w:r w:rsidR="00B340E1">
              <w:rPr>
                <w:rFonts w:ascii="Apis For Office" w:hAnsi="Apis For Office" w:cs="Apis For Office"/>
                <w:color w:val="000000" w:themeColor="text1"/>
              </w:rPr>
              <w:t xml:space="preserve">. </w:t>
            </w:r>
            <w:r w:rsidR="00B810B4">
              <w:rPr>
                <w:rFonts w:ascii="Apis For Office" w:hAnsi="Apis For Office" w:cs="Apis For Office"/>
                <w:color w:val="000000" w:themeColor="text1"/>
              </w:rPr>
              <w:t xml:space="preserve">These are in line with Wendelboe </w:t>
            </w:r>
            <w:r w:rsidR="00B810B4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et al</w:t>
            </w:r>
            <w:r w:rsidR="00B810B4">
              <w:rPr>
                <w:rFonts w:ascii="Apis For Office" w:hAnsi="Apis For Office" w:cs="Apis For Office"/>
                <w:color w:val="000000" w:themeColor="text1"/>
              </w:rPr>
              <w:t>, 2003.</w:t>
            </w:r>
          </w:p>
          <w:p w14:paraId="3C180048" w14:textId="5FA0B2FD" w:rsidR="00B810B4" w:rsidRPr="009A3AA3" w:rsidRDefault="005F4D6D" w:rsidP="009E53BD">
            <w:pPr>
              <w:pStyle w:val="ListParagraph"/>
              <w:numPr>
                <w:ilvl w:val="0"/>
                <w:numId w:val="39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As age increases, incidence of all surgeries increases</w:t>
            </w:r>
            <w:r w:rsidR="00BC41CC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32F1E2F6" w14:textId="77777777" w:rsidR="00B342B6" w:rsidRPr="009A3AA3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49CB7BC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A29E1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Publication strategy</w:t>
            </w:r>
          </w:p>
          <w:p w14:paraId="7A0334B1" w14:textId="52F9247E" w:rsidR="00B342B6" w:rsidRDefault="0065331E" w:rsidP="00EC7556">
            <w:pPr>
              <w:pStyle w:val="Style2"/>
              <w:numPr>
                <w:ilvl w:val="0"/>
                <w:numId w:val="39"/>
              </w:numPr>
            </w:pPr>
            <w:r>
              <w:t>Internal authorship only. Proposed internal authors are T</w:t>
            </w:r>
            <w:r w:rsidR="00244C73">
              <w:t>MYU, ICSM and IAUH.</w:t>
            </w:r>
          </w:p>
          <w:p w14:paraId="1BE4F2A5" w14:textId="2CF69C44" w:rsidR="00D43DB0" w:rsidRDefault="00D43DB0" w:rsidP="00EC7556">
            <w:pPr>
              <w:pStyle w:val="Style2"/>
              <w:numPr>
                <w:ilvl w:val="0"/>
                <w:numId w:val="39"/>
              </w:numPr>
            </w:pPr>
            <w:r>
              <w:t>Suggestions for external authors are welcomed.</w:t>
            </w:r>
          </w:p>
          <w:p w14:paraId="265C0D90" w14:textId="508AAC6A" w:rsidR="00BC41CC" w:rsidRDefault="00CA798B" w:rsidP="00EC7556">
            <w:pPr>
              <w:pStyle w:val="Style2"/>
              <w:numPr>
                <w:ilvl w:val="0"/>
                <w:numId w:val="39"/>
              </w:numPr>
            </w:pPr>
            <w:r>
              <w:t xml:space="preserve">Writing by </w:t>
            </w:r>
            <w:r w:rsidR="00B96976">
              <w:t xml:space="preserve">Oxford </w:t>
            </w:r>
            <w:r>
              <w:t>PharmaGenesis.</w:t>
            </w:r>
          </w:p>
          <w:p w14:paraId="01D13EFD" w14:textId="77777777" w:rsidR="00EC7556" w:rsidRDefault="00EC7556" w:rsidP="00EC7556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23A7193B" w14:textId="48338E01" w:rsidR="00B342B6" w:rsidRPr="00CA798B" w:rsidRDefault="00B342B6" w:rsidP="00CA798B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Questions and comments: </w:t>
            </w:r>
          </w:p>
          <w:p w14:paraId="24F4DEEF" w14:textId="77777777" w:rsidR="00EC7556" w:rsidRDefault="00EC7556" w:rsidP="00EC7556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5C7FBF3A" w14:textId="77777777" w:rsidR="00B342B6" w:rsidRPr="00C36053" w:rsidRDefault="00B342B6" w:rsidP="009E53BD">
            <w:pPr>
              <w:pStyle w:val="Style2"/>
              <w:numPr>
                <w:ilvl w:val="0"/>
                <w:numId w:val="0"/>
              </w:numPr>
              <w:ind w:left="720" w:hanging="360"/>
            </w:pPr>
            <w:r w:rsidRPr="1D8F27B8">
              <w:rPr>
                <w:b/>
                <w:bCs/>
              </w:rPr>
              <w:t xml:space="preserve">PPG Decision: </w:t>
            </w:r>
            <w:r>
              <w:rPr>
                <w:b/>
                <w:bCs/>
              </w:rPr>
              <w:t>Endorsed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2BD80942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9E8061D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53F57E8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A1C432A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9495AAE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E28967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61FF645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33775A7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1A97789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D5BA3E1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FAAB1CC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273CEC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FCF8E77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8994898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B82AF22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F8582DD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FFA5E7B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3077ACF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0FF4739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C5BF819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F49BF3C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B3A322B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2A37F8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55F3036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FC951E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956B214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DFA697A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AAD60B5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863F578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DCCBDC8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2997C8B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54BC70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71E1110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7813FEB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7E018C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10E3658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947A9AE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D455EA3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94C78BD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5C0EF96" w14:textId="77777777" w:rsidR="00B342B6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5B409F5" w14:textId="77777777" w:rsidR="00B342B6" w:rsidRPr="0032256F" w:rsidRDefault="00B342B6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</w:tc>
      </w:tr>
    </w:tbl>
    <w:p w14:paraId="5B0E6AED" w14:textId="77777777" w:rsidR="00B341C2" w:rsidRPr="0032256F" w:rsidRDefault="00B341C2" w:rsidP="00641379">
      <w:pPr>
        <w:rPr>
          <w:rFonts w:ascii="Apis For Office" w:hAnsi="Apis For Office" w:cs="Apis For Office"/>
          <w:color w:val="000000" w:themeColor="text1"/>
        </w:rPr>
      </w:pPr>
    </w:p>
    <w:tbl>
      <w:tblPr>
        <w:tblW w:w="5007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ayout w:type="fixed"/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70"/>
        <w:gridCol w:w="2693"/>
      </w:tblGrid>
      <w:tr w:rsidR="006F790D" w:rsidRPr="0032256F" w14:paraId="442BA4B9" w14:textId="77777777" w:rsidTr="009E53BD">
        <w:trPr>
          <w:trHeight w:val="225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0BC29DC7" w14:textId="77777777" w:rsidR="006F790D" w:rsidRPr="0032256F" w:rsidRDefault="006F790D" w:rsidP="009E53BD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Proposals: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for 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review and endorsement</w:t>
            </w:r>
          </w:p>
        </w:tc>
      </w:tr>
      <w:tr w:rsidR="006F790D" w:rsidRPr="0032256F" w14:paraId="19014884" w14:textId="77777777" w:rsidTr="009E53BD">
        <w:trPr>
          <w:cantSplit/>
          <w:trHeight w:val="223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595B2758" w14:textId="77777777" w:rsidR="006F790D" w:rsidRPr="0032256F" w:rsidRDefault="006F790D" w:rsidP="009E53BD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6F790D" w:rsidRPr="0032256F" w14:paraId="627860F8" w14:textId="77777777" w:rsidTr="009E53BD">
        <w:trPr>
          <w:cantSplit/>
          <w:trHeight w:val="223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6147B8DB" w14:textId="77777777" w:rsidR="006F790D" w:rsidRPr="0032256F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</w:t>
            </w:r>
            <w:r>
              <w:rPr>
                <w:rFonts w:ascii="Apis For Office" w:hAnsi="Apis For Office" w:cs="Apis For Office"/>
                <w:color w:val="000000" w:themeColor="text1"/>
              </w:rPr>
              <w:t>For decision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178B9FA6" w14:textId="77777777" w:rsidR="006F790D" w:rsidRPr="0032256F" w:rsidRDefault="006F790D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6F790D" w:rsidRPr="0032256F" w14:paraId="5B2AD222" w14:textId="77777777" w:rsidTr="009E53BD">
        <w:trPr>
          <w:trHeight w:val="1554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3F2CF6BD" w14:textId="698367F8" w:rsidR="006F790D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4. </w:t>
            </w:r>
            <w:r w:rsidR="00AF61FC" w:rsidRPr="00AF61FC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Impact of Wegovy on household shopping, lifestyle and behavioural metrics in US, Impact of Wegovy on food noise and mental wellbeing in US</w:t>
            </w:r>
            <w:r w:rsidRPr="00B342B6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–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TMYU</w:t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>
              <w:rPr>
                <w:rFonts w:ascii="Apis For Office" w:hAnsi="Apis For Office" w:cs="Apis For Office"/>
                <w:color w:val="000000" w:themeColor="text1"/>
              </w:rPr>
              <w:t>Slides and content were presented by TMYU.</w:t>
            </w:r>
          </w:p>
          <w:p w14:paraId="3B029909" w14:textId="77777777" w:rsidR="006F790D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6DB5C915" w14:textId="77777777" w:rsidR="006F790D" w:rsidRPr="0032256F" w:rsidRDefault="006F790D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Abstract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71F00A29" w14:textId="77777777" w:rsidR="006F790D" w:rsidRPr="002A709F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Proposed congress: </w:t>
            </w:r>
            <w:r>
              <w:rPr>
                <w:rFonts w:ascii="Apis For Office" w:hAnsi="Apis For Office" w:cs="Apis For Office"/>
                <w:color w:val="000000" w:themeColor="text1"/>
              </w:rPr>
              <w:t>OW25 late breaking</w:t>
            </w:r>
          </w:p>
          <w:p w14:paraId="20C2B784" w14:textId="77777777" w:rsidR="006F790D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Submission deadline: </w:t>
            </w:r>
            <w:r>
              <w:rPr>
                <w:rFonts w:ascii="Apis For Office" w:hAnsi="Apis For Office" w:cs="Apis For Office"/>
                <w:color w:val="000000" w:themeColor="text1"/>
              </w:rPr>
              <w:t>July 25</w:t>
            </w:r>
          </w:p>
          <w:p w14:paraId="6906F6BA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B342B1D" w14:textId="77777777" w:rsidR="006F790D" w:rsidRPr="008D2681" w:rsidRDefault="006F790D" w:rsidP="009E53BD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lastRenderedPageBreak/>
              <w:t>Manuscript:</w:t>
            </w:r>
          </w:p>
          <w:p w14:paraId="2B66E6CE" w14:textId="77777777" w:rsidR="006F790D" w:rsidRPr="008D2681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journals: </w:t>
            </w:r>
            <w:r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25B13C90" w14:textId="77777777" w:rsidR="006F790D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submission date: </w:t>
            </w:r>
            <w:r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1B6D1DFB" w14:textId="77777777" w:rsidR="006F790D" w:rsidRDefault="006F790D" w:rsidP="009E53BD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1ECD0A20" w14:textId="030B2823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Background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and </w:t>
            </w: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rationale:</w:t>
            </w:r>
          </w:p>
          <w:p w14:paraId="104E7851" w14:textId="6E4DA7C1" w:rsidR="006A5AE3" w:rsidRPr="009F67BD" w:rsidRDefault="00D25E82" w:rsidP="006A5AE3">
            <w:pPr>
              <w:pStyle w:val="ListParagraph"/>
              <w:numPr>
                <w:ilvl w:val="0"/>
                <w:numId w:val="40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This study aimed to </w:t>
            </w:r>
            <w:r w:rsidR="0022137F">
              <w:rPr>
                <w:rFonts w:ascii="Apis For Office" w:hAnsi="Apis For Office" w:cs="Apis For Office"/>
                <w:color w:val="000000" w:themeColor="text1"/>
              </w:rPr>
              <w:t>generate insight into the behaviours and sentiments of Wegovy®</w:t>
            </w:r>
            <w:r w:rsidR="00C25B73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2E6C7B">
              <w:rPr>
                <w:rFonts w:ascii="Apis For Office" w:hAnsi="Apis For Office" w:cs="Apis For Office"/>
                <w:color w:val="000000" w:themeColor="text1"/>
              </w:rPr>
              <w:t xml:space="preserve">users </w:t>
            </w:r>
            <w:r w:rsidR="00C25B73">
              <w:rPr>
                <w:rFonts w:ascii="Apis For Office" w:hAnsi="Apis For Office" w:cs="Apis For Office"/>
                <w:color w:val="000000" w:themeColor="text1"/>
              </w:rPr>
              <w:t>vs non-users in the US</w:t>
            </w:r>
            <w:r w:rsidR="000E4F89">
              <w:rPr>
                <w:rFonts w:ascii="Apis For Office" w:hAnsi="Apis For Office" w:cs="Apis For Office"/>
                <w:color w:val="000000" w:themeColor="text1"/>
              </w:rPr>
              <w:t>, in collaboration with Numerator</w:t>
            </w:r>
            <w:r w:rsidR="00204A9F">
              <w:rPr>
                <w:rFonts w:ascii="Apis For Office" w:hAnsi="Apis For Office" w:cs="Apis For Office"/>
                <w:color w:val="000000" w:themeColor="text1"/>
              </w:rPr>
              <w:t xml:space="preserve"> using</w:t>
            </w:r>
            <w:r w:rsidR="00B57788">
              <w:rPr>
                <w:rFonts w:ascii="Apis For Office" w:hAnsi="Apis For Office" w:cs="Apis For Office"/>
                <w:color w:val="000000" w:themeColor="text1"/>
              </w:rPr>
              <w:t xml:space="preserve"> first-party, consumer-sourced data</w:t>
            </w:r>
            <w:r w:rsidR="000815B2">
              <w:rPr>
                <w:rFonts w:ascii="Apis For Office" w:hAnsi="Apis For Office" w:cs="Apis For Office"/>
                <w:color w:val="000000" w:themeColor="text1"/>
              </w:rPr>
              <w:t xml:space="preserve"> from Apr 2024 to Apr 2025</w:t>
            </w:r>
            <w:r w:rsidR="000E4F89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239BDCA7" w14:textId="71387500" w:rsidR="009F67BD" w:rsidRPr="000E4F89" w:rsidRDefault="002E6C7B" w:rsidP="009F67BD">
            <w:pPr>
              <w:pStyle w:val="ListParagraph"/>
              <w:numPr>
                <w:ilvl w:val="1"/>
                <w:numId w:val="40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Outcomes </w:t>
            </w:r>
            <w:r w:rsidR="00AF7F60">
              <w:rPr>
                <w:rFonts w:ascii="Apis For Office" w:hAnsi="Apis For Office" w:cs="Apis For Office"/>
                <w:color w:val="000000" w:themeColor="text1"/>
              </w:rPr>
              <w:t xml:space="preserve">for analysis include </w:t>
            </w:r>
            <w:r w:rsidR="007B60F0">
              <w:rPr>
                <w:rFonts w:ascii="Apis For Office" w:hAnsi="Apis For Office" w:cs="Apis For Office"/>
                <w:color w:val="000000" w:themeColor="text1"/>
              </w:rPr>
              <w:t>grocery spending per household</w:t>
            </w:r>
            <w:r w:rsidR="00474C3C">
              <w:rPr>
                <w:rFonts w:ascii="Apis For Office" w:hAnsi="Apis For Office" w:cs="Apis For Office"/>
                <w:color w:val="000000" w:themeColor="text1"/>
              </w:rPr>
              <w:t xml:space="preserve"> and type, media consumption habits and </w:t>
            </w:r>
            <w:r w:rsidR="000815B2">
              <w:rPr>
                <w:rFonts w:ascii="Apis For Office" w:hAnsi="Apis For Office" w:cs="Apis For Office"/>
                <w:color w:val="000000" w:themeColor="text1"/>
              </w:rPr>
              <w:t>substance use.</w:t>
            </w:r>
          </w:p>
          <w:p w14:paraId="1AFCF0C6" w14:textId="3E39154D" w:rsidR="00464FC3" w:rsidRPr="00BB215B" w:rsidRDefault="009B56DA" w:rsidP="00B57788">
            <w:pPr>
              <w:pStyle w:val="ListParagraph"/>
              <w:numPr>
                <w:ilvl w:val="0"/>
                <w:numId w:val="40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A separate project </w:t>
            </w:r>
            <w:r w:rsidR="008B2014">
              <w:rPr>
                <w:rFonts w:ascii="Apis For Office" w:hAnsi="Apis For Office" w:cs="Apis For Office"/>
                <w:color w:val="000000" w:themeColor="text1"/>
              </w:rPr>
              <w:t>will measure the impact of Wegovy® on food noise via qualitative survey</w:t>
            </w:r>
            <w:r w:rsidR="00911AB5">
              <w:rPr>
                <w:rFonts w:ascii="Apis For Office" w:hAnsi="Apis For Office" w:cs="Apis For Office"/>
                <w:color w:val="000000" w:themeColor="text1"/>
              </w:rPr>
              <w:t xml:space="preserve"> delivered by</w:t>
            </w:r>
            <w:r w:rsidR="00AC1C9B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B57788">
              <w:rPr>
                <w:rFonts w:ascii="Apis For Office" w:hAnsi="Apis For Office" w:cs="Apis For Office"/>
                <w:color w:val="000000" w:themeColor="text1"/>
              </w:rPr>
              <w:t>the</w:t>
            </w:r>
            <w:r w:rsidR="00AC1C9B">
              <w:rPr>
                <w:rFonts w:ascii="Apis For Office" w:hAnsi="Apis For Office" w:cs="Apis For Office"/>
                <w:color w:val="000000" w:themeColor="text1"/>
              </w:rPr>
              <w:t xml:space="preserve"> consumer facing app, Omni Panel.</w:t>
            </w:r>
          </w:p>
          <w:p w14:paraId="44991CF4" w14:textId="18950FCC" w:rsidR="00BB215B" w:rsidRPr="00B57788" w:rsidRDefault="00BB215B" w:rsidP="00B57788">
            <w:pPr>
              <w:pStyle w:val="ListParagraph"/>
              <w:numPr>
                <w:ilvl w:val="0"/>
                <w:numId w:val="40"/>
              </w:num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Results will be split into </w:t>
            </w:r>
            <w:r w:rsidR="00D65781">
              <w:rPr>
                <w:rFonts w:ascii="Apis For Office" w:hAnsi="Apis For Office" w:cs="Apis For Office"/>
                <w:color w:val="000000" w:themeColor="text1"/>
              </w:rPr>
              <w:t>one-person</w:t>
            </w:r>
            <w:r>
              <w:rPr>
                <w:rFonts w:ascii="Apis For Office" w:hAnsi="Apis For Office" w:cs="Apis For Office"/>
                <w:color w:val="000000" w:themeColor="text1"/>
              </w:rPr>
              <w:t xml:space="preserve"> households and multi</w:t>
            </w:r>
            <w:r w:rsidR="00D65781">
              <w:rPr>
                <w:rFonts w:ascii="Apis For Office" w:hAnsi="Apis For Office" w:cs="Apis For Office"/>
                <w:color w:val="000000" w:themeColor="text1"/>
              </w:rPr>
              <w:t>-person households.</w:t>
            </w:r>
          </w:p>
          <w:p w14:paraId="0E138EF8" w14:textId="77777777" w:rsidR="006F790D" w:rsidRPr="00EC7556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F606FAD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Results</w:t>
            </w:r>
          </w:p>
          <w:p w14:paraId="3E3FD7E3" w14:textId="682395EA" w:rsidR="00B57788" w:rsidRDefault="00224061" w:rsidP="00B57788">
            <w:pPr>
              <w:pStyle w:val="ListParagraph"/>
              <w:numPr>
                <w:ilvl w:val="0"/>
                <w:numId w:val="41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Wegovy</w:t>
            </w:r>
            <w:r w:rsidR="0071385A">
              <w:rPr>
                <w:rFonts w:ascii="Apis For Office" w:hAnsi="Apis For Office" w:cs="Apis For Office"/>
                <w:color w:val="000000" w:themeColor="text1"/>
              </w:rPr>
              <w:t xml:space="preserve">® results in </w:t>
            </w:r>
            <w:r w:rsidR="002551D0">
              <w:rPr>
                <w:rFonts w:ascii="Apis For Office" w:hAnsi="Apis For Office" w:cs="Apis For Office"/>
                <w:color w:val="000000" w:themeColor="text1"/>
              </w:rPr>
              <w:t xml:space="preserve">a decreased </w:t>
            </w:r>
            <w:r w:rsidR="00A51D35">
              <w:rPr>
                <w:rFonts w:ascii="Apis For Office" w:hAnsi="Apis For Office" w:cs="Apis For Office"/>
                <w:color w:val="000000" w:themeColor="text1"/>
              </w:rPr>
              <w:t xml:space="preserve">overall </w:t>
            </w:r>
            <w:r w:rsidR="002551D0">
              <w:rPr>
                <w:rFonts w:ascii="Apis For Office" w:hAnsi="Apis For Office" w:cs="Apis For Office"/>
                <w:color w:val="000000" w:themeColor="text1"/>
              </w:rPr>
              <w:t>grocery spend</w:t>
            </w:r>
            <w:r w:rsidR="004E4BF7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D65781">
              <w:rPr>
                <w:rFonts w:ascii="Apis For Office" w:hAnsi="Apis For Office" w:cs="Apis For Office"/>
                <w:color w:val="000000" w:themeColor="text1"/>
              </w:rPr>
              <w:t>across both household types.</w:t>
            </w:r>
          </w:p>
          <w:p w14:paraId="5460A243" w14:textId="65A2E34D" w:rsidR="00D65781" w:rsidRDefault="00197888" w:rsidP="00B57788">
            <w:pPr>
              <w:pStyle w:val="ListParagraph"/>
              <w:numPr>
                <w:ilvl w:val="0"/>
                <w:numId w:val="41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Wegovy® users</w:t>
            </w:r>
            <w:r w:rsidR="000F348F">
              <w:rPr>
                <w:rFonts w:ascii="Apis For Office" w:hAnsi="Apis For Office" w:cs="Apis For Office"/>
                <w:color w:val="000000" w:themeColor="text1"/>
              </w:rPr>
              <w:t xml:space="preserve"> </w:t>
            </w:r>
            <w:r w:rsidR="004E4BF7">
              <w:rPr>
                <w:rFonts w:ascii="Apis For Office" w:hAnsi="Apis For Office" w:cs="Apis For Office"/>
                <w:color w:val="000000" w:themeColor="text1"/>
              </w:rPr>
              <w:t>are less likely to be smokers and drink less alcohol.</w:t>
            </w:r>
          </w:p>
          <w:p w14:paraId="00966850" w14:textId="3C5B9DB7" w:rsidR="004E4BF7" w:rsidRDefault="006E628B" w:rsidP="00B57788">
            <w:pPr>
              <w:pStyle w:val="ListParagraph"/>
              <w:numPr>
                <w:ilvl w:val="0"/>
                <w:numId w:val="41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Wegovy® users are more engaged in keeping a healthy lifestyle and</w:t>
            </w:r>
            <w:r w:rsidR="009F3A90">
              <w:rPr>
                <w:rFonts w:ascii="Apis For Office" w:hAnsi="Apis For Office" w:cs="Apis For Office"/>
                <w:color w:val="000000" w:themeColor="text1"/>
              </w:rPr>
              <w:t xml:space="preserve"> are more </w:t>
            </w:r>
            <w:r w:rsidR="00F90AAB">
              <w:rPr>
                <w:rFonts w:ascii="Apis For Office" w:hAnsi="Apis For Office" w:cs="Apis For Office"/>
                <w:color w:val="000000" w:themeColor="text1"/>
              </w:rPr>
              <w:t>environmentally conscious</w:t>
            </w:r>
            <w:r w:rsidR="009F3A90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6E41ABB5" w14:textId="6D606877" w:rsidR="009F3A90" w:rsidRPr="00B57788" w:rsidRDefault="00FE3B75" w:rsidP="00B57788">
            <w:pPr>
              <w:pStyle w:val="ListParagraph"/>
              <w:numPr>
                <w:ilvl w:val="0"/>
                <w:numId w:val="41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There were no results presented for the second project.</w:t>
            </w:r>
          </w:p>
          <w:p w14:paraId="3B2F42E9" w14:textId="77777777" w:rsidR="006F790D" w:rsidRPr="009A3AA3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F26A7B5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A29E1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Publication strategy</w:t>
            </w:r>
          </w:p>
          <w:p w14:paraId="7419F5C1" w14:textId="7AB3F4FB" w:rsidR="006F790D" w:rsidRDefault="00B15063" w:rsidP="00B57788">
            <w:pPr>
              <w:pStyle w:val="Style2"/>
              <w:numPr>
                <w:ilvl w:val="0"/>
                <w:numId w:val="41"/>
              </w:numPr>
            </w:pPr>
            <w:r>
              <w:t>Proposed external author</w:t>
            </w:r>
            <w:r w:rsidR="00CC2C2D">
              <w:t xml:space="preserve"> is</w:t>
            </w:r>
            <w:r>
              <w:t xml:space="preserve"> Kristina Murphy</w:t>
            </w:r>
            <w:r w:rsidR="00CC2C2D">
              <w:t xml:space="preserve"> (TBC).</w:t>
            </w:r>
          </w:p>
          <w:p w14:paraId="3EE4DD28" w14:textId="6970421B" w:rsidR="00CC2C2D" w:rsidRDefault="00CC2C2D" w:rsidP="00B57788">
            <w:pPr>
              <w:pStyle w:val="Style2"/>
              <w:numPr>
                <w:ilvl w:val="0"/>
                <w:numId w:val="41"/>
              </w:numPr>
            </w:pPr>
            <w:r>
              <w:t>Proposed internal authors are TMYU</w:t>
            </w:r>
            <w:r w:rsidR="00A34572">
              <w:t>, NNI and BZVO.</w:t>
            </w:r>
          </w:p>
          <w:p w14:paraId="73264247" w14:textId="6964C32C" w:rsidR="00B5372B" w:rsidRDefault="00B5372B" w:rsidP="00B57788">
            <w:pPr>
              <w:pStyle w:val="Style2"/>
              <w:numPr>
                <w:ilvl w:val="0"/>
                <w:numId w:val="41"/>
              </w:numPr>
            </w:pPr>
            <w:r>
              <w:t>Writing by Oxford PharmaGenesis.</w:t>
            </w:r>
          </w:p>
          <w:p w14:paraId="00EE3804" w14:textId="77777777" w:rsidR="00B57788" w:rsidRDefault="00B57788" w:rsidP="009E53BD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22F5EA3F" w14:textId="77777777" w:rsidR="006F790D" w:rsidRPr="00CA798B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Questions and comments: </w:t>
            </w:r>
          </w:p>
          <w:p w14:paraId="4F28338D" w14:textId="5C4D1936" w:rsidR="006F790D" w:rsidRDefault="00C7189C" w:rsidP="00542304">
            <w:pPr>
              <w:pStyle w:val="Style2"/>
              <w:numPr>
                <w:ilvl w:val="0"/>
                <w:numId w:val="42"/>
              </w:numPr>
              <w:ind w:left="731"/>
            </w:pPr>
            <w:r>
              <w:t>OIFR</w:t>
            </w:r>
            <w:r w:rsidR="00D10F21">
              <w:t xml:space="preserve"> asked if this qualified as scientific research for publication</w:t>
            </w:r>
            <w:r w:rsidR="000C577E">
              <w:t>, as this is fundamentally market research</w:t>
            </w:r>
            <w:r w:rsidR="00030017">
              <w:t xml:space="preserve"> and is not within the scope of this PPG</w:t>
            </w:r>
            <w:r w:rsidR="000C577E">
              <w:t>.</w:t>
            </w:r>
          </w:p>
          <w:p w14:paraId="16E3AFC5" w14:textId="6209B099" w:rsidR="004C3A06" w:rsidRDefault="004C3A06" w:rsidP="004C3A06">
            <w:pPr>
              <w:pStyle w:val="Style2"/>
              <w:numPr>
                <w:ilvl w:val="1"/>
                <w:numId w:val="42"/>
              </w:numPr>
            </w:pPr>
            <w:r>
              <w:t>TMYU stated it would not be accepted in a scientific journal, but the purpose was to submit to OW25 as an abstract</w:t>
            </w:r>
            <w:r w:rsidR="00FE2B04">
              <w:t xml:space="preserve"> which can be leveraged in other communication channels.</w:t>
            </w:r>
          </w:p>
          <w:p w14:paraId="4E9D0840" w14:textId="47BCF191" w:rsidR="00B1467F" w:rsidRDefault="001B5536" w:rsidP="00B1467F">
            <w:pPr>
              <w:pStyle w:val="Style2"/>
              <w:numPr>
                <w:ilvl w:val="1"/>
                <w:numId w:val="42"/>
              </w:numPr>
            </w:pPr>
            <w:r>
              <w:t xml:space="preserve">TMYU added that </w:t>
            </w:r>
            <w:r w:rsidR="00365C60">
              <w:t xml:space="preserve">there are concerns that </w:t>
            </w:r>
            <w:r w:rsidR="0003472A">
              <w:t xml:space="preserve">Lilly are already </w:t>
            </w:r>
            <w:r w:rsidR="00AD53F5">
              <w:t>publishing similar evidence and NN needs to remain competitive</w:t>
            </w:r>
            <w:r w:rsidR="003D6343">
              <w:t xml:space="preserve"> and produce outputs that resonate with consumers not just HCPs.</w:t>
            </w:r>
          </w:p>
          <w:p w14:paraId="18BFA534" w14:textId="5A56EA53" w:rsidR="00030017" w:rsidRDefault="008800AC" w:rsidP="00DC07DC">
            <w:pPr>
              <w:pStyle w:val="Style2"/>
              <w:numPr>
                <w:ilvl w:val="0"/>
                <w:numId w:val="42"/>
              </w:numPr>
              <w:ind w:left="731"/>
            </w:pPr>
            <w:r>
              <w:t>ITSH asked if the cohorts were adjusted for socio-economic status.</w:t>
            </w:r>
          </w:p>
          <w:p w14:paraId="564A5D57" w14:textId="35204137" w:rsidR="008800AC" w:rsidRDefault="00C96756" w:rsidP="008800AC">
            <w:pPr>
              <w:pStyle w:val="Style2"/>
              <w:numPr>
                <w:ilvl w:val="1"/>
                <w:numId w:val="42"/>
              </w:numPr>
            </w:pPr>
            <w:r>
              <w:t xml:space="preserve">TMYU stated the cohorts were </w:t>
            </w:r>
            <w:r w:rsidR="003379F7">
              <w:t xml:space="preserve">demographically matched for age, ethnicity, </w:t>
            </w:r>
            <w:r w:rsidR="003379F7">
              <w:lastRenderedPageBreak/>
              <w:t>gender, income, household size and geography.</w:t>
            </w:r>
          </w:p>
          <w:p w14:paraId="15DAED22" w14:textId="5A983E3E" w:rsidR="003379F7" w:rsidRDefault="003E0329" w:rsidP="00DC07DC">
            <w:pPr>
              <w:pStyle w:val="Style2"/>
              <w:numPr>
                <w:ilvl w:val="0"/>
                <w:numId w:val="42"/>
              </w:numPr>
              <w:ind w:left="731"/>
            </w:pPr>
            <w:r>
              <w:t xml:space="preserve">LVSM asked </w:t>
            </w:r>
            <w:r w:rsidR="00053538">
              <w:t>if there was baseline data available for the food noise study</w:t>
            </w:r>
            <w:r w:rsidR="00CE216E">
              <w:t>.</w:t>
            </w:r>
          </w:p>
          <w:p w14:paraId="04034C84" w14:textId="6C23DF27" w:rsidR="00CE216E" w:rsidRDefault="00CE216E" w:rsidP="00CE216E">
            <w:pPr>
              <w:pStyle w:val="Style2"/>
              <w:numPr>
                <w:ilvl w:val="1"/>
                <w:numId w:val="42"/>
              </w:numPr>
            </w:pPr>
            <w:r>
              <w:t xml:space="preserve">TMYU stated NN wanted to </w:t>
            </w:r>
            <w:r w:rsidR="00B77D6F">
              <w:t>release the data quickly</w:t>
            </w:r>
            <w:r w:rsidR="005F4FEE">
              <w:t>, s</w:t>
            </w:r>
            <w:r w:rsidR="005F7B99">
              <w:t>o no baseline data was recorded</w:t>
            </w:r>
            <w:r w:rsidR="005F4FEE">
              <w:t>.</w:t>
            </w:r>
            <w:r w:rsidR="005F7B99">
              <w:t xml:space="preserve"> </w:t>
            </w:r>
            <w:r w:rsidR="005F4FEE">
              <w:t>P</w:t>
            </w:r>
            <w:r w:rsidR="005F7B99">
              <w:t xml:space="preserve">articipants are asked to think retrospectively </w:t>
            </w:r>
            <w:r w:rsidR="00640F81">
              <w:t xml:space="preserve">before they were prescribed Wegovy®. The aim is to have a </w:t>
            </w:r>
            <w:r w:rsidR="003142E8">
              <w:t xml:space="preserve">prospective </w:t>
            </w:r>
            <w:r w:rsidR="00640F81">
              <w:t>follow-up study</w:t>
            </w:r>
            <w:r w:rsidR="00724765">
              <w:t xml:space="preserve"> with recruitment, baseline</w:t>
            </w:r>
            <w:r w:rsidR="00595870">
              <w:t xml:space="preserve"> characteristics, and such</w:t>
            </w:r>
            <w:r w:rsidR="00724765">
              <w:t>.</w:t>
            </w:r>
          </w:p>
          <w:p w14:paraId="1A386E05" w14:textId="77777777" w:rsidR="00F90AAB" w:rsidRDefault="00F90AAB" w:rsidP="009E53BD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544E78B2" w14:textId="5F62212D" w:rsidR="006F790D" w:rsidRPr="00C36053" w:rsidRDefault="006F790D" w:rsidP="009E53BD">
            <w:pPr>
              <w:pStyle w:val="Style2"/>
              <w:numPr>
                <w:ilvl w:val="0"/>
                <w:numId w:val="0"/>
              </w:numPr>
              <w:ind w:left="720" w:hanging="360"/>
            </w:pPr>
            <w:r w:rsidRPr="1D8F27B8">
              <w:rPr>
                <w:b/>
                <w:bCs/>
              </w:rPr>
              <w:t xml:space="preserve">PPG Decision: </w:t>
            </w:r>
            <w:r w:rsidR="00FF5485">
              <w:rPr>
                <w:b/>
                <w:bCs/>
              </w:rPr>
              <w:t>To be discussed offline</w:t>
            </w:r>
            <w:r w:rsidR="00F75E51">
              <w:rPr>
                <w:b/>
                <w:bCs/>
              </w:rPr>
              <w:t xml:space="preserve"> and considered at the next PPG meeting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617921A6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F0CC71A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83F1C92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837C4B7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E825262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89F5264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328A988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9FCB320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E70C20A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6D0FDBA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AA2D1C4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3561628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89CE115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573D9B1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87326E7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A85053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81E42EA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BF9DEC6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BE454FB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19CEF2F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C90BB49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76DB7DD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73352AE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6F7BC4C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8FF7657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B6BD36D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29AE50C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B51DF25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EEA437E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C2C0353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F887D16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233B199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431171E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A50C041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6EC35E3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EDC08C0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A488BEF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C2D3606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D7E7B17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8450563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2BBD509" w14:textId="77777777" w:rsidR="006F790D" w:rsidRDefault="006F790D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AC58278" w14:textId="77777777" w:rsidR="008C5FA9" w:rsidRDefault="008C5FA9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CA88ABE" w14:textId="77777777" w:rsidR="008C5FA9" w:rsidRDefault="008C5FA9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AEC6D52" w14:textId="170803F7" w:rsidR="008C5FA9" w:rsidRPr="0032256F" w:rsidRDefault="008C5FA9" w:rsidP="009E53BD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TMYU </w:t>
            </w:r>
            <w:r w:rsidR="007E0537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to discuss offline and determine if this is market research.</w:t>
            </w:r>
            <w:r w:rsidR="007E0537">
              <w:rPr>
                <w:rFonts w:ascii="Apis For Office" w:hAnsi="Apis For Office" w:cs="Apis For Office"/>
                <w:i/>
                <w:iCs/>
                <w:color w:val="000000" w:themeColor="text1"/>
              </w:rPr>
              <w:br/>
            </w:r>
            <w:r w:rsidR="007E0537">
              <w:rPr>
                <w:rFonts w:ascii="Apis For Office" w:hAnsi="Apis For Office" w:cs="Apis For Office"/>
                <w:i/>
                <w:iCs/>
                <w:color w:val="000000" w:themeColor="text1"/>
              </w:rPr>
              <w:br/>
              <w:t>TMYU to submit a new proposal and present the data for food noise at the next PPG meeting.</w:t>
            </w:r>
          </w:p>
        </w:tc>
      </w:tr>
    </w:tbl>
    <w:p w14:paraId="5D86805C" w14:textId="77777777" w:rsidR="0001463D" w:rsidRPr="0032256F" w:rsidRDefault="0001463D" w:rsidP="00BC3569">
      <w:pPr>
        <w:rPr>
          <w:rFonts w:ascii="Apis For Office" w:hAnsi="Apis For Office" w:cs="Apis For Office"/>
          <w:color w:val="000000" w:themeColor="text1"/>
        </w:rPr>
      </w:pPr>
    </w:p>
    <w:tbl>
      <w:tblPr>
        <w:tblW w:w="5007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ayout w:type="fixed"/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70"/>
        <w:gridCol w:w="2693"/>
      </w:tblGrid>
      <w:tr w:rsidR="00911B3C" w:rsidRPr="0032256F" w14:paraId="6CF1AC84" w14:textId="77777777" w:rsidTr="00444B51">
        <w:trPr>
          <w:trHeight w:val="225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68785F6C" w14:textId="77777777" w:rsidR="00911B3C" w:rsidRPr="0032256F" w:rsidRDefault="00911B3C" w:rsidP="00444B51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Proposals: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for 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review and endorsement</w:t>
            </w:r>
          </w:p>
        </w:tc>
      </w:tr>
      <w:tr w:rsidR="00911B3C" w:rsidRPr="0032256F" w14:paraId="1A2BA987" w14:textId="77777777" w:rsidTr="00444B51">
        <w:trPr>
          <w:cantSplit/>
          <w:trHeight w:val="223"/>
        </w:trPr>
        <w:tc>
          <w:tcPr>
            <w:tcW w:w="906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0E742E94" w14:textId="77777777" w:rsidR="00911B3C" w:rsidRPr="0032256F" w:rsidRDefault="00911B3C" w:rsidP="00444B51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911B3C" w:rsidRPr="0032256F" w14:paraId="1C06114A" w14:textId="77777777" w:rsidTr="00444B51">
        <w:trPr>
          <w:cantSplit/>
          <w:trHeight w:val="223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181357A4" w14:textId="77777777" w:rsidR="00911B3C" w:rsidRPr="0032256F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</w:t>
            </w:r>
            <w:r>
              <w:rPr>
                <w:rFonts w:ascii="Apis For Office" w:hAnsi="Apis For Office" w:cs="Apis For Office"/>
                <w:color w:val="000000" w:themeColor="text1"/>
              </w:rPr>
              <w:t>For decision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3915FFE0" w14:textId="77777777" w:rsidR="00911B3C" w:rsidRPr="0032256F" w:rsidRDefault="00911B3C" w:rsidP="00444B51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911B3C" w:rsidRPr="0032256F" w14:paraId="1532D064" w14:textId="77777777" w:rsidTr="00444B51">
        <w:trPr>
          <w:trHeight w:val="1554"/>
        </w:trPr>
        <w:tc>
          <w:tcPr>
            <w:tcW w:w="636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2FD2005A" w14:textId="30D429F3" w:rsidR="00911B3C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5. </w:t>
            </w:r>
            <w:r w:rsidR="00AA1E2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Real world cardiovascular and gastro-intestinal benefit of Wegovy</w:t>
            </w:r>
            <w:r w:rsidR="00F7318C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® compared to Zepbound® in US</w:t>
            </w:r>
            <w:r w:rsidRPr="00B342B6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 xml:space="preserve"> – </w:t>
            </w: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TMYU</w:t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 w:rsidRPr="006A0D3E">
              <w:rPr>
                <w:rFonts w:ascii="Apis For Office" w:hAnsi="Apis For Office" w:cs="Apis For Office"/>
                <w:b/>
                <w:bCs/>
                <w:color w:val="000000" w:themeColor="text1"/>
              </w:rPr>
              <w:br/>
            </w:r>
            <w:r>
              <w:rPr>
                <w:rFonts w:ascii="Apis For Office" w:hAnsi="Apis For Office" w:cs="Apis For Office"/>
                <w:color w:val="000000" w:themeColor="text1"/>
              </w:rPr>
              <w:t>Slides and content were presented by TMYU.</w:t>
            </w:r>
          </w:p>
          <w:p w14:paraId="26644694" w14:textId="77777777" w:rsidR="00911B3C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6FF452FC" w14:textId="77777777" w:rsidR="00911B3C" w:rsidRPr="0032256F" w:rsidRDefault="00911B3C" w:rsidP="00444B51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Abstract</w:t>
            </w: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:</w:t>
            </w:r>
          </w:p>
          <w:p w14:paraId="0B2088BC" w14:textId="77777777" w:rsidR="00911B3C" w:rsidRPr="002A709F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Proposed congress: </w:t>
            </w:r>
            <w:r>
              <w:rPr>
                <w:rFonts w:ascii="Apis For Office" w:hAnsi="Apis For Office" w:cs="Apis For Office"/>
                <w:color w:val="000000" w:themeColor="text1"/>
              </w:rPr>
              <w:t>OW25 late breaking</w:t>
            </w:r>
          </w:p>
          <w:p w14:paraId="7A2A3915" w14:textId="77777777" w:rsidR="00911B3C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2A709F">
              <w:rPr>
                <w:rFonts w:ascii="Apis For Office" w:hAnsi="Apis For Office" w:cs="Apis For Office"/>
                <w:color w:val="000000" w:themeColor="text1"/>
              </w:rPr>
              <w:t xml:space="preserve">Submission deadline: </w:t>
            </w:r>
            <w:r>
              <w:rPr>
                <w:rFonts w:ascii="Apis For Office" w:hAnsi="Apis For Office" w:cs="Apis For Office"/>
                <w:color w:val="000000" w:themeColor="text1"/>
              </w:rPr>
              <w:t>July 25</w:t>
            </w:r>
          </w:p>
          <w:p w14:paraId="40DCE1F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4D502E9" w14:textId="77777777" w:rsidR="00911B3C" w:rsidRPr="008D2681" w:rsidRDefault="00911B3C" w:rsidP="00444B51">
            <w:pPr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Manuscript:</w:t>
            </w:r>
          </w:p>
          <w:p w14:paraId="2ADDAA78" w14:textId="77777777" w:rsidR="00911B3C" w:rsidRPr="008D2681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journals: </w:t>
            </w:r>
            <w:r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340E4ED4" w14:textId="5ECEAA80" w:rsidR="00911B3C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  <w:r w:rsidRPr="008D2681">
              <w:rPr>
                <w:rFonts w:ascii="Apis For Office" w:hAnsi="Apis For Office" w:cs="Apis For Office"/>
                <w:color w:val="000000" w:themeColor="text1"/>
              </w:rPr>
              <w:t xml:space="preserve">Proposed submission date: </w:t>
            </w:r>
            <w:r>
              <w:rPr>
                <w:rFonts w:ascii="Apis For Office" w:hAnsi="Apis For Office" w:cs="Apis For Office"/>
                <w:color w:val="000000" w:themeColor="text1"/>
              </w:rPr>
              <w:t>N/A</w:t>
            </w:r>
          </w:p>
          <w:p w14:paraId="23F2EBF1" w14:textId="77777777" w:rsidR="00911B3C" w:rsidRDefault="00911B3C" w:rsidP="00444B51">
            <w:pPr>
              <w:rPr>
                <w:rFonts w:ascii="Apis For Office" w:hAnsi="Apis For Office" w:cs="Apis For Office"/>
                <w:color w:val="000000" w:themeColor="text1"/>
              </w:rPr>
            </w:pPr>
          </w:p>
          <w:p w14:paraId="3952369F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Background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and </w:t>
            </w: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rationale:</w:t>
            </w: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</w:t>
            </w:r>
          </w:p>
          <w:p w14:paraId="62A476AB" w14:textId="1C332842" w:rsidR="00911B3C" w:rsidRDefault="00117BEA" w:rsidP="003142E8">
            <w:pPr>
              <w:pStyle w:val="ListParagraph"/>
              <w:numPr>
                <w:ilvl w:val="0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Tirzepatide</w:t>
            </w:r>
            <w:r w:rsidR="00A62FDC">
              <w:rPr>
                <w:rFonts w:ascii="Apis For Office" w:hAnsi="Apis For Office" w:cs="Apis For Office"/>
                <w:color w:val="000000" w:themeColor="text1"/>
              </w:rPr>
              <w:t xml:space="preserve"> has shown superior efficacy for weight loss</w:t>
            </w:r>
            <w:r w:rsidR="00FD64AB">
              <w:rPr>
                <w:rFonts w:ascii="Apis For Office" w:hAnsi="Apis For Office" w:cs="Apis For Office"/>
                <w:color w:val="000000" w:themeColor="text1"/>
              </w:rPr>
              <w:t xml:space="preserve"> following SURMOUN</w:t>
            </w:r>
            <w:r w:rsidR="00595870">
              <w:rPr>
                <w:rFonts w:ascii="Apis For Office" w:hAnsi="Apis For Office" w:cs="Apis For Office"/>
                <w:color w:val="000000" w:themeColor="text1"/>
              </w:rPr>
              <w:t>T</w:t>
            </w:r>
            <w:r w:rsidR="00FD64AB">
              <w:rPr>
                <w:rFonts w:ascii="Apis For Office" w:hAnsi="Apis For Office" w:cs="Apis For Office"/>
                <w:color w:val="000000" w:themeColor="text1"/>
              </w:rPr>
              <w:t>-5. NNI has a strong plan to</w:t>
            </w:r>
            <w:r w:rsidR="00D04682">
              <w:rPr>
                <w:rFonts w:ascii="Apis For Office" w:hAnsi="Apis For Office" w:cs="Apis For Office"/>
                <w:color w:val="000000" w:themeColor="text1"/>
              </w:rPr>
              <w:t xml:space="preserve"> strengthen the body of evidence of the benefits Wegovy® has over tirzepatide</w:t>
            </w:r>
            <w:r w:rsidR="005347CF">
              <w:rPr>
                <w:rFonts w:ascii="Apis For Office" w:hAnsi="Apis For Office" w:cs="Apis For Office"/>
                <w:color w:val="000000" w:themeColor="text1"/>
              </w:rPr>
              <w:t>, particular in relation to CV and GI events.</w:t>
            </w:r>
          </w:p>
          <w:p w14:paraId="21621159" w14:textId="4AC41788" w:rsidR="005347CF" w:rsidRDefault="005347CF" w:rsidP="003142E8">
            <w:pPr>
              <w:pStyle w:val="ListParagraph"/>
              <w:numPr>
                <w:ilvl w:val="0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The primary endpoints of this study will </w:t>
            </w:r>
            <w:r w:rsidR="00C361D5">
              <w:rPr>
                <w:rFonts w:ascii="Apis For Office" w:hAnsi="Apis For Office" w:cs="Apis For Office"/>
                <w:color w:val="000000" w:themeColor="text1"/>
              </w:rPr>
              <w:t>assess:</w:t>
            </w:r>
          </w:p>
          <w:p w14:paraId="04F3168C" w14:textId="101BADDA" w:rsidR="00C361D5" w:rsidRDefault="00C361D5" w:rsidP="00C361D5">
            <w:pPr>
              <w:pStyle w:val="ListParagraph"/>
              <w:numPr>
                <w:ilvl w:val="1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Total number of CV/GI events</w:t>
            </w:r>
          </w:p>
          <w:p w14:paraId="5DE714B5" w14:textId="6CF686DB" w:rsidR="00C361D5" w:rsidRDefault="00C361D5" w:rsidP="00C361D5">
            <w:pPr>
              <w:pStyle w:val="ListParagraph"/>
              <w:numPr>
                <w:ilvl w:val="1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Time to first CV/GI event</w:t>
            </w:r>
          </w:p>
          <w:p w14:paraId="7AD86A3F" w14:textId="2544FF86" w:rsidR="00121F35" w:rsidRDefault="00121F35" w:rsidP="00121F35">
            <w:pPr>
              <w:pStyle w:val="ListParagraph"/>
              <w:numPr>
                <w:ilvl w:val="0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The proposal is one abstract for CV events and one abstract for GI events.</w:t>
            </w:r>
          </w:p>
          <w:p w14:paraId="3166FD06" w14:textId="5D3ACD14" w:rsidR="00E14C2E" w:rsidRDefault="0006773B" w:rsidP="00121F35">
            <w:pPr>
              <w:pStyle w:val="ListParagraph"/>
              <w:numPr>
                <w:ilvl w:val="0"/>
                <w:numId w:val="43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Initial analysis indicates a potential reduction in events with Wegovy®.</w:t>
            </w:r>
          </w:p>
          <w:p w14:paraId="09622DEA" w14:textId="77777777" w:rsidR="003142E8" w:rsidRPr="00EC7556" w:rsidRDefault="003142E8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A6977F4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Results</w:t>
            </w:r>
          </w:p>
          <w:p w14:paraId="6EFFE9FC" w14:textId="0AF0A95F" w:rsidR="00911B3C" w:rsidRPr="006A0240" w:rsidRDefault="00770924" w:rsidP="006A0240">
            <w:pPr>
              <w:pStyle w:val="ListParagraph"/>
              <w:numPr>
                <w:ilvl w:val="0"/>
                <w:numId w:val="45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Results will be presented at the next PPG meeting.</w:t>
            </w:r>
          </w:p>
          <w:p w14:paraId="3AFF0CCB" w14:textId="77777777" w:rsidR="006A0240" w:rsidRDefault="006A0240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C880497" w14:textId="77777777" w:rsidR="00FF5485" w:rsidRPr="009A3AA3" w:rsidRDefault="00FF5485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AC0532B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A29E1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Publication strategy</w:t>
            </w:r>
          </w:p>
          <w:p w14:paraId="37EED91F" w14:textId="40BAEB5F" w:rsidR="00911B3C" w:rsidRDefault="003B1B64" w:rsidP="00DC07DC">
            <w:pPr>
              <w:pStyle w:val="Style2"/>
              <w:numPr>
                <w:ilvl w:val="0"/>
                <w:numId w:val="44"/>
              </w:numPr>
              <w:ind w:left="1014"/>
            </w:pPr>
            <w:r>
              <w:t>There will be no external authors.</w:t>
            </w:r>
          </w:p>
          <w:p w14:paraId="1BF8F9A9" w14:textId="446E82A0" w:rsidR="00E93DEA" w:rsidRDefault="003B1B64" w:rsidP="00DC07DC">
            <w:pPr>
              <w:pStyle w:val="Style2"/>
              <w:numPr>
                <w:ilvl w:val="0"/>
                <w:numId w:val="44"/>
              </w:numPr>
              <w:ind w:left="1014"/>
            </w:pPr>
            <w:r>
              <w:t>Proposed internal authors are TMYU, IAUH and NNI.</w:t>
            </w:r>
          </w:p>
          <w:p w14:paraId="1829CD17" w14:textId="450C6DE8" w:rsidR="00C5442F" w:rsidRDefault="00C5442F" w:rsidP="00DC07DC">
            <w:pPr>
              <w:pStyle w:val="Style2"/>
              <w:numPr>
                <w:ilvl w:val="0"/>
                <w:numId w:val="44"/>
              </w:numPr>
              <w:ind w:left="1014"/>
            </w:pPr>
            <w:r>
              <w:t>Writing by Oxford PharmaGenesis.</w:t>
            </w:r>
          </w:p>
          <w:p w14:paraId="6FA25E75" w14:textId="77777777" w:rsidR="003B1B64" w:rsidRDefault="003B1B64" w:rsidP="00444B51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42011DF6" w14:textId="77777777" w:rsidR="00C5442F" w:rsidRDefault="00C5442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10C54D9" w14:textId="08E13028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 w:rsidRPr="00A16223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Questions and comments:</w:t>
            </w:r>
          </w:p>
          <w:p w14:paraId="0CDA46D5" w14:textId="0108A257" w:rsidR="00AF302F" w:rsidRDefault="00AF302F" w:rsidP="00AF302F">
            <w:pPr>
              <w:pStyle w:val="ListParagraph"/>
              <w:numPr>
                <w:ilvl w:val="0"/>
                <w:numId w:val="4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ITSH asked why another CV study is required since NNI </w:t>
            </w:r>
            <w:r w:rsidR="0066098E">
              <w:rPr>
                <w:rFonts w:ascii="Apis For Office" w:hAnsi="Apis For Office" w:cs="Apis For Office"/>
                <w:color w:val="000000" w:themeColor="text1"/>
              </w:rPr>
              <w:t>have other similar projects underway.</w:t>
            </w:r>
          </w:p>
          <w:p w14:paraId="6827B42B" w14:textId="5EA33CF0" w:rsidR="0066098E" w:rsidRDefault="0066098E" w:rsidP="0066098E">
            <w:pPr>
              <w:pStyle w:val="ListParagraph"/>
              <w:numPr>
                <w:ilvl w:val="1"/>
                <w:numId w:val="4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TMYU stated that </w:t>
            </w:r>
            <w:r w:rsidR="00853F00">
              <w:rPr>
                <w:rFonts w:ascii="Apis For Office" w:hAnsi="Apis For Office" w:cs="Apis For Office"/>
                <w:color w:val="000000" w:themeColor="text1"/>
              </w:rPr>
              <w:t xml:space="preserve">this study has more patients on tirzepatide measuring a broader CV </w:t>
            </w:r>
            <w:r w:rsidR="002F44A8">
              <w:rPr>
                <w:rFonts w:ascii="Apis For Office" w:hAnsi="Apis For Office" w:cs="Apis For Office"/>
                <w:color w:val="000000" w:themeColor="text1"/>
              </w:rPr>
              <w:t>event definition than MACE 4 and MACE 5</w:t>
            </w:r>
            <w:r w:rsidR="00A52CC7">
              <w:rPr>
                <w:rFonts w:ascii="Apis For Office" w:hAnsi="Apis For Office" w:cs="Apis For Office"/>
                <w:color w:val="000000" w:themeColor="text1"/>
              </w:rPr>
              <w:t>.</w:t>
            </w:r>
          </w:p>
          <w:p w14:paraId="3DC2C731" w14:textId="68A394D6" w:rsidR="0021604D" w:rsidRDefault="0021604D" w:rsidP="0021604D">
            <w:pPr>
              <w:pStyle w:val="ListParagraph"/>
              <w:numPr>
                <w:ilvl w:val="0"/>
                <w:numId w:val="4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SQKL</w:t>
            </w:r>
            <w:r w:rsidR="00CE71B3">
              <w:rPr>
                <w:rFonts w:ascii="Apis For Office" w:hAnsi="Apis For Office" w:cs="Apis For Office"/>
                <w:color w:val="000000" w:themeColor="text1"/>
              </w:rPr>
              <w:t xml:space="preserve"> voiced concern that the</w:t>
            </w:r>
            <w:r w:rsidR="00245D3C">
              <w:rPr>
                <w:rFonts w:ascii="Apis For Office" w:hAnsi="Apis For Office" w:cs="Apis For Office"/>
                <w:color w:val="000000" w:themeColor="text1"/>
              </w:rPr>
              <w:t>re needs to be a</w:t>
            </w:r>
            <w:r w:rsidR="00CE71B3">
              <w:rPr>
                <w:rFonts w:ascii="Apis For Office" w:hAnsi="Apis For Office" w:cs="Apis For Office"/>
                <w:color w:val="000000" w:themeColor="text1"/>
              </w:rPr>
              <w:t xml:space="preserve"> feasibility assessment</w:t>
            </w:r>
            <w:r w:rsidR="00245D3C">
              <w:rPr>
                <w:rFonts w:ascii="Apis For Office" w:hAnsi="Apis For Office" w:cs="Apis For Office"/>
                <w:color w:val="000000" w:themeColor="text1"/>
              </w:rPr>
              <w:t xml:space="preserve">, as the </w:t>
            </w:r>
            <w:r w:rsidR="00300279">
              <w:rPr>
                <w:rFonts w:ascii="Apis For Office" w:hAnsi="Apis For Office" w:cs="Apis For Office"/>
                <w:color w:val="000000" w:themeColor="text1"/>
              </w:rPr>
              <w:t xml:space="preserve">GI </w:t>
            </w:r>
            <w:r w:rsidR="00245D3C">
              <w:rPr>
                <w:rFonts w:ascii="Apis For Office" w:hAnsi="Apis For Office" w:cs="Apis For Office"/>
                <w:color w:val="000000" w:themeColor="text1"/>
              </w:rPr>
              <w:t>data may</w:t>
            </w:r>
            <w:r w:rsidR="00CE71B3">
              <w:rPr>
                <w:rFonts w:ascii="Apis For Office" w:hAnsi="Apis For Office" w:cs="Apis For Office"/>
                <w:color w:val="000000" w:themeColor="text1"/>
              </w:rPr>
              <w:t xml:space="preserve"> not be in Wegovy’s® favour</w:t>
            </w:r>
            <w:r w:rsidR="00D72479">
              <w:rPr>
                <w:rFonts w:ascii="Apis For Office" w:hAnsi="Apis For Office" w:cs="Apis For Office"/>
                <w:color w:val="000000" w:themeColor="text1"/>
              </w:rPr>
              <w:t xml:space="preserve"> and that if published, could lead to</w:t>
            </w:r>
            <w:r w:rsidR="00245D3C">
              <w:rPr>
                <w:rFonts w:ascii="Apis For Office" w:hAnsi="Apis For Office" w:cs="Apis For Office"/>
                <w:color w:val="000000" w:themeColor="text1"/>
              </w:rPr>
              <w:t xml:space="preserve"> a strong narrative of superior tolerance of </w:t>
            </w:r>
            <w:r w:rsidR="000A2FEE">
              <w:rPr>
                <w:rFonts w:ascii="Apis For Office" w:hAnsi="Apis For Office" w:cs="Apis For Office"/>
                <w:color w:val="000000" w:themeColor="text1"/>
              </w:rPr>
              <w:t>Mounjaro</w:t>
            </w:r>
            <w:r w:rsidR="00300279">
              <w:rPr>
                <w:rFonts w:ascii="Apis For Office" w:hAnsi="Apis For Office" w:cs="Apis For Office"/>
                <w:color w:val="000000" w:themeColor="text1"/>
              </w:rPr>
              <w:t>®</w:t>
            </w:r>
            <w:r w:rsidR="00245D3C">
              <w:rPr>
                <w:rFonts w:ascii="Apis For Office" w:hAnsi="Apis For Office" w:cs="Apis For Office"/>
                <w:color w:val="000000" w:themeColor="text1"/>
              </w:rPr>
              <w:t xml:space="preserve"> over Wegovy</w:t>
            </w:r>
            <w:r w:rsidR="00300279">
              <w:rPr>
                <w:rFonts w:ascii="Apis For Office" w:hAnsi="Apis For Office" w:cs="Apis For Office"/>
                <w:color w:val="000000" w:themeColor="text1"/>
              </w:rPr>
              <w:t>®. SQKL suggested to keep this data internal for now</w:t>
            </w:r>
            <w:r w:rsidR="002E1CD5">
              <w:rPr>
                <w:rFonts w:ascii="Apis For Office" w:hAnsi="Apis For Office" w:cs="Apis For Office"/>
                <w:color w:val="000000" w:themeColor="text1"/>
              </w:rPr>
              <w:t xml:space="preserve"> and compare to other NNI outputs.</w:t>
            </w:r>
          </w:p>
          <w:p w14:paraId="71D445ED" w14:textId="32D1E306" w:rsidR="002E1CD5" w:rsidRDefault="002E1CD5" w:rsidP="002E1CD5">
            <w:pPr>
              <w:pStyle w:val="ListParagraph"/>
              <w:numPr>
                <w:ilvl w:val="1"/>
                <w:numId w:val="4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 xml:space="preserve">TMYU stated that </w:t>
            </w:r>
            <w:r w:rsidR="00D5151C">
              <w:rPr>
                <w:rFonts w:ascii="Apis For Office" w:hAnsi="Apis For Office" w:cs="Apis For Office"/>
                <w:color w:val="000000" w:themeColor="text1"/>
              </w:rPr>
              <w:t>the timelines are very short, but a</w:t>
            </w:r>
            <w:r w:rsidR="00C40519">
              <w:rPr>
                <w:rFonts w:ascii="Apis For Office" w:hAnsi="Apis For Office" w:cs="Apis For Office"/>
                <w:color w:val="000000" w:themeColor="text1"/>
              </w:rPr>
              <w:t xml:space="preserve"> more extensive feasibility assessment will be taken into consideration.</w:t>
            </w:r>
          </w:p>
          <w:p w14:paraId="29AE45CD" w14:textId="4F4922F6" w:rsidR="003E7F4A" w:rsidRPr="00DC07DC" w:rsidRDefault="003E7F4A" w:rsidP="003E7F4A">
            <w:pPr>
              <w:pStyle w:val="ListParagraph"/>
              <w:numPr>
                <w:ilvl w:val="0"/>
                <w:numId w:val="46"/>
              </w:numPr>
              <w:rPr>
                <w:rFonts w:ascii="Apis For Office" w:hAnsi="Apis For Office" w:cs="Apis For Office"/>
                <w:color w:val="000000" w:themeColor="text1"/>
              </w:rPr>
            </w:pPr>
            <w:r>
              <w:rPr>
                <w:rFonts w:ascii="Apis For Office" w:hAnsi="Apis For Office" w:cs="Apis For Office"/>
                <w:color w:val="000000" w:themeColor="text1"/>
              </w:rPr>
              <w:t>ITSH suggested that the addition of severity in GI events could be useful</w:t>
            </w:r>
            <w:r w:rsidR="00621FD4">
              <w:rPr>
                <w:rFonts w:ascii="Apis For Office" w:hAnsi="Apis For Office" w:cs="Apis For Office"/>
                <w:color w:val="000000" w:themeColor="text1"/>
              </w:rPr>
              <w:t xml:space="preserve"> as </w:t>
            </w:r>
            <w:r w:rsidR="00974C2A">
              <w:rPr>
                <w:rFonts w:ascii="Apis For Office" w:hAnsi="Apis For Office" w:cs="Apis For Office"/>
                <w:color w:val="000000" w:themeColor="text1"/>
              </w:rPr>
              <w:t xml:space="preserve">this would capture more </w:t>
            </w:r>
            <w:r w:rsidR="00592B8F">
              <w:rPr>
                <w:rFonts w:ascii="Apis For Office" w:hAnsi="Apis For Office" w:cs="Apis For Office"/>
                <w:color w:val="000000" w:themeColor="text1"/>
              </w:rPr>
              <w:t>real-world</w:t>
            </w:r>
            <w:r w:rsidR="00974C2A">
              <w:rPr>
                <w:rFonts w:ascii="Apis For Office" w:hAnsi="Apis For Office" w:cs="Apis For Office"/>
                <w:color w:val="000000" w:themeColor="text1"/>
              </w:rPr>
              <w:t xml:space="preserve"> evidence which may be beneficial</w:t>
            </w:r>
            <w:r w:rsidR="0099001B">
              <w:rPr>
                <w:rFonts w:ascii="Apis For Office" w:hAnsi="Apis For Office" w:cs="Apis For Office"/>
                <w:color w:val="000000" w:themeColor="text1"/>
              </w:rPr>
              <w:t xml:space="preserve"> and</w:t>
            </w:r>
            <w:r w:rsidR="00B2079D">
              <w:rPr>
                <w:rFonts w:ascii="Apis For Office" w:hAnsi="Apis For Office" w:cs="Apis For Office"/>
                <w:color w:val="000000" w:themeColor="text1"/>
              </w:rPr>
              <w:t xml:space="preserve"> comparable to SURMOUN</w:t>
            </w:r>
            <w:r w:rsidR="00404EAC">
              <w:rPr>
                <w:rFonts w:ascii="Apis For Office" w:hAnsi="Apis For Office" w:cs="Apis For Office"/>
                <w:color w:val="000000" w:themeColor="text1"/>
              </w:rPr>
              <w:t>T</w:t>
            </w:r>
            <w:r w:rsidR="00B2079D">
              <w:rPr>
                <w:rFonts w:ascii="Apis For Office" w:hAnsi="Apis For Office" w:cs="Apis For Office"/>
                <w:color w:val="000000" w:themeColor="text1"/>
              </w:rPr>
              <w:t>-5.</w:t>
            </w:r>
          </w:p>
          <w:p w14:paraId="311FF9D3" w14:textId="77777777" w:rsidR="00911B3C" w:rsidRDefault="00911B3C" w:rsidP="00444B51">
            <w:pPr>
              <w:pStyle w:val="Style2"/>
              <w:numPr>
                <w:ilvl w:val="0"/>
                <w:numId w:val="0"/>
              </w:numPr>
              <w:ind w:left="720" w:hanging="360"/>
            </w:pPr>
          </w:p>
          <w:p w14:paraId="32BFEA32" w14:textId="1D3C24A0" w:rsidR="00911B3C" w:rsidRPr="00C36053" w:rsidRDefault="00911B3C" w:rsidP="00444B51">
            <w:pPr>
              <w:pStyle w:val="Style2"/>
              <w:numPr>
                <w:ilvl w:val="0"/>
                <w:numId w:val="0"/>
              </w:numPr>
              <w:ind w:left="720" w:hanging="360"/>
            </w:pPr>
            <w:r w:rsidRPr="1D8F27B8">
              <w:rPr>
                <w:b/>
                <w:bCs/>
              </w:rPr>
              <w:t xml:space="preserve">PPG Decision: </w:t>
            </w:r>
            <w:r w:rsidR="00404EAC">
              <w:rPr>
                <w:b/>
                <w:bCs/>
              </w:rPr>
              <w:t xml:space="preserve">To be discussed offline and considered </w:t>
            </w:r>
            <w:r w:rsidR="00404EAC">
              <w:rPr>
                <w:b/>
                <w:bCs/>
              </w:rPr>
              <w:t>for email endorsement</w:t>
            </w:r>
          </w:p>
        </w:tc>
        <w:tc>
          <w:tcPr>
            <w:tcW w:w="2693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07885224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3C3D79E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B33862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2ADE054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383DAC5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6C92C1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446D220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BF7F18F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1FAF649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3C70166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48D6657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F9C11F6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169FC08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9F6ADDF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7794497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2492302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AD0C884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6A919B1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04B557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519CE75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A12226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34BE1F89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CCC9000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EBD49E8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EC93780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8630AC2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AA0857A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B2D5A5B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5F04860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2E155355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32AB029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7B4C4ED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CF37C2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3EE127E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0F486C6E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87466CA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4984160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010F296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55376837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9A5EC68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7133DB3" w14:textId="77777777" w:rsidR="00911B3C" w:rsidRDefault="00911B3C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054E20D" w14:textId="77777777" w:rsidR="00592B8F" w:rsidRDefault="00592B8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27CD81C" w14:textId="77777777" w:rsidR="00592B8F" w:rsidRDefault="00592B8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4B374A4B" w14:textId="77777777" w:rsidR="00592B8F" w:rsidRDefault="00592B8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1D062A00" w14:textId="77777777" w:rsidR="00592B8F" w:rsidRDefault="00592B8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6D067D96" w14:textId="77777777" w:rsidR="00592B8F" w:rsidRDefault="00592B8F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TMYU to</w:t>
            </w:r>
            <w:r w:rsidR="00381EE4">
              <w:rPr>
                <w:rFonts w:ascii="Apis For Office" w:hAnsi="Apis For Office" w:cs="Apis For Office"/>
                <w:i/>
                <w:iCs/>
                <w:color w:val="000000" w:themeColor="text1"/>
              </w:rPr>
              <w:t xml:space="preserve"> present results data at the next PPG.</w:t>
            </w:r>
          </w:p>
          <w:p w14:paraId="5FE473BA" w14:textId="77777777" w:rsidR="00381EE4" w:rsidRDefault="00381EE4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  <w:p w14:paraId="7D6B373B" w14:textId="736B560F" w:rsidR="00381EE4" w:rsidRPr="0032256F" w:rsidRDefault="00381EE4" w:rsidP="00444B51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  <w:r>
              <w:rPr>
                <w:rFonts w:ascii="Apis For Office" w:hAnsi="Apis For Office" w:cs="Apis For Office"/>
                <w:i/>
                <w:iCs/>
                <w:color w:val="000000" w:themeColor="text1"/>
              </w:rPr>
              <w:t>An offline e-mail endorsement will be considered due to tight timelines.</w:t>
            </w:r>
          </w:p>
        </w:tc>
      </w:tr>
    </w:tbl>
    <w:p w14:paraId="3D4FF2A9" w14:textId="77777777" w:rsidR="00027B73" w:rsidRDefault="00027B73" w:rsidP="008D4918">
      <w:pPr>
        <w:rPr>
          <w:rFonts w:ascii="Apis For Office" w:hAnsi="Apis For Office" w:cs="Apis For Office"/>
          <w:color w:val="000000" w:themeColor="text1"/>
        </w:rPr>
      </w:pPr>
    </w:p>
    <w:p w14:paraId="13F99290" w14:textId="77777777" w:rsidR="00911B3C" w:rsidRDefault="00911B3C" w:rsidP="008D4918">
      <w:pPr>
        <w:rPr>
          <w:rFonts w:ascii="Apis For Office" w:hAnsi="Apis For Office" w:cs="Apis For Office"/>
          <w:color w:val="000000" w:themeColor="text1"/>
        </w:rPr>
      </w:pPr>
    </w:p>
    <w:tbl>
      <w:tblPr>
        <w:tblW w:w="5000" w:type="pct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CellMar>
          <w:top w:w="57" w:type="dxa"/>
          <w:bottom w:w="57" w:type="dxa"/>
        </w:tblCellMar>
        <w:tblLook w:val="01C0" w:firstRow="0" w:lastRow="1" w:firstColumn="1" w:lastColumn="1" w:noHBand="0" w:noVBand="0"/>
      </w:tblPr>
      <w:tblGrid>
        <w:gridCol w:w="6360"/>
        <w:gridCol w:w="2690"/>
      </w:tblGrid>
      <w:tr w:rsidR="00E454D8" w:rsidRPr="0032256F" w14:paraId="7709AABB" w14:textId="77777777" w:rsidTr="007C7215">
        <w:trPr>
          <w:trHeight w:val="225"/>
        </w:trPr>
        <w:tc>
          <w:tcPr>
            <w:tcW w:w="5000" w:type="pct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206252A8" w14:textId="77777777" w:rsidR="00E454D8" w:rsidRPr="0032256F" w:rsidRDefault="00E454D8" w:rsidP="007C7215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AOB</w:t>
            </w:r>
          </w:p>
        </w:tc>
      </w:tr>
      <w:tr w:rsidR="00E454D8" w:rsidRPr="0032256F" w14:paraId="7B1EA4B0" w14:textId="77777777" w:rsidTr="007C7215">
        <w:trPr>
          <w:cantSplit/>
          <w:trHeight w:val="223"/>
        </w:trPr>
        <w:tc>
          <w:tcPr>
            <w:tcW w:w="5000" w:type="pct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</w:tcPr>
          <w:p w14:paraId="48E7AE83" w14:textId="77777777" w:rsidR="00E454D8" w:rsidRPr="0032256F" w:rsidRDefault="00E454D8" w:rsidP="007C7215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>Who: All</w:t>
            </w:r>
          </w:p>
        </w:tc>
      </w:tr>
      <w:tr w:rsidR="00E454D8" w:rsidRPr="0032256F" w14:paraId="6D616047" w14:textId="77777777" w:rsidTr="007C7215">
        <w:trPr>
          <w:cantSplit/>
          <w:trHeight w:val="223"/>
        </w:trPr>
        <w:tc>
          <w:tcPr>
            <w:tcW w:w="3514" w:type="pct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61A0F09E" w14:textId="4DF53CB9" w:rsidR="00E454D8" w:rsidRPr="0032256F" w:rsidRDefault="00E454D8" w:rsidP="007C7215">
            <w:pPr>
              <w:keepNext/>
              <w:rPr>
                <w:rFonts w:ascii="Apis For Office" w:hAnsi="Apis For Office" w:cs="Apis For Office"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color w:val="000000" w:themeColor="text1"/>
              </w:rPr>
              <w:t xml:space="preserve">What: For </w:t>
            </w:r>
            <w:r w:rsidR="00C00AD1">
              <w:rPr>
                <w:rFonts w:ascii="Apis For Office" w:hAnsi="Apis For Office" w:cs="Apis For Office"/>
                <w:color w:val="000000" w:themeColor="text1"/>
              </w:rPr>
              <w:t>information</w:t>
            </w:r>
          </w:p>
        </w:tc>
        <w:tc>
          <w:tcPr>
            <w:tcW w:w="1486" w:type="pct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D9D9D9" w:themeFill="background1" w:themeFillShade="D9"/>
            <w:vAlign w:val="center"/>
            <w:hideMark/>
          </w:tcPr>
          <w:p w14:paraId="763BC0D3" w14:textId="77777777" w:rsidR="00E454D8" w:rsidRPr="0032256F" w:rsidRDefault="00E454D8" w:rsidP="007C7215">
            <w:pPr>
              <w:keepNext/>
              <w:rPr>
                <w:rFonts w:ascii="Apis For Office" w:hAnsi="Apis For Office" w:cs="Apis For Office"/>
                <w:b/>
                <w:bCs/>
                <w:color w:val="000000" w:themeColor="text1"/>
              </w:rPr>
            </w:pPr>
            <w:r w:rsidRPr="1D8F27B8">
              <w:rPr>
                <w:rFonts w:ascii="Apis For Office" w:hAnsi="Apis For Office" w:cs="Apis For Office"/>
                <w:b/>
                <w:bCs/>
                <w:color w:val="000000" w:themeColor="text1"/>
              </w:rPr>
              <w:t>Actions</w:t>
            </w:r>
          </w:p>
        </w:tc>
      </w:tr>
      <w:tr w:rsidR="00E454D8" w:rsidRPr="0032256F" w14:paraId="306C2320" w14:textId="77777777" w:rsidTr="007C7215">
        <w:trPr>
          <w:trHeight w:val="552"/>
        </w:trPr>
        <w:tc>
          <w:tcPr>
            <w:tcW w:w="3514" w:type="pct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  <w:hideMark/>
          </w:tcPr>
          <w:p w14:paraId="18E9D562" w14:textId="27E29E00" w:rsidR="00C77356" w:rsidRPr="00640B9F" w:rsidRDefault="00C77356" w:rsidP="00C77356">
            <w:pPr>
              <w:pStyle w:val="Style2"/>
              <w:numPr>
                <w:ilvl w:val="0"/>
                <w:numId w:val="0"/>
              </w:numPr>
            </w:pPr>
          </w:p>
        </w:tc>
        <w:tc>
          <w:tcPr>
            <w:tcW w:w="1486" w:type="pct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shd w:val="clear" w:color="auto" w:fill="auto"/>
          </w:tcPr>
          <w:p w14:paraId="7D25DBBF" w14:textId="68715EA4" w:rsidR="00E454D8" w:rsidRPr="0032256F" w:rsidRDefault="00E454D8" w:rsidP="007C7215">
            <w:pPr>
              <w:rPr>
                <w:rFonts w:ascii="Apis For Office" w:hAnsi="Apis For Office" w:cs="Apis For Office"/>
                <w:i/>
                <w:iCs/>
                <w:color w:val="000000" w:themeColor="text1"/>
              </w:rPr>
            </w:pPr>
          </w:p>
        </w:tc>
      </w:tr>
    </w:tbl>
    <w:p w14:paraId="73BF0789" w14:textId="77777777" w:rsidR="00E454D8" w:rsidRDefault="00E454D8" w:rsidP="008D4918">
      <w:pPr>
        <w:rPr>
          <w:rFonts w:ascii="Apis For Office" w:hAnsi="Apis For Office" w:cs="Apis For Office"/>
          <w:color w:val="000000" w:themeColor="text1"/>
        </w:rPr>
      </w:pPr>
    </w:p>
    <w:p w14:paraId="0CCA3866" w14:textId="3D597E09" w:rsidR="00345EE0" w:rsidRDefault="056EC384" w:rsidP="008D4918">
      <w:pPr>
        <w:rPr>
          <w:rFonts w:ascii="Apis For Office" w:hAnsi="Apis For Office" w:cs="Apis For Office"/>
          <w:b/>
          <w:bCs/>
          <w:color w:val="000000" w:themeColor="text1"/>
        </w:rPr>
      </w:pPr>
      <w:r w:rsidRPr="00017DC6">
        <w:rPr>
          <w:rFonts w:ascii="Apis For Office" w:hAnsi="Apis For Office" w:cs="Apis For Office"/>
          <w:b/>
          <w:bCs/>
          <w:color w:val="000000" w:themeColor="text1"/>
        </w:rPr>
        <w:t>PPG meeting presented slides:</w:t>
      </w:r>
    </w:p>
    <w:p w14:paraId="45E6941B" w14:textId="0C37E627" w:rsidR="00951E02" w:rsidRPr="00017DC6" w:rsidRDefault="00951E02" w:rsidP="008D4918">
      <w:pPr>
        <w:rPr>
          <w:rFonts w:ascii="Apis For Office" w:hAnsi="Apis For Office" w:cs="Apis For Office"/>
          <w:b/>
          <w:bCs/>
          <w:color w:val="000000" w:themeColor="text1"/>
        </w:rPr>
      </w:pPr>
    </w:p>
    <w:p w14:paraId="033B80B6" w14:textId="57DD2279" w:rsidR="008D4918" w:rsidRDefault="00E103EC" w:rsidP="00641379">
      <w:pPr>
        <w:rPr>
          <w:rFonts w:ascii="Apis For Office" w:hAnsi="Apis For Office" w:cs="Apis For Office"/>
          <w:color w:val="000000" w:themeColor="text1"/>
        </w:rPr>
      </w:pPr>
      <w:r>
        <w:rPr>
          <w:rFonts w:ascii="Apis For Office" w:hAnsi="Apis For Office" w:cs="Apis For Office"/>
          <w:color w:val="000000" w:themeColor="text1"/>
        </w:rPr>
        <w:object w:dxaOrig="1520" w:dyaOrig="988" w14:anchorId="59805B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16" o:title=""/>
          </v:shape>
          <o:OLEObject Type="Embed" ProgID="PowerPoint.Show.12" ShapeID="_x0000_i1027" DrawAspect="Icon" ObjectID="_1809844277" r:id="rId17"/>
        </w:object>
      </w:r>
    </w:p>
    <w:p w14:paraId="3C9BB0B1" w14:textId="5EB33A5B" w:rsidR="00AD782A" w:rsidRPr="0032256F" w:rsidRDefault="00AD782A" w:rsidP="00641379">
      <w:pPr>
        <w:rPr>
          <w:rFonts w:ascii="Apis For Office" w:hAnsi="Apis For Office" w:cs="Apis For Office"/>
          <w:color w:val="000000" w:themeColor="text1"/>
        </w:rPr>
      </w:pPr>
    </w:p>
    <w:p w14:paraId="77B80887" w14:textId="1B08CF70" w:rsidR="00E17200" w:rsidRPr="0032256F" w:rsidRDefault="00E17200" w:rsidP="00641379">
      <w:pPr>
        <w:rPr>
          <w:rFonts w:ascii="Apis For Office" w:hAnsi="Apis For Office" w:cs="Apis For Office"/>
          <w:color w:val="000000" w:themeColor="text1"/>
        </w:rPr>
      </w:pPr>
    </w:p>
    <w:sectPr w:rsidR="00E17200" w:rsidRPr="0032256F" w:rsidSect="00DB0C2C">
      <w:headerReference w:type="default" r:id="rId18"/>
      <w:footerReference w:type="default" r:id="rId19"/>
      <w:pgSz w:w="11906" w:h="16838" w:code="9"/>
      <w:pgMar w:top="1418" w:right="1418" w:bottom="1418" w:left="1418" w:header="709" w:footer="709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Kit Scott" w:date="2025-05-21T16:14:00Z" w:initials="KS">
    <w:p w14:paraId="702BCEAA" w14:textId="77777777" w:rsidR="00CA1215" w:rsidRDefault="00CA1215" w:rsidP="00CA1215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highlight w:val="green"/>
        </w:rPr>
        <w:t>NN:</w:t>
      </w:r>
      <w:r>
        <w:rPr>
          <w:b/>
          <w:bCs/>
        </w:rPr>
        <w:t xml:space="preserve"> </w:t>
      </w:r>
      <w:r>
        <w:t>Please provide a complete list of attendees to confirm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02BCE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CAB35CA" w16cex:dateUtc="2025-05-21T1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02BCEAA" w16cid:durableId="2CAB35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49FF3" w14:textId="77777777" w:rsidR="00C9741A" w:rsidRDefault="00C9741A">
      <w:r>
        <w:separator/>
      </w:r>
    </w:p>
  </w:endnote>
  <w:endnote w:type="continuationSeparator" w:id="0">
    <w:p w14:paraId="4141BD74" w14:textId="77777777" w:rsidR="00C9741A" w:rsidRDefault="00C9741A">
      <w:r>
        <w:continuationSeparator/>
      </w:r>
    </w:p>
  </w:endnote>
  <w:endnote w:type="continuationNotice" w:id="1">
    <w:p w14:paraId="3AD9BA10" w14:textId="77777777" w:rsidR="00C9741A" w:rsidRDefault="00C974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is For Office">
    <w:panose1 w:val="020B0504010101010104"/>
    <w:charset w:val="00"/>
    <w:family w:val="swiss"/>
    <w:pitch w:val="variable"/>
    <w:sig w:usb0="E00002FF" w:usb1="4000205F" w:usb2="08000029" w:usb3="00000000" w:csb0="0000019F" w:csb1="00000000"/>
  </w:font>
  <w:font w:name="Apis">
    <w:altName w:val="Calibri"/>
    <w:charset w:val="00"/>
    <w:family w:val="swiss"/>
    <w:pitch w:val="variable"/>
    <w:sig w:usb0="E00002FF" w:usb1="4000205F" w:usb2="08000029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40B01" w14:textId="5BB35C76" w:rsidR="002912F6" w:rsidRPr="00A652C7" w:rsidRDefault="4B38E7DA" w:rsidP="003D7964">
    <w:pPr>
      <w:pStyle w:val="Header"/>
      <w:tabs>
        <w:tab w:val="clear" w:pos="4819"/>
        <w:tab w:val="clear" w:pos="9638"/>
        <w:tab w:val="center" w:pos="4536"/>
        <w:tab w:val="right" w:pos="8789"/>
      </w:tabs>
      <w:spacing w:line="160" w:lineRule="atLeast"/>
      <w:rPr>
        <w:rFonts w:ascii="Apis" w:hAnsi="Apis" w:cs="Apis"/>
        <w:sz w:val="16"/>
        <w:szCs w:val="16"/>
      </w:rPr>
    </w:pPr>
    <w:r w:rsidRPr="4B38E7DA">
      <w:rPr>
        <w:rFonts w:ascii="Apis" w:hAnsi="Apis" w:cs="Apis"/>
        <w:sz w:val="16"/>
        <w:szCs w:val="16"/>
      </w:rPr>
      <w:t>2</w:t>
    </w:r>
    <w:r w:rsidR="00300DC5">
      <w:rPr>
        <w:rFonts w:ascii="Apis" w:hAnsi="Apis" w:cs="Apis"/>
        <w:sz w:val="16"/>
        <w:szCs w:val="16"/>
      </w:rPr>
      <w:t>2</w:t>
    </w:r>
    <w:r w:rsidR="00300DC5" w:rsidRPr="00300DC5">
      <w:rPr>
        <w:rFonts w:ascii="Apis" w:hAnsi="Apis" w:cs="Apis"/>
        <w:sz w:val="16"/>
        <w:szCs w:val="16"/>
        <w:vertAlign w:val="superscript"/>
      </w:rPr>
      <w:t>nd</w:t>
    </w:r>
    <w:r w:rsidR="00300DC5">
      <w:rPr>
        <w:rFonts w:ascii="Apis" w:hAnsi="Apis" w:cs="Apis"/>
        <w:sz w:val="16"/>
        <w:szCs w:val="16"/>
      </w:rPr>
      <w:t xml:space="preserve"> May</w:t>
    </w:r>
    <w:r w:rsidRPr="4B38E7DA">
      <w:rPr>
        <w:rFonts w:ascii="Apis" w:hAnsi="Apis" w:cs="Apis"/>
        <w:sz w:val="16"/>
        <w:szCs w:val="16"/>
      </w:rPr>
      <w:t xml:space="preserve"> 2025</w:t>
    </w:r>
    <w:r w:rsidR="005508F3">
      <w:tab/>
    </w:r>
    <w:r w:rsidRPr="4B38E7DA">
      <w:rPr>
        <w:rFonts w:ascii="Apis" w:hAnsi="Apis" w:cs="Apis"/>
        <w:sz w:val="16"/>
        <w:szCs w:val="16"/>
      </w:rPr>
      <w:t>ONE Obesity PPG meeting minutes</w:t>
    </w:r>
    <w:r w:rsidR="00B24909">
      <w:rPr>
        <w:rFonts w:ascii="Apis" w:hAnsi="Apis" w:cs="Apis"/>
        <w:sz w:val="16"/>
        <w:szCs w:val="16"/>
      </w:rPr>
      <w:tab/>
    </w:r>
    <w:r w:rsidRPr="4B38E7DA">
      <w:rPr>
        <w:rFonts w:ascii="Apis" w:hAnsi="Apis" w:cs="Apis"/>
        <w:sz w:val="16"/>
        <w:szCs w:val="16"/>
      </w:rPr>
      <w:t xml:space="preserve">Page </w:t>
    </w:r>
    <w:r w:rsidR="005508F3" w:rsidRPr="4B38E7DA">
      <w:rPr>
        <w:rFonts w:ascii="Apis" w:hAnsi="Apis" w:cs="Apis"/>
        <w:noProof/>
        <w:sz w:val="16"/>
        <w:szCs w:val="16"/>
      </w:rPr>
      <w:fldChar w:fldCharType="begin"/>
    </w:r>
    <w:r w:rsidR="005508F3" w:rsidRPr="4B38E7DA">
      <w:rPr>
        <w:rFonts w:ascii="Apis" w:hAnsi="Apis" w:cs="Apis"/>
        <w:sz w:val="16"/>
        <w:szCs w:val="16"/>
      </w:rPr>
      <w:instrText xml:space="preserve"> PAGE </w:instrText>
    </w:r>
    <w:r w:rsidR="005508F3" w:rsidRPr="4B38E7DA">
      <w:rPr>
        <w:rFonts w:ascii="Apis" w:hAnsi="Apis" w:cs="Apis"/>
        <w:sz w:val="16"/>
        <w:szCs w:val="16"/>
      </w:rPr>
      <w:fldChar w:fldCharType="separate"/>
    </w:r>
    <w:r w:rsidRPr="4B38E7DA">
      <w:rPr>
        <w:rFonts w:ascii="Apis" w:hAnsi="Apis" w:cs="Apis"/>
        <w:noProof/>
        <w:sz w:val="16"/>
        <w:szCs w:val="16"/>
      </w:rPr>
      <w:t>4</w:t>
    </w:r>
    <w:r w:rsidR="005508F3" w:rsidRPr="4B38E7DA">
      <w:rPr>
        <w:rFonts w:ascii="Apis" w:hAnsi="Apis" w:cs="Apis"/>
        <w:noProof/>
        <w:sz w:val="16"/>
        <w:szCs w:val="16"/>
      </w:rPr>
      <w:fldChar w:fldCharType="end"/>
    </w:r>
    <w:r w:rsidRPr="4B38E7DA">
      <w:rPr>
        <w:rFonts w:ascii="Apis" w:hAnsi="Apis" w:cs="Apis"/>
        <w:sz w:val="16"/>
        <w:szCs w:val="16"/>
      </w:rPr>
      <w:t xml:space="preserve"> </w:t>
    </w:r>
    <w:bookmarkStart w:id="2" w:name="Of"/>
    <w:r w:rsidRPr="4B38E7DA">
      <w:rPr>
        <w:rFonts w:ascii="Apis" w:hAnsi="Apis" w:cs="Apis"/>
        <w:sz w:val="16"/>
        <w:szCs w:val="16"/>
      </w:rPr>
      <w:t>of</w:t>
    </w:r>
    <w:bookmarkEnd w:id="2"/>
    <w:r w:rsidRPr="4B38E7DA">
      <w:rPr>
        <w:rFonts w:ascii="Apis" w:hAnsi="Apis" w:cs="Apis"/>
        <w:sz w:val="16"/>
        <w:szCs w:val="16"/>
      </w:rPr>
      <w:t xml:space="preserve"> </w:t>
    </w:r>
    <w:r w:rsidR="005508F3" w:rsidRPr="4B38E7DA">
      <w:rPr>
        <w:rFonts w:ascii="Apis" w:hAnsi="Apis" w:cs="Apis"/>
        <w:noProof/>
        <w:sz w:val="16"/>
        <w:szCs w:val="16"/>
      </w:rPr>
      <w:fldChar w:fldCharType="begin"/>
    </w:r>
    <w:r w:rsidR="005508F3" w:rsidRPr="4B38E7DA">
      <w:rPr>
        <w:rFonts w:ascii="Apis" w:hAnsi="Apis" w:cs="Apis"/>
        <w:sz w:val="16"/>
        <w:szCs w:val="16"/>
      </w:rPr>
      <w:instrText xml:space="preserve"> NUMPAGES </w:instrText>
    </w:r>
    <w:r w:rsidR="005508F3" w:rsidRPr="4B38E7DA">
      <w:rPr>
        <w:rFonts w:ascii="Apis" w:hAnsi="Apis" w:cs="Apis"/>
        <w:sz w:val="16"/>
        <w:szCs w:val="16"/>
      </w:rPr>
      <w:fldChar w:fldCharType="separate"/>
    </w:r>
    <w:r w:rsidRPr="4B38E7DA">
      <w:rPr>
        <w:rFonts w:ascii="Apis" w:hAnsi="Apis" w:cs="Apis"/>
        <w:noProof/>
        <w:sz w:val="16"/>
        <w:szCs w:val="16"/>
      </w:rPr>
      <w:t>4</w:t>
    </w:r>
    <w:r w:rsidR="005508F3" w:rsidRPr="4B38E7DA">
      <w:rPr>
        <w:rFonts w:ascii="Apis" w:hAnsi="Apis" w:cs="Apis"/>
        <w:noProof/>
        <w:sz w:val="16"/>
        <w:szCs w:val="16"/>
      </w:rPr>
      <w:fldChar w:fldCharType="end"/>
    </w:r>
    <w:r w:rsidR="005508F3">
      <w:tab/>
    </w:r>
    <w:r w:rsidR="005508F3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81B98A" w14:textId="77777777" w:rsidR="00C9741A" w:rsidRDefault="00C9741A">
      <w:r>
        <w:separator/>
      </w:r>
    </w:p>
  </w:footnote>
  <w:footnote w:type="continuationSeparator" w:id="0">
    <w:p w14:paraId="2AADCD8A" w14:textId="77777777" w:rsidR="00C9741A" w:rsidRDefault="00C9741A">
      <w:r>
        <w:continuationSeparator/>
      </w:r>
    </w:p>
  </w:footnote>
  <w:footnote w:type="continuationNotice" w:id="1">
    <w:p w14:paraId="35C06790" w14:textId="77777777" w:rsidR="00C9741A" w:rsidRDefault="00C974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93E80" w14:textId="77777777" w:rsidR="002912F6" w:rsidRDefault="002912F6" w:rsidP="00DB0C2C">
    <w:pPr>
      <w:pStyle w:val="Header"/>
      <w:tabs>
        <w:tab w:val="clear" w:pos="4819"/>
        <w:tab w:val="clear" w:pos="9638"/>
        <w:tab w:val="center" w:pos="4536"/>
        <w:tab w:val="right" w:pos="9072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E102BFC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3363AF"/>
    <w:multiLevelType w:val="hybridMultilevel"/>
    <w:tmpl w:val="430E00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B729F"/>
    <w:multiLevelType w:val="hybridMultilevel"/>
    <w:tmpl w:val="1742C6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A6F6F"/>
    <w:multiLevelType w:val="hybridMultilevel"/>
    <w:tmpl w:val="68225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CF0053"/>
    <w:multiLevelType w:val="multilevel"/>
    <w:tmpl w:val="045A2D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0751607F"/>
    <w:multiLevelType w:val="hybridMultilevel"/>
    <w:tmpl w:val="7A1CE7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814292"/>
    <w:multiLevelType w:val="hybridMultilevel"/>
    <w:tmpl w:val="3AD0C1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177B58"/>
    <w:multiLevelType w:val="hybridMultilevel"/>
    <w:tmpl w:val="8ED401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DF4AE0"/>
    <w:multiLevelType w:val="hybridMultilevel"/>
    <w:tmpl w:val="1A8230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2164D"/>
    <w:multiLevelType w:val="hybridMultilevel"/>
    <w:tmpl w:val="94D8BDC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6A2B07"/>
    <w:multiLevelType w:val="hybridMultilevel"/>
    <w:tmpl w:val="865840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6657BB"/>
    <w:multiLevelType w:val="hybridMultilevel"/>
    <w:tmpl w:val="C5B0A1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817E8B"/>
    <w:multiLevelType w:val="hybridMultilevel"/>
    <w:tmpl w:val="F8C40D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8E5244"/>
    <w:multiLevelType w:val="hybridMultilevel"/>
    <w:tmpl w:val="610C6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14E17"/>
    <w:multiLevelType w:val="hybridMultilevel"/>
    <w:tmpl w:val="24FE84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270DBA"/>
    <w:multiLevelType w:val="hybridMultilevel"/>
    <w:tmpl w:val="EEBEA5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041119"/>
    <w:multiLevelType w:val="hybridMultilevel"/>
    <w:tmpl w:val="3B0CC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2C63C9"/>
    <w:multiLevelType w:val="hybridMultilevel"/>
    <w:tmpl w:val="C33A282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57E7092"/>
    <w:multiLevelType w:val="hybridMultilevel"/>
    <w:tmpl w:val="E33E7D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3350BA"/>
    <w:multiLevelType w:val="hybridMultilevel"/>
    <w:tmpl w:val="80DE24D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87B0824"/>
    <w:multiLevelType w:val="hybridMultilevel"/>
    <w:tmpl w:val="0BB22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A563D7"/>
    <w:multiLevelType w:val="hybridMultilevel"/>
    <w:tmpl w:val="E29866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EE17DD"/>
    <w:multiLevelType w:val="hybridMultilevel"/>
    <w:tmpl w:val="96141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8B0809"/>
    <w:multiLevelType w:val="hybridMultilevel"/>
    <w:tmpl w:val="FA682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F1C22"/>
    <w:multiLevelType w:val="hybridMultilevel"/>
    <w:tmpl w:val="D63E96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340392"/>
    <w:multiLevelType w:val="hybridMultilevel"/>
    <w:tmpl w:val="6DBE7D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58410A"/>
    <w:multiLevelType w:val="hybridMultilevel"/>
    <w:tmpl w:val="DD4EAC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A82C70"/>
    <w:multiLevelType w:val="hybridMultilevel"/>
    <w:tmpl w:val="01184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EC6A90"/>
    <w:multiLevelType w:val="hybridMultilevel"/>
    <w:tmpl w:val="0172D2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3A1779"/>
    <w:multiLevelType w:val="hybridMultilevel"/>
    <w:tmpl w:val="62B07B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AC3DBF"/>
    <w:multiLevelType w:val="hybridMultilevel"/>
    <w:tmpl w:val="09A2E8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1C60DC"/>
    <w:multiLevelType w:val="hybridMultilevel"/>
    <w:tmpl w:val="C06808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687E35"/>
    <w:multiLevelType w:val="hybridMultilevel"/>
    <w:tmpl w:val="1EB6A2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C23FD8"/>
    <w:multiLevelType w:val="hybridMultilevel"/>
    <w:tmpl w:val="F3AE16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5658D0"/>
    <w:multiLevelType w:val="hybridMultilevel"/>
    <w:tmpl w:val="EE1653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FD83B1B"/>
    <w:multiLevelType w:val="hybridMultilevel"/>
    <w:tmpl w:val="8D044D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772A57"/>
    <w:multiLevelType w:val="hybridMultilevel"/>
    <w:tmpl w:val="0382F6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9A7655"/>
    <w:multiLevelType w:val="hybridMultilevel"/>
    <w:tmpl w:val="E7B227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3A76C3"/>
    <w:multiLevelType w:val="hybridMultilevel"/>
    <w:tmpl w:val="D338B9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805103"/>
    <w:multiLevelType w:val="hybridMultilevel"/>
    <w:tmpl w:val="3BA0F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D268F3"/>
    <w:multiLevelType w:val="hybridMultilevel"/>
    <w:tmpl w:val="C10EDF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CD1469"/>
    <w:multiLevelType w:val="hybridMultilevel"/>
    <w:tmpl w:val="6D140B22"/>
    <w:lvl w:ilvl="0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614EEF"/>
    <w:multiLevelType w:val="hybridMultilevel"/>
    <w:tmpl w:val="CAE2F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00726D"/>
    <w:multiLevelType w:val="hybridMultilevel"/>
    <w:tmpl w:val="41C0BA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297671"/>
    <w:multiLevelType w:val="hybridMultilevel"/>
    <w:tmpl w:val="582AA5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A278C3"/>
    <w:multiLevelType w:val="hybridMultilevel"/>
    <w:tmpl w:val="CF8EF052"/>
    <w:lvl w:ilvl="0" w:tplc="3C144C58">
      <w:start w:val="1"/>
      <w:numFmt w:val="bullet"/>
      <w:pStyle w:val="Style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B2F0CA">
      <w:start w:val="1"/>
      <w:numFmt w:val="bullet"/>
      <w:pStyle w:val="Style1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9161812">
    <w:abstractNumId w:val="0"/>
  </w:num>
  <w:num w:numId="2" w16cid:durableId="1002396050">
    <w:abstractNumId w:val="19"/>
  </w:num>
  <w:num w:numId="3" w16cid:durableId="286012688">
    <w:abstractNumId w:val="4"/>
  </w:num>
  <w:num w:numId="4" w16cid:durableId="1629705473">
    <w:abstractNumId w:val="27"/>
  </w:num>
  <w:num w:numId="5" w16cid:durableId="760104160">
    <w:abstractNumId w:val="45"/>
  </w:num>
  <w:num w:numId="6" w16cid:durableId="8720374">
    <w:abstractNumId w:val="41"/>
  </w:num>
  <w:num w:numId="7" w16cid:durableId="1417089153">
    <w:abstractNumId w:val="33"/>
  </w:num>
  <w:num w:numId="8" w16cid:durableId="1380548229">
    <w:abstractNumId w:val="1"/>
  </w:num>
  <w:num w:numId="9" w16cid:durableId="1891259879">
    <w:abstractNumId w:val="23"/>
  </w:num>
  <w:num w:numId="10" w16cid:durableId="1859537745">
    <w:abstractNumId w:val="10"/>
  </w:num>
  <w:num w:numId="11" w16cid:durableId="1350713314">
    <w:abstractNumId w:val="42"/>
  </w:num>
  <w:num w:numId="12" w16cid:durableId="1291323606">
    <w:abstractNumId w:val="12"/>
  </w:num>
  <w:num w:numId="13" w16cid:durableId="405617024">
    <w:abstractNumId w:val="18"/>
  </w:num>
  <w:num w:numId="14" w16cid:durableId="2140369852">
    <w:abstractNumId w:val="24"/>
  </w:num>
  <w:num w:numId="15" w16cid:durableId="1942830766">
    <w:abstractNumId w:val="30"/>
  </w:num>
  <w:num w:numId="16" w16cid:durableId="1921451781">
    <w:abstractNumId w:val="40"/>
  </w:num>
  <w:num w:numId="17" w16cid:durableId="269240688">
    <w:abstractNumId w:val="11"/>
  </w:num>
  <w:num w:numId="18" w16cid:durableId="1075858653">
    <w:abstractNumId w:val="3"/>
  </w:num>
  <w:num w:numId="19" w16cid:durableId="267390013">
    <w:abstractNumId w:val="21"/>
  </w:num>
  <w:num w:numId="20" w16cid:durableId="1533807362">
    <w:abstractNumId w:val="6"/>
  </w:num>
  <w:num w:numId="21" w16cid:durableId="118454815">
    <w:abstractNumId w:val="25"/>
  </w:num>
  <w:num w:numId="22" w16cid:durableId="962269883">
    <w:abstractNumId w:val="28"/>
  </w:num>
  <w:num w:numId="23" w16cid:durableId="1689872273">
    <w:abstractNumId w:val="35"/>
  </w:num>
  <w:num w:numId="24" w16cid:durableId="2135246997">
    <w:abstractNumId w:val="20"/>
  </w:num>
  <w:num w:numId="25" w16cid:durableId="1487627814">
    <w:abstractNumId w:val="43"/>
  </w:num>
  <w:num w:numId="26" w16cid:durableId="220287278">
    <w:abstractNumId w:val="16"/>
  </w:num>
  <w:num w:numId="27" w16cid:durableId="1618945239">
    <w:abstractNumId w:val="2"/>
  </w:num>
  <w:num w:numId="28" w16cid:durableId="1230654533">
    <w:abstractNumId w:val="15"/>
  </w:num>
  <w:num w:numId="29" w16cid:durableId="1030108515">
    <w:abstractNumId w:val="31"/>
  </w:num>
  <w:num w:numId="30" w16cid:durableId="1592547342">
    <w:abstractNumId w:val="32"/>
  </w:num>
  <w:num w:numId="31" w16cid:durableId="500973865">
    <w:abstractNumId w:val="44"/>
  </w:num>
  <w:num w:numId="32" w16cid:durableId="269094451">
    <w:abstractNumId w:val="38"/>
  </w:num>
  <w:num w:numId="33" w16cid:durableId="1274167662">
    <w:abstractNumId w:val="39"/>
  </w:num>
  <w:num w:numId="34" w16cid:durableId="259339985">
    <w:abstractNumId w:val="13"/>
  </w:num>
  <w:num w:numId="35" w16cid:durableId="1591307679">
    <w:abstractNumId w:val="29"/>
  </w:num>
  <w:num w:numId="36" w16cid:durableId="335959096">
    <w:abstractNumId w:val="22"/>
  </w:num>
  <w:num w:numId="37" w16cid:durableId="137309989">
    <w:abstractNumId w:val="37"/>
  </w:num>
  <w:num w:numId="38" w16cid:durableId="2017071689">
    <w:abstractNumId w:val="14"/>
  </w:num>
  <w:num w:numId="39" w16cid:durableId="780028359">
    <w:abstractNumId w:val="8"/>
  </w:num>
  <w:num w:numId="40" w16cid:durableId="1814057377">
    <w:abstractNumId w:val="36"/>
  </w:num>
  <w:num w:numId="41" w16cid:durableId="151459063">
    <w:abstractNumId w:val="7"/>
  </w:num>
  <w:num w:numId="42" w16cid:durableId="1304429788">
    <w:abstractNumId w:val="17"/>
  </w:num>
  <w:num w:numId="43" w16cid:durableId="211041577">
    <w:abstractNumId w:val="9"/>
  </w:num>
  <w:num w:numId="44" w16cid:durableId="1996109462">
    <w:abstractNumId w:val="34"/>
  </w:num>
  <w:num w:numId="45" w16cid:durableId="2062702315">
    <w:abstractNumId w:val="26"/>
  </w:num>
  <w:num w:numId="46" w16cid:durableId="118959293">
    <w:abstractNumId w:val="5"/>
  </w:num>
  <w:numIdMacAtCleanup w:val="1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it Scott">
    <w15:presenceInfo w15:providerId="AD" w15:userId="S::KitScott@openhealthgroup.com::fa1a47f4-19b2-476a-9862-de0564be422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da-DK" w:vendorID="22" w:dllVersion="513" w:checkStyle="1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51"/>
  <w:hyphenationZone w:val="425"/>
  <w:drawingGridHorizontalSpacing w:val="78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IxNjI1tTC3NDAxNzRV0lEKTi0uzszPAykwrAUA0KaXXywAAAA="/>
  </w:docVars>
  <w:rsids>
    <w:rsidRoot w:val="008D0A1E"/>
    <w:rsid w:val="000001B5"/>
    <w:rsid w:val="00000434"/>
    <w:rsid w:val="00000529"/>
    <w:rsid w:val="000008D9"/>
    <w:rsid w:val="00000A8D"/>
    <w:rsid w:val="00000AE8"/>
    <w:rsid w:val="00000C8D"/>
    <w:rsid w:val="0000100A"/>
    <w:rsid w:val="00001074"/>
    <w:rsid w:val="00001190"/>
    <w:rsid w:val="00001242"/>
    <w:rsid w:val="0000143F"/>
    <w:rsid w:val="00001A4A"/>
    <w:rsid w:val="00001B03"/>
    <w:rsid w:val="00001C39"/>
    <w:rsid w:val="00001C7E"/>
    <w:rsid w:val="00001D88"/>
    <w:rsid w:val="000020AB"/>
    <w:rsid w:val="000021BF"/>
    <w:rsid w:val="0000231E"/>
    <w:rsid w:val="00002403"/>
    <w:rsid w:val="000024C4"/>
    <w:rsid w:val="00002717"/>
    <w:rsid w:val="0000276D"/>
    <w:rsid w:val="00002E82"/>
    <w:rsid w:val="00003008"/>
    <w:rsid w:val="00003017"/>
    <w:rsid w:val="0000301A"/>
    <w:rsid w:val="000030FF"/>
    <w:rsid w:val="00003157"/>
    <w:rsid w:val="0000333F"/>
    <w:rsid w:val="000035C8"/>
    <w:rsid w:val="0000391B"/>
    <w:rsid w:val="00003923"/>
    <w:rsid w:val="000039BB"/>
    <w:rsid w:val="00003C03"/>
    <w:rsid w:val="00003DDF"/>
    <w:rsid w:val="000041B3"/>
    <w:rsid w:val="0000427C"/>
    <w:rsid w:val="0000473C"/>
    <w:rsid w:val="0000478C"/>
    <w:rsid w:val="000047FC"/>
    <w:rsid w:val="00004A51"/>
    <w:rsid w:val="00004CBF"/>
    <w:rsid w:val="00005084"/>
    <w:rsid w:val="000053AC"/>
    <w:rsid w:val="00005671"/>
    <w:rsid w:val="000056F4"/>
    <w:rsid w:val="0000573A"/>
    <w:rsid w:val="0000576C"/>
    <w:rsid w:val="00005D58"/>
    <w:rsid w:val="00005EFB"/>
    <w:rsid w:val="00006397"/>
    <w:rsid w:val="0000682A"/>
    <w:rsid w:val="00006842"/>
    <w:rsid w:val="000068B8"/>
    <w:rsid w:val="000069E5"/>
    <w:rsid w:val="00006EE4"/>
    <w:rsid w:val="00006F00"/>
    <w:rsid w:val="00006FAF"/>
    <w:rsid w:val="00006FEE"/>
    <w:rsid w:val="00007061"/>
    <w:rsid w:val="00007082"/>
    <w:rsid w:val="000072C0"/>
    <w:rsid w:val="000075AA"/>
    <w:rsid w:val="000076F6"/>
    <w:rsid w:val="0000796D"/>
    <w:rsid w:val="00007AEF"/>
    <w:rsid w:val="00007B75"/>
    <w:rsid w:val="00007EFB"/>
    <w:rsid w:val="00010059"/>
    <w:rsid w:val="0001011C"/>
    <w:rsid w:val="000103E4"/>
    <w:rsid w:val="000103EB"/>
    <w:rsid w:val="00010540"/>
    <w:rsid w:val="000106C3"/>
    <w:rsid w:val="0001074E"/>
    <w:rsid w:val="000107F4"/>
    <w:rsid w:val="00010873"/>
    <w:rsid w:val="000109A3"/>
    <w:rsid w:val="000109C0"/>
    <w:rsid w:val="00010B66"/>
    <w:rsid w:val="00010C19"/>
    <w:rsid w:val="00010F21"/>
    <w:rsid w:val="00010FAB"/>
    <w:rsid w:val="00010FFE"/>
    <w:rsid w:val="000111B4"/>
    <w:rsid w:val="0001128F"/>
    <w:rsid w:val="000112A5"/>
    <w:rsid w:val="0001137D"/>
    <w:rsid w:val="00011839"/>
    <w:rsid w:val="000119D7"/>
    <w:rsid w:val="000119FF"/>
    <w:rsid w:val="00011B4B"/>
    <w:rsid w:val="00011BFD"/>
    <w:rsid w:val="00011D85"/>
    <w:rsid w:val="0001219D"/>
    <w:rsid w:val="000122D4"/>
    <w:rsid w:val="000122FF"/>
    <w:rsid w:val="0001239F"/>
    <w:rsid w:val="000125ED"/>
    <w:rsid w:val="0001260D"/>
    <w:rsid w:val="00012659"/>
    <w:rsid w:val="0001289A"/>
    <w:rsid w:val="00012A92"/>
    <w:rsid w:val="00012C52"/>
    <w:rsid w:val="00012C8F"/>
    <w:rsid w:val="00012D3C"/>
    <w:rsid w:val="00012DC8"/>
    <w:rsid w:val="00012FE0"/>
    <w:rsid w:val="000133E8"/>
    <w:rsid w:val="0001360E"/>
    <w:rsid w:val="000138B4"/>
    <w:rsid w:val="00013D4E"/>
    <w:rsid w:val="00014086"/>
    <w:rsid w:val="00014253"/>
    <w:rsid w:val="000143EB"/>
    <w:rsid w:val="000145CB"/>
    <w:rsid w:val="0001463D"/>
    <w:rsid w:val="00014842"/>
    <w:rsid w:val="000148F6"/>
    <w:rsid w:val="000149A0"/>
    <w:rsid w:val="00014B3C"/>
    <w:rsid w:val="00014DAA"/>
    <w:rsid w:val="00014EE3"/>
    <w:rsid w:val="00014F80"/>
    <w:rsid w:val="00015156"/>
    <w:rsid w:val="000154D9"/>
    <w:rsid w:val="00015891"/>
    <w:rsid w:val="000159CE"/>
    <w:rsid w:val="00015ACA"/>
    <w:rsid w:val="00015C86"/>
    <w:rsid w:val="00015F2C"/>
    <w:rsid w:val="00015FFC"/>
    <w:rsid w:val="00016156"/>
    <w:rsid w:val="00016198"/>
    <w:rsid w:val="00016233"/>
    <w:rsid w:val="00016481"/>
    <w:rsid w:val="000164D4"/>
    <w:rsid w:val="00016578"/>
    <w:rsid w:val="0001660F"/>
    <w:rsid w:val="000169ED"/>
    <w:rsid w:val="00016CA7"/>
    <w:rsid w:val="00016DB8"/>
    <w:rsid w:val="00016F04"/>
    <w:rsid w:val="00016F8A"/>
    <w:rsid w:val="00016F9E"/>
    <w:rsid w:val="0001701A"/>
    <w:rsid w:val="00017471"/>
    <w:rsid w:val="000174EA"/>
    <w:rsid w:val="0001770C"/>
    <w:rsid w:val="00017CD0"/>
    <w:rsid w:val="00017DA8"/>
    <w:rsid w:val="00017DC6"/>
    <w:rsid w:val="0002006F"/>
    <w:rsid w:val="0002009F"/>
    <w:rsid w:val="000200D5"/>
    <w:rsid w:val="000202E0"/>
    <w:rsid w:val="0002032C"/>
    <w:rsid w:val="000204E7"/>
    <w:rsid w:val="00020557"/>
    <w:rsid w:val="000205B3"/>
    <w:rsid w:val="00020733"/>
    <w:rsid w:val="00020791"/>
    <w:rsid w:val="00020A92"/>
    <w:rsid w:val="00020B38"/>
    <w:rsid w:val="00020B99"/>
    <w:rsid w:val="00020E83"/>
    <w:rsid w:val="00020F20"/>
    <w:rsid w:val="00021020"/>
    <w:rsid w:val="000210CB"/>
    <w:rsid w:val="000213A5"/>
    <w:rsid w:val="00021587"/>
    <w:rsid w:val="00021F1C"/>
    <w:rsid w:val="00021F9D"/>
    <w:rsid w:val="00021FA7"/>
    <w:rsid w:val="00022074"/>
    <w:rsid w:val="00022191"/>
    <w:rsid w:val="00022289"/>
    <w:rsid w:val="000222A4"/>
    <w:rsid w:val="0002247A"/>
    <w:rsid w:val="0002250A"/>
    <w:rsid w:val="00022891"/>
    <w:rsid w:val="00022A88"/>
    <w:rsid w:val="00022A98"/>
    <w:rsid w:val="00022C69"/>
    <w:rsid w:val="00022DD9"/>
    <w:rsid w:val="00023284"/>
    <w:rsid w:val="000234ED"/>
    <w:rsid w:val="000234FE"/>
    <w:rsid w:val="000235AF"/>
    <w:rsid w:val="00023691"/>
    <w:rsid w:val="000236BD"/>
    <w:rsid w:val="00023780"/>
    <w:rsid w:val="00023A47"/>
    <w:rsid w:val="00023D41"/>
    <w:rsid w:val="000240E1"/>
    <w:rsid w:val="000243E5"/>
    <w:rsid w:val="000245EA"/>
    <w:rsid w:val="00024ABB"/>
    <w:rsid w:val="00024E8B"/>
    <w:rsid w:val="00025022"/>
    <w:rsid w:val="000251F2"/>
    <w:rsid w:val="000255D0"/>
    <w:rsid w:val="0002587C"/>
    <w:rsid w:val="000258C7"/>
    <w:rsid w:val="00026244"/>
    <w:rsid w:val="000264A5"/>
    <w:rsid w:val="0002664E"/>
    <w:rsid w:val="00026A94"/>
    <w:rsid w:val="00026BEC"/>
    <w:rsid w:val="00026D0F"/>
    <w:rsid w:val="00026DBD"/>
    <w:rsid w:val="00027075"/>
    <w:rsid w:val="00027240"/>
    <w:rsid w:val="000274BA"/>
    <w:rsid w:val="000275EF"/>
    <w:rsid w:val="00027648"/>
    <w:rsid w:val="00027A15"/>
    <w:rsid w:val="00027B02"/>
    <w:rsid w:val="00027B73"/>
    <w:rsid w:val="00027DF6"/>
    <w:rsid w:val="00027EF9"/>
    <w:rsid w:val="00030017"/>
    <w:rsid w:val="000300EF"/>
    <w:rsid w:val="0003036E"/>
    <w:rsid w:val="00030497"/>
    <w:rsid w:val="000304A9"/>
    <w:rsid w:val="000304DC"/>
    <w:rsid w:val="00030746"/>
    <w:rsid w:val="0003086E"/>
    <w:rsid w:val="000308B3"/>
    <w:rsid w:val="00030952"/>
    <w:rsid w:val="00031090"/>
    <w:rsid w:val="000312C4"/>
    <w:rsid w:val="0003131F"/>
    <w:rsid w:val="000313C9"/>
    <w:rsid w:val="00031447"/>
    <w:rsid w:val="000314E9"/>
    <w:rsid w:val="0003173C"/>
    <w:rsid w:val="000319D0"/>
    <w:rsid w:val="00031A74"/>
    <w:rsid w:val="00031DD5"/>
    <w:rsid w:val="00032145"/>
    <w:rsid w:val="0003218C"/>
    <w:rsid w:val="000321EB"/>
    <w:rsid w:val="000323AA"/>
    <w:rsid w:val="00032490"/>
    <w:rsid w:val="0003272B"/>
    <w:rsid w:val="00032983"/>
    <w:rsid w:val="00032BBA"/>
    <w:rsid w:val="0003310D"/>
    <w:rsid w:val="0003316D"/>
    <w:rsid w:val="0003337B"/>
    <w:rsid w:val="0003347F"/>
    <w:rsid w:val="0003352B"/>
    <w:rsid w:val="0003379F"/>
    <w:rsid w:val="000338C8"/>
    <w:rsid w:val="000338DA"/>
    <w:rsid w:val="00033946"/>
    <w:rsid w:val="00033A6E"/>
    <w:rsid w:val="00033B38"/>
    <w:rsid w:val="00033B4A"/>
    <w:rsid w:val="00033CED"/>
    <w:rsid w:val="00033D2D"/>
    <w:rsid w:val="00033E08"/>
    <w:rsid w:val="000342F9"/>
    <w:rsid w:val="00034505"/>
    <w:rsid w:val="00034533"/>
    <w:rsid w:val="0003457A"/>
    <w:rsid w:val="0003472A"/>
    <w:rsid w:val="000347B3"/>
    <w:rsid w:val="0003486A"/>
    <w:rsid w:val="00034E85"/>
    <w:rsid w:val="00034FC3"/>
    <w:rsid w:val="00035282"/>
    <w:rsid w:val="000352F1"/>
    <w:rsid w:val="000357E0"/>
    <w:rsid w:val="0003588B"/>
    <w:rsid w:val="00035913"/>
    <w:rsid w:val="00035930"/>
    <w:rsid w:val="00035AB5"/>
    <w:rsid w:val="00035B4E"/>
    <w:rsid w:val="00035CBC"/>
    <w:rsid w:val="00035D45"/>
    <w:rsid w:val="000360F4"/>
    <w:rsid w:val="0003635A"/>
    <w:rsid w:val="00036474"/>
    <w:rsid w:val="000364BD"/>
    <w:rsid w:val="000364D0"/>
    <w:rsid w:val="000365DB"/>
    <w:rsid w:val="000367CC"/>
    <w:rsid w:val="000368DB"/>
    <w:rsid w:val="00036948"/>
    <w:rsid w:val="00036B68"/>
    <w:rsid w:val="00036D5B"/>
    <w:rsid w:val="00036F91"/>
    <w:rsid w:val="000374B0"/>
    <w:rsid w:val="0003767E"/>
    <w:rsid w:val="000376C0"/>
    <w:rsid w:val="000378A9"/>
    <w:rsid w:val="00037917"/>
    <w:rsid w:val="0003794E"/>
    <w:rsid w:val="000379B5"/>
    <w:rsid w:val="00037D22"/>
    <w:rsid w:val="00037F13"/>
    <w:rsid w:val="00040010"/>
    <w:rsid w:val="00040117"/>
    <w:rsid w:val="000403CC"/>
    <w:rsid w:val="00040540"/>
    <w:rsid w:val="0004079B"/>
    <w:rsid w:val="000407F7"/>
    <w:rsid w:val="000408D6"/>
    <w:rsid w:val="00040AE1"/>
    <w:rsid w:val="00040B69"/>
    <w:rsid w:val="00040D26"/>
    <w:rsid w:val="00040E71"/>
    <w:rsid w:val="00040EF0"/>
    <w:rsid w:val="0004103A"/>
    <w:rsid w:val="0004106A"/>
    <w:rsid w:val="000410BC"/>
    <w:rsid w:val="000414E9"/>
    <w:rsid w:val="00041643"/>
    <w:rsid w:val="00041722"/>
    <w:rsid w:val="00041882"/>
    <w:rsid w:val="00041907"/>
    <w:rsid w:val="000419EB"/>
    <w:rsid w:val="00041AF0"/>
    <w:rsid w:val="00041C7E"/>
    <w:rsid w:val="00042029"/>
    <w:rsid w:val="000421E3"/>
    <w:rsid w:val="000425BC"/>
    <w:rsid w:val="000425D5"/>
    <w:rsid w:val="00042780"/>
    <w:rsid w:val="000429C3"/>
    <w:rsid w:val="00042E30"/>
    <w:rsid w:val="00042E6F"/>
    <w:rsid w:val="00042FC3"/>
    <w:rsid w:val="0004301F"/>
    <w:rsid w:val="00043053"/>
    <w:rsid w:val="0004307F"/>
    <w:rsid w:val="0004333C"/>
    <w:rsid w:val="000433A0"/>
    <w:rsid w:val="00043464"/>
    <w:rsid w:val="00043699"/>
    <w:rsid w:val="000436AE"/>
    <w:rsid w:val="00043865"/>
    <w:rsid w:val="0004392D"/>
    <w:rsid w:val="00043B90"/>
    <w:rsid w:val="00043BBD"/>
    <w:rsid w:val="00043E69"/>
    <w:rsid w:val="00043EA5"/>
    <w:rsid w:val="00043EFC"/>
    <w:rsid w:val="000443FD"/>
    <w:rsid w:val="000445A3"/>
    <w:rsid w:val="0004462C"/>
    <w:rsid w:val="00044654"/>
    <w:rsid w:val="00044A05"/>
    <w:rsid w:val="00044C3B"/>
    <w:rsid w:val="00044C8A"/>
    <w:rsid w:val="00044D89"/>
    <w:rsid w:val="00044E17"/>
    <w:rsid w:val="00044E25"/>
    <w:rsid w:val="000454C7"/>
    <w:rsid w:val="0004568E"/>
    <w:rsid w:val="000456A3"/>
    <w:rsid w:val="00045704"/>
    <w:rsid w:val="00045957"/>
    <w:rsid w:val="00045AE0"/>
    <w:rsid w:val="00045C72"/>
    <w:rsid w:val="00045DFB"/>
    <w:rsid w:val="00046649"/>
    <w:rsid w:val="0004674E"/>
    <w:rsid w:val="00046900"/>
    <w:rsid w:val="00046A63"/>
    <w:rsid w:val="00046C12"/>
    <w:rsid w:val="00046D07"/>
    <w:rsid w:val="00046ED3"/>
    <w:rsid w:val="00046F20"/>
    <w:rsid w:val="00046F81"/>
    <w:rsid w:val="00046FD4"/>
    <w:rsid w:val="0004701C"/>
    <w:rsid w:val="00047030"/>
    <w:rsid w:val="00047081"/>
    <w:rsid w:val="000471D7"/>
    <w:rsid w:val="00047387"/>
    <w:rsid w:val="000473CC"/>
    <w:rsid w:val="000474E3"/>
    <w:rsid w:val="00047991"/>
    <w:rsid w:val="00047B48"/>
    <w:rsid w:val="00047E69"/>
    <w:rsid w:val="00047EA0"/>
    <w:rsid w:val="00047EA2"/>
    <w:rsid w:val="000507C5"/>
    <w:rsid w:val="00050882"/>
    <w:rsid w:val="000508CE"/>
    <w:rsid w:val="000509A4"/>
    <w:rsid w:val="00050AAE"/>
    <w:rsid w:val="00050B15"/>
    <w:rsid w:val="00050E33"/>
    <w:rsid w:val="00050F19"/>
    <w:rsid w:val="00050FE3"/>
    <w:rsid w:val="000510E3"/>
    <w:rsid w:val="00051250"/>
    <w:rsid w:val="000512D1"/>
    <w:rsid w:val="00051687"/>
    <w:rsid w:val="00051808"/>
    <w:rsid w:val="00051D42"/>
    <w:rsid w:val="00051E44"/>
    <w:rsid w:val="0005212C"/>
    <w:rsid w:val="000523CB"/>
    <w:rsid w:val="00052674"/>
    <w:rsid w:val="000527CF"/>
    <w:rsid w:val="0005288E"/>
    <w:rsid w:val="000528E5"/>
    <w:rsid w:val="00052A23"/>
    <w:rsid w:val="00052B3F"/>
    <w:rsid w:val="00052B61"/>
    <w:rsid w:val="00052B98"/>
    <w:rsid w:val="00052DDD"/>
    <w:rsid w:val="0005307D"/>
    <w:rsid w:val="000531F2"/>
    <w:rsid w:val="00053538"/>
    <w:rsid w:val="0005365C"/>
    <w:rsid w:val="000536AA"/>
    <w:rsid w:val="0005377C"/>
    <w:rsid w:val="00053977"/>
    <w:rsid w:val="00053CFC"/>
    <w:rsid w:val="00053FA4"/>
    <w:rsid w:val="00054092"/>
    <w:rsid w:val="0005411C"/>
    <w:rsid w:val="0005432C"/>
    <w:rsid w:val="00054607"/>
    <w:rsid w:val="000546AF"/>
    <w:rsid w:val="000549EB"/>
    <w:rsid w:val="00054DD4"/>
    <w:rsid w:val="00054F53"/>
    <w:rsid w:val="00054F6F"/>
    <w:rsid w:val="000550BF"/>
    <w:rsid w:val="00055224"/>
    <w:rsid w:val="000553C9"/>
    <w:rsid w:val="00055856"/>
    <w:rsid w:val="00055E9E"/>
    <w:rsid w:val="00055F94"/>
    <w:rsid w:val="00056141"/>
    <w:rsid w:val="00056335"/>
    <w:rsid w:val="000564B8"/>
    <w:rsid w:val="0005655F"/>
    <w:rsid w:val="000567A8"/>
    <w:rsid w:val="000567BC"/>
    <w:rsid w:val="00056ACF"/>
    <w:rsid w:val="00056E9C"/>
    <w:rsid w:val="00056EBB"/>
    <w:rsid w:val="00056EBE"/>
    <w:rsid w:val="00056F2F"/>
    <w:rsid w:val="000570AC"/>
    <w:rsid w:val="000574A0"/>
    <w:rsid w:val="0005754F"/>
    <w:rsid w:val="0005772F"/>
    <w:rsid w:val="000577B6"/>
    <w:rsid w:val="00057904"/>
    <w:rsid w:val="00057C5D"/>
    <w:rsid w:val="00057F5A"/>
    <w:rsid w:val="00060140"/>
    <w:rsid w:val="00060222"/>
    <w:rsid w:val="000602D4"/>
    <w:rsid w:val="000603FE"/>
    <w:rsid w:val="0006047B"/>
    <w:rsid w:val="00060482"/>
    <w:rsid w:val="0006051C"/>
    <w:rsid w:val="000608D9"/>
    <w:rsid w:val="00060C8D"/>
    <w:rsid w:val="00060E84"/>
    <w:rsid w:val="00060F3C"/>
    <w:rsid w:val="000612F2"/>
    <w:rsid w:val="000612F6"/>
    <w:rsid w:val="00061525"/>
    <w:rsid w:val="00061549"/>
    <w:rsid w:val="000619F8"/>
    <w:rsid w:val="00061AD0"/>
    <w:rsid w:val="00061B11"/>
    <w:rsid w:val="00061BB5"/>
    <w:rsid w:val="00061D54"/>
    <w:rsid w:val="00061E1B"/>
    <w:rsid w:val="00062007"/>
    <w:rsid w:val="0006217F"/>
    <w:rsid w:val="000625A4"/>
    <w:rsid w:val="00062699"/>
    <w:rsid w:val="0006272A"/>
    <w:rsid w:val="00062C7C"/>
    <w:rsid w:val="00062EA5"/>
    <w:rsid w:val="00062F4C"/>
    <w:rsid w:val="00063014"/>
    <w:rsid w:val="000630AA"/>
    <w:rsid w:val="00063833"/>
    <w:rsid w:val="000639C5"/>
    <w:rsid w:val="00063D39"/>
    <w:rsid w:val="00063ED6"/>
    <w:rsid w:val="00063F18"/>
    <w:rsid w:val="00063FB9"/>
    <w:rsid w:val="0006415E"/>
    <w:rsid w:val="0006422E"/>
    <w:rsid w:val="00064306"/>
    <w:rsid w:val="000643E6"/>
    <w:rsid w:val="00064543"/>
    <w:rsid w:val="00064626"/>
    <w:rsid w:val="00064724"/>
    <w:rsid w:val="000649A0"/>
    <w:rsid w:val="00064A2A"/>
    <w:rsid w:val="00064AE9"/>
    <w:rsid w:val="00064FD1"/>
    <w:rsid w:val="000650FF"/>
    <w:rsid w:val="0006534A"/>
    <w:rsid w:val="000653C1"/>
    <w:rsid w:val="00065516"/>
    <w:rsid w:val="0006563E"/>
    <w:rsid w:val="00065A7B"/>
    <w:rsid w:val="00066083"/>
    <w:rsid w:val="000661CC"/>
    <w:rsid w:val="000661F0"/>
    <w:rsid w:val="000668DF"/>
    <w:rsid w:val="0006690C"/>
    <w:rsid w:val="00066964"/>
    <w:rsid w:val="00066B95"/>
    <w:rsid w:val="00066C9D"/>
    <w:rsid w:val="00067040"/>
    <w:rsid w:val="00067537"/>
    <w:rsid w:val="0006773B"/>
    <w:rsid w:val="000677EB"/>
    <w:rsid w:val="00067998"/>
    <w:rsid w:val="000679DC"/>
    <w:rsid w:val="000679F1"/>
    <w:rsid w:val="00067AAA"/>
    <w:rsid w:val="00067B9E"/>
    <w:rsid w:val="00067CB3"/>
    <w:rsid w:val="00067D64"/>
    <w:rsid w:val="00067EE4"/>
    <w:rsid w:val="00067F9D"/>
    <w:rsid w:val="00067FA1"/>
    <w:rsid w:val="00070149"/>
    <w:rsid w:val="00070318"/>
    <w:rsid w:val="0007077A"/>
    <w:rsid w:val="0007078D"/>
    <w:rsid w:val="0007081B"/>
    <w:rsid w:val="000709E7"/>
    <w:rsid w:val="00070A16"/>
    <w:rsid w:val="00070B59"/>
    <w:rsid w:val="00070FB4"/>
    <w:rsid w:val="000710E7"/>
    <w:rsid w:val="0007121F"/>
    <w:rsid w:val="00071703"/>
    <w:rsid w:val="0007180F"/>
    <w:rsid w:val="000719EB"/>
    <w:rsid w:val="00071A06"/>
    <w:rsid w:val="00071B39"/>
    <w:rsid w:val="00071E0D"/>
    <w:rsid w:val="00071E59"/>
    <w:rsid w:val="00071FA3"/>
    <w:rsid w:val="0007220F"/>
    <w:rsid w:val="00072211"/>
    <w:rsid w:val="00072497"/>
    <w:rsid w:val="00072B8E"/>
    <w:rsid w:val="00072C7C"/>
    <w:rsid w:val="00072D1D"/>
    <w:rsid w:val="00072D39"/>
    <w:rsid w:val="00072D42"/>
    <w:rsid w:val="00073119"/>
    <w:rsid w:val="0007336F"/>
    <w:rsid w:val="000733CE"/>
    <w:rsid w:val="00073483"/>
    <w:rsid w:val="000734F8"/>
    <w:rsid w:val="0007354C"/>
    <w:rsid w:val="00073558"/>
    <w:rsid w:val="000735B7"/>
    <w:rsid w:val="00073908"/>
    <w:rsid w:val="000739D2"/>
    <w:rsid w:val="000739F8"/>
    <w:rsid w:val="00073B2E"/>
    <w:rsid w:val="00073B81"/>
    <w:rsid w:val="00073C69"/>
    <w:rsid w:val="00073EE0"/>
    <w:rsid w:val="00073EFB"/>
    <w:rsid w:val="00073FAF"/>
    <w:rsid w:val="00074263"/>
    <w:rsid w:val="0007454F"/>
    <w:rsid w:val="0007487A"/>
    <w:rsid w:val="00074BA1"/>
    <w:rsid w:val="00074F38"/>
    <w:rsid w:val="0007523E"/>
    <w:rsid w:val="000752E4"/>
    <w:rsid w:val="0007541E"/>
    <w:rsid w:val="00075484"/>
    <w:rsid w:val="00075556"/>
    <w:rsid w:val="00075577"/>
    <w:rsid w:val="0007570D"/>
    <w:rsid w:val="00075A08"/>
    <w:rsid w:val="00075AE4"/>
    <w:rsid w:val="00075B42"/>
    <w:rsid w:val="00075C6F"/>
    <w:rsid w:val="00075D35"/>
    <w:rsid w:val="00075DE1"/>
    <w:rsid w:val="00075FCB"/>
    <w:rsid w:val="000764A2"/>
    <w:rsid w:val="00076558"/>
    <w:rsid w:val="000768F0"/>
    <w:rsid w:val="00076C79"/>
    <w:rsid w:val="00076DFA"/>
    <w:rsid w:val="00076EE9"/>
    <w:rsid w:val="00077024"/>
    <w:rsid w:val="000777AB"/>
    <w:rsid w:val="000777EF"/>
    <w:rsid w:val="00077A51"/>
    <w:rsid w:val="00077BD9"/>
    <w:rsid w:val="00077E32"/>
    <w:rsid w:val="000801C5"/>
    <w:rsid w:val="00080379"/>
    <w:rsid w:val="0008067C"/>
    <w:rsid w:val="00080851"/>
    <w:rsid w:val="00080998"/>
    <w:rsid w:val="000809FC"/>
    <w:rsid w:val="00080CF5"/>
    <w:rsid w:val="00080F65"/>
    <w:rsid w:val="00081212"/>
    <w:rsid w:val="00081553"/>
    <w:rsid w:val="000815B2"/>
    <w:rsid w:val="000818B7"/>
    <w:rsid w:val="00081A0F"/>
    <w:rsid w:val="00081A53"/>
    <w:rsid w:val="00081BAA"/>
    <w:rsid w:val="00081DBD"/>
    <w:rsid w:val="00082072"/>
    <w:rsid w:val="000820BE"/>
    <w:rsid w:val="00082219"/>
    <w:rsid w:val="00082371"/>
    <w:rsid w:val="00082374"/>
    <w:rsid w:val="000824BF"/>
    <w:rsid w:val="00082641"/>
    <w:rsid w:val="00082D5A"/>
    <w:rsid w:val="00082ECB"/>
    <w:rsid w:val="00082ED6"/>
    <w:rsid w:val="00083036"/>
    <w:rsid w:val="0008305B"/>
    <w:rsid w:val="000834EC"/>
    <w:rsid w:val="00083552"/>
    <w:rsid w:val="00083588"/>
    <w:rsid w:val="000836ED"/>
    <w:rsid w:val="00083DD9"/>
    <w:rsid w:val="00083E2C"/>
    <w:rsid w:val="00083E81"/>
    <w:rsid w:val="00083F55"/>
    <w:rsid w:val="0008412C"/>
    <w:rsid w:val="0008452F"/>
    <w:rsid w:val="000845CF"/>
    <w:rsid w:val="00084A63"/>
    <w:rsid w:val="00084BF3"/>
    <w:rsid w:val="00084DBD"/>
    <w:rsid w:val="00084F37"/>
    <w:rsid w:val="0008552D"/>
    <w:rsid w:val="00085658"/>
    <w:rsid w:val="00085676"/>
    <w:rsid w:val="000858B6"/>
    <w:rsid w:val="00085C36"/>
    <w:rsid w:val="00085CD1"/>
    <w:rsid w:val="00085DB0"/>
    <w:rsid w:val="00085DD7"/>
    <w:rsid w:val="0008612C"/>
    <w:rsid w:val="00086279"/>
    <w:rsid w:val="0008629B"/>
    <w:rsid w:val="000863D5"/>
    <w:rsid w:val="000864F1"/>
    <w:rsid w:val="00086680"/>
    <w:rsid w:val="0008669C"/>
    <w:rsid w:val="000866DC"/>
    <w:rsid w:val="00086761"/>
    <w:rsid w:val="0008694D"/>
    <w:rsid w:val="00086C97"/>
    <w:rsid w:val="00086CCD"/>
    <w:rsid w:val="000871F9"/>
    <w:rsid w:val="0008725B"/>
    <w:rsid w:val="000873AC"/>
    <w:rsid w:val="0008745B"/>
    <w:rsid w:val="0008763D"/>
    <w:rsid w:val="0008778B"/>
    <w:rsid w:val="00087980"/>
    <w:rsid w:val="00087BEE"/>
    <w:rsid w:val="00087D39"/>
    <w:rsid w:val="00087FE6"/>
    <w:rsid w:val="000901BA"/>
    <w:rsid w:val="000901D8"/>
    <w:rsid w:val="0009035D"/>
    <w:rsid w:val="0009046B"/>
    <w:rsid w:val="000905AD"/>
    <w:rsid w:val="000906C6"/>
    <w:rsid w:val="00090842"/>
    <w:rsid w:val="00090B97"/>
    <w:rsid w:val="00090CEF"/>
    <w:rsid w:val="00090F1F"/>
    <w:rsid w:val="00091070"/>
    <w:rsid w:val="000910C8"/>
    <w:rsid w:val="000911C8"/>
    <w:rsid w:val="000912B6"/>
    <w:rsid w:val="000912B9"/>
    <w:rsid w:val="000913B2"/>
    <w:rsid w:val="00091479"/>
    <w:rsid w:val="00091579"/>
    <w:rsid w:val="00091744"/>
    <w:rsid w:val="00091AD7"/>
    <w:rsid w:val="00091AFB"/>
    <w:rsid w:val="00091D72"/>
    <w:rsid w:val="00091DB2"/>
    <w:rsid w:val="00091DCD"/>
    <w:rsid w:val="00091DD0"/>
    <w:rsid w:val="00091F24"/>
    <w:rsid w:val="00091FA5"/>
    <w:rsid w:val="000921FB"/>
    <w:rsid w:val="000922B4"/>
    <w:rsid w:val="00092304"/>
    <w:rsid w:val="00092338"/>
    <w:rsid w:val="00092792"/>
    <w:rsid w:val="000927C8"/>
    <w:rsid w:val="00092908"/>
    <w:rsid w:val="00092A6C"/>
    <w:rsid w:val="00092BAB"/>
    <w:rsid w:val="00092CDA"/>
    <w:rsid w:val="00092D0F"/>
    <w:rsid w:val="00092FFF"/>
    <w:rsid w:val="00093005"/>
    <w:rsid w:val="000930AD"/>
    <w:rsid w:val="00093455"/>
    <w:rsid w:val="00093501"/>
    <w:rsid w:val="00093692"/>
    <w:rsid w:val="0009394E"/>
    <w:rsid w:val="00093B78"/>
    <w:rsid w:val="00093F0B"/>
    <w:rsid w:val="0009409C"/>
    <w:rsid w:val="0009412D"/>
    <w:rsid w:val="00094165"/>
    <w:rsid w:val="000944BA"/>
    <w:rsid w:val="00094BA3"/>
    <w:rsid w:val="00094C45"/>
    <w:rsid w:val="00094C6B"/>
    <w:rsid w:val="00094E1F"/>
    <w:rsid w:val="00095022"/>
    <w:rsid w:val="0009509A"/>
    <w:rsid w:val="00095245"/>
    <w:rsid w:val="00095337"/>
    <w:rsid w:val="00095660"/>
    <w:rsid w:val="0009571C"/>
    <w:rsid w:val="000957C4"/>
    <w:rsid w:val="00095918"/>
    <w:rsid w:val="00095956"/>
    <w:rsid w:val="000959C7"/>
    <w:rsid w:val="00095A8F"/>
    <w:rsid w:val="00095E5A"/>
    <w:rsid w:val="00096034"/>
    <w:rsid w:val="00096060"/>
    <w:rsid w:val="000960A4"/>
    <w:rsid w:val="000960F7"/>
    <w:rsid w:val="00096125"/>
    <w:rsid w:val="000961C4"/>
    <w:rsid w:val="000963BC"/>
    <w:rsid w:val="00096891"/>
    <w:rsid w:val="0009690C"/>
    <w:rsid w:val="00096A4F"/>
    <w:rsid w:val="00096A94"/>
    <w:rsid w:val="00096AD6"/>
    <w:rsid w:val="00096CDB"/>
    <w:rsid w:val="00096EB2"/>
    <w:rsid w:val="00096FC7"/>
    <w:rsid w:val="000973B2"/>
    <w:rsid w:val="00097585"/>
    <w:rsid w:val="00097787"/>
    <w:rsid w:val="00097BF4"/>
    <w:rsid w:val="00097C09"/>
    <w:rsid w:val="00097D19"/>
    <w:rsid w:val="00097E57"/>
    <w:rsid w:val="00097E86"/>
    <w:rsid w:val="00097F49"/>
    <w:rsid w:val="000A00B2"/>
    <w:rsid w:val="000A0120"/>
    <w:rsid w:val="000A01F1"/>
    <w:rsid w:val="000A0455"/>
    <w:rsid w:val="000A0786"/>
    <w:rsid w:val="000A0A39"/>
    <w:rsid w:val="000A0B20"/>
    <w:rsid w:val="000A1020"/>
    <w:rsid w:val="000A1410"/>
    <w:rsid w:val="000A17D6"/>
    <w:rsid w:val="000A180A"/>
    <w:rsid w:val="000A1B15"/>
    <w:rsid w:val="000A1CF2"/>
    <w:rsid w:val="000A1EB3"/>
    <w:rsid w:val="000A1EE9"/>
    <w:rsid w:val="000A1FF4"/>
    <w:rsid w:val="000A2314"/>
    <w:rsid w:val="000A23FB"/>
    <w:rsid w:val="000A2478"/>
    <w:rsid w:val="000A25BE"/>
    <w:rsid w:val="000A264E"/>
    <w:rsid w:val="000A282D"/>
    <w:rsid w:val="000A2992"/>
    <w:rsid w:val="000A2C66"/>
    <w:rsid w:val="000A2D91"/>
    <w:rsid w:val="000A2DED"/>
    <w:rsid w:val="000A2E04"/>
    <w:rsid w:val="000A2FAB"/>
    <w:rsid w:val="000A2FEE"/>
    <w:rsid w:val="000A3012"/>
    <w:rsid w:val="000A3167"/>
    <w:rsid w:val="000A31BB"/>
    <w:rsid w:val="000A331F"/>
    <w:rsid w:val="000A39A5"/>
    <w:rsid w:val="000A3B3F"/>
    <w:rsid w:val="000A3BFD"/>
    <w:rsid w:val="000A4578"/>
    <w:rsid w:val="000A4607"/>
    <w:rsid w:val="000A46C8"/>
    <w:rsid w:val="000A4A76"/>
    <w:rsid w:val="000A57B3"/>
    <w:rsid w:val="000A5917"/>
    <w:rsid w:val="000A5977"/>
    <w:rsid w:val="000A5FC4"/>
    <w:rsid w:val="000A627F"/>
    <w:rsid w:val="000A646E"/>
    <w:rsid w:val="000A64C0"/>
    <w:rsid w:val="000A6540"/>
    <w:rsid w:val="000A65F8"/>
    <w:rsid w:val="000A69E2"/>
    <w:rsid w:val="000A6AA5"/>
    <w:rsid w:val="000A6B39"/>
    <w:rsid w:val="000A6EA3"/>
    <w:rsid w:val="000A6EAE"/>
    <w:rsid w:val="000A7034"/>
    <w:rsid w:val="000A70CC"/>
    <w:rsid w:val="000A7453"/>
    <w:rsid w:val="000A761E"/>
    <w:rsid w:val="000A76D2"/>
    <w:rsid w:val="000A7AD2"/>
    <w:rsid w:val="000A7CDA"/>
    <w:rsid w:val="000A7D9D"/>
    <w:rsid w:val="000A7DF7"/>
    <w:rsid w:val="000A7E44"/>
    <w:rsid w:val="000A7E45"/>
    <w:rsid w:val="000A7E8E"/>
    <w:rsid w:val="000B0724"/>
    <w:rsid w:val="000B0987"/>
    <w:rsid w:val="000B0B36"/>
    <w:rsid w:val="000B0D7A"/>
    <w:rsid w:val="000B0EE2"/>
    <w:rsid w:val="000B117E"/>
    <w:rsid w:val="000B11F6"/>
    <w:rsid w:val="000B1269"/>
    <w:rsid w:val="000B12CA"/>
    <w:rsid w:val="000B131A"/>
    <w:rsid w:val="000B185D"/>
    <w:rsid w:val="000B19C7"/>
    <w:rsid w:val="000B1A76"/>
    <w:rsid w:val="000B1EE5"/>
    <w:rsid w:val="000B209C"/>
    <w:rsid w:val="000B21A1"/>
    <w:rsid w:val="000B2339"/>
    <w:rsid w:val="000B2437"/>
    <w:rsid w:val="000B24B8"/>
    <w:rsid w:val="000B250E"/>
    <w:rsid w:val="000B2793"/>
    <w:rsid w:val="000B2853"/>
    <w:rsid w:val="000B2995"/>
    <w:rsid w:val="000B29BD"/>
    <w:rsid w:val="000B2D83"/>
    <w:rsid w:val="000B2F94"/>
    <w:rsid w:val="000B2FDB"/>
    <w:rsid w:val="000B33AB"/>
    <w:rsid w:val="000B37F9"/>
    <w:rsid w:val="000B398A"/>
    <w:rsid w:val="000B398B"/>
    <w:rsid w:val="000B3AC3"/>
    <w:rsid w:val="000B3AEA"/>
    <w:rsid w:val="000B3CF3"/>
    <w:rsid w:val="000B3D21"/>
    <w:rsid w:val="000B3E64"/>
    <w:rsid w:val="000B3FF1"/>
    <w:rsid w:val="000B408F"/>
    <w:rsid w:val="000B43C3"/>
    <w:rsid w:val="000B4766"/>
    <w:rsid w:val="000B49BF"/>
    <w:rsid w:val="000B49CA"/>
    <w:rsid w:val="000B4A28"/>
    <w:rsid w:val="000B4EA9"/>
    <w:rsid w:val="000B4F4E"/>
    <w:rsid w:val="000B5176"/>
    <w:rsid w:val="000B5263"/>
    <w:rsid w:val="000B53AE"/>
    <w:rsid w:val="000B5668"/>
    <w:rsid w:val="000B5684"/>
    <w:rsid w:val="000B579D"/>
    <w:rsid w:val="000B5905"/>
    <w:rsid w:val="000B5C16"/>
    <w:rsid w:val="000B5C73"/>
    <w:rsid w:val="000B610E"/>
    <w:rsid w:val="000B6190"/>
    <w:rsid w:val="000B6232"/>
    <w:rsid w:val="000B62B6"/>
    <w:rsid w:val="000B631C"/>
    <w:rsid w:val="000B638F"/>
    <w:rsid w:val="000B6462"/>
    <w:rsid w:val="000B64A8"/>
    <w:rsid w:val="000B6649"/>
    <w:rsid w:val="000B6677"/>
    <w:rsid w:val="000B7040"/>
    <w:rsid w:val="000B72E6"/>
    <w:rsid w:val="000B741B"/>
    <w:rsid w:val="000B752D"/>
    <w:rsid w:val="000B7584"/>
    <w:rsid w:val="000B76BC"/>
    <w:rsid w:val="000B787E"/>
    <w:rsid w:val="000B788B"/>
    <w:rsid w:val="000B7B06"/>
    <w:rsid w:val="000B7CD2"/>
    <w:rsid w:val="000C0E7A"/>
    <w:rsid w:val="000C0F73"/>
    <w:rsid w:val="000C0FF9"/>
    <w:rsid w:val="000C1045"/>
    <w:rsid w:val="000C10DD"/>
    <w:rsid w:val="000C1532"/>
    <w:rsid w:val="000C1605"/>
    <w:rsid w:val="000C17ED"/>
    <w:rsid w:val="000C1B52"/>
    <w:rsid w:val="000C1D83"/>
    <w:rsid w:val="000C1E73"/>
    <w:rsid w:val="000C2191"/>
    <w:rsid w:val="000C239F"/>
    <w:rsid w:val="000C2546"/>
    <w:rsid w:val="000C25C2"/>
    <w:rsid w:val="000C2617"/>
    <w:rsid w:val="000C2646"/>
    <w:rsid w:val="000C2967"/>
    <w:rsid w:val="000C2CF5"/>
    <w:rsid w:val="000C2E9C"/>
    <w:rsid w:val="000C324B"/>
    <w:rsid w:val="000C32A1"/>
    <w:rsid w:val="000C33F3"/>
    <w:rsid w:val="000C365E"/>
    <w:rsid w:val="000C367E"/>
    <w:rsid w:val="000C3AEF"/>
    <w:rsid w:val="000C3CAA"/>
    <w:rsid w:val="000C3FC9"/>
    <w:rsid w:val="000C430C"/>
    <w:rsid w:val="000C4342"/>
    <w:rsid w:val="000C486A"/>
    <w:rsid w:val="000C495F"/>
    <w:rsid w:val="000C4D05"/>
    <w:rsid w:val="000C4EDC"/>
    <w:rsid w:val="000C5214"/>
    <w:rsid w:val="000C53E1"/>
    <w:rsid w:val="000C561A"/>
    <w:rsid w:val="000C5620"/>
    <w:rsid w:val="000C577E"/>
    <w:rsid w:val="000C5799"/>
    <w:rsid w:val="000C59E6"/>
    <w:rsid w:val="000C59FF"/>
    <w:rsid w:val="000C5C3F"/>
    <w:rsid w:val="000C5E84"/>
    <w:rsid w:val="000C5EFA"/>
    <w:rsid w:val="000C5F91"/>
    <w:rsid w:val="000C5FF2"/>
    <w:rsid w:val="000C61C3"/>
    <w:rsid w:val="000C61D4"/>
    <w:rsid w:val="000C6200"/>
    <w:rsid w:val="000C694F"/>
    <w:rsid w:val="000C697E"/>
    <w:rsid w:val="000C6A5B"/>
    <w:rsid w:val="000C6AE8"/>
    <w:rsid w:val="000C6B5B"/>
    <w:rsid w:val="000C74ED"/>
    <w:rsid w:val="000C7528"/>
    <w:rsid w:val="000C7774"/>
    <w:rsid w:val="000C7811"/>
    <w:rsid w:val="000C7904"/>
    <w:rsid w:val="000C79B5"/>
    <w:rsid w:val="000C7A35"/>
    <w:rsid w:val="000C7ACB"/>
    <w:rsid w:val="000C7CE1"/>
    <w:rsid w:val="000C7CFE"/>
    <w:rsid w:val="000C7FF0"/>
    <w:rsid w:val="000D0062"/>
    <w:rsid w:val="000D00AB"/>
    <w:rsid w:val="000D02D9"/>
    <w:rsid w:val="000D0360"/>
    <w:rsid w:val="000D064C"/>
    <w:rsid w:val="000D0768"/>
    <w:rsid w:val="000D0983"/>
    <w:rsid w:val="000D0C14"/>
    <w:rsid w:val="000D0C71"/>
    <w:rsid w:val="000D0C96"/>
    <w:rsid w:val="000D0D21"/>
    <w:rsid w:val="000D0D6A"/>
    <w:rsid w:val="000D0D99"/>
    <w:rsid w:val="000D1288"/>
    <w:rsid w:val="000D1381"/>
    <w:rsid w:val="000D155E"/>
    <w:rsid w:val="000D16A5"/>
    <w:rsid w:val="000D1786"/>
    <w:rsid w:val="000D179F"/>
    <w:rsid w:val="000D18C6"/>
    <w:rsid w:val="000D191F"/>
    <w:rsid w:val="000D1CF3"/>
    <w:rsid w:val="000D1E1F"/>
    <w:rsid w:val="000D1F62"/>
    <w:rsid w:val="000D205D"/>
    <w:rsid w:val="000D20D5"/>
    <w:rsid w:val="000D23F2"/>
    <w:rsid w:val="000D2525"/>
    <w:rsid w:val="000D2765"/>
    <w:rsid w:val="000D283D"/>
    <w:rsid w:val="000D2B82"/>
    <w:rsid w:val="000D2BE8"/>
    <w:rsid w:val="000D2C08"/>
    <w:rsid w:val="000D2D90"/>
    <w:rsid w:val="000D3341"/>
    <w:rsid w:val="000D363B"/>
    <w:rsid w:val="000D391A"/>
    <w:rsid w:val="000D391E"/>
    <w:rsid w:val="000D3BA6"/>
    <w:rsid w:val="000D3CC9"/>
    <w:rsid w:val="000D4022"/>
    <w:rsid w:val="000D419D"/>
    <w:rsid w:val="000D491C"/>
    <w:rsid w:val="000D4FEB"/>
    <w:rsid w:val="000D51E5"/>
    <w:rsid w:val="000D5217"/>
    <w:rsid w:val="000D52DE"/>
    <w:rsid w:val="000D5502"/>
    <w:rsid w:val="000D55C0"/>
    <w:rsid w:val="000D5734"/>
    <w:rsid w:val="000D58B0"/>
    <w:rsid w:val="000D5928"/>
    <w:rsid w:val="000D5EF8"/>
    <w:rsid w:val="000D5F77"/>
    <w:rsid w:val="000D60DC"/>
    <w:rsid w:val="000D641A"/>
    <w:rsid w:val="000D6455"/>
    <w:rsid w:val="000D6714"/>
    <w:rsid w:val="000D6762"/>
    <w:rsid w:val="000D6AA3"/>
    <w:rsid w:val="000D6C05"/>
    <w:rsid w:val="000D6D16"/>
    <w:rsid w:val="000D6EE3"/>
    <w:rsid w:val="000D723A"/>
    <w:rsid w:val="000D723E"/>
    <w:rsid w:val="000D7292"/>
    <w:rsid w:val="000D7496"/>
    <w:rsid w:val="000D76E1"/>
    <w:rsid w:val="000D76E6"/>
    <w:rsid w:val="000D7800"/>
    <w:rsid w:val="000D7BDD"/>
    <w:rsid w:val="000D7CA4"/>
    <w:rsid w:val="000D7E6A"/>
    <w:rsid w:val="000E0352"/>
    <w:rsid w:val="000E0369"/>
    <w:rsid w:val="000E046F"/>
    <w:rsid w:val="000E05FB"/>
    <w:rsid w:val="000E09A2"/>
    <w:rsid w:val="000E0B52"/>
    <w:rsid w:val="000E0BDB"/>
    <w:rsid w:val="000E0CC4"/>
    <w:rsid w:val="000E0CD0"/>
    <w:rsid w:val="000E0DA0"/>
    <w:rsid w:val="000E11DF"/>
    <w:rsid w:val="000E1204"/>
    <w:rsid w:val="000E129B"/>
    <w:rsid w:val="000E1426"/>
    <w:rsid w:val="000E1498"/>
    <w:rsid w:val="000E169E"/>
    <w:rsid w:val="000E1B03"/>
    <w:rsid w:val="000E1C01"/>
    <w:rsid w:val="000E1C50"/>
    <w:rsid w:val="000E1EB9"/>
    <w:rsid w:val="000E1F7C"/>
    <w:rsid w:val="000E2114"/>
    <w:rsid w:val="000E2116"/>
    <w:rsid w:val="000E21D2"/>
    <w:rsid w:val="000E21E2"/>
    <w:rsid w:val="000E27E2"/>
    <w:rsid w:val="000E2BB7"/>
    <w:rsid w:val="000E3019"/>
    <w:rsid w:val="000E303E"/>
    <w:rsid w:val="000E327B"/>
    <w:rsid w:val="000E342C"/>
    <w:rsid w:val="000E3494"/>
    <w:rsid w:val="000E35E5"/>
    <w:rsid w:val="000E3A8C"/>
    <w:rsid w:val="000E3D6E"/>
    <w:rsid w:val="000E4138"/>
    <w:rsid w:val="000E4567"/>
    <w:rsid w:val="000E4584"/>
    <w:rsid w:val="000E4596"/>
    <w:rsid w:val="000E4900"/>
    <w:rsid w:val="000E49EC"/>
    <w:rsid w:val="000E4BC0"/>
    <w:rsid w:val="000E4F89"/>
    <w:rsid w:val="000E5032"/>
    <w:rsid w:val="000E5086"/>
    <w:rsid w:val="000E52D6"/>
    <w:rsid w:val="000E52EE"/>
    <w:rsid w:val="000E536E"/>
    <w:rsid w:val="000E53F5"/>
    <w:rsid w:val="000E5416"/>
    <w:rsid w:val="000E57B4"/>
    <w:rsid w:val="000E57FA"/>
    <w:rsid w:val="000E5E73"/>
    <w:rsid w:val="000E5F8D"/>
    <w:rsid w:val="000E612C"/>
    <w:rsid w:val="000E618B"/>
    <w:rsid w:val="000E637A"/>
    <w:rsid w:val="000E6578"/>
    <w:rsid w:val="000E68AF"/>
    <w:rsid w:val="000E6C4E"/>
    <w:rsid w:val="000E72AA"/>
    <w:rsid w:val="000E7300"/>
    <w:rsid w:val="000E73C0"/>
    <w:rsid w:val="000E7488"/>
    <w:rsid w:val="000E759D"/>
    <w:rsid w:val="000E7788"/>
    <w:rsid w:val="000E799B"/>
    <w:rsid w:val="000E7A9F"/>
    <w:rsid w:val="000E7F71"/>
    <w:rsid w:val="000F0048"/>
    <w:rsid w:val="000F0307"/>
    <w:rsid w:val="000F0429"/>
    <w:rsid w:val="000F05CE"/>
    <w:rsid w:val="000F06E9"/>
    <w:rsid w:val="000F0854"/>
    <w:rsid w:val="000F0D71"/>
    <w:rsid w:val="000F130C"/>
    <w:rsid w:val="000F145A"/>
    <w:rsid w:val="000F191E"/>
    <w:rsid w:val="000F1B78"/>
    <w:rsid w:val="000F1BD5"/>
    <w:rsid w:val="000F20CA"/>
    <w:rsid w:val="000F215C"/>
    <w:rsid w:val="000F25CE"/>
    <w:rsid w:val="000F2687"/>
    <w:rsid w:val="000F29DC"/>
    <w:rsid w:val="000F2B28"/>
    <w:rsid w:val="000F2B42"/>
    <w:rsid w:val="000F2C3F"/>
    <w:rsid w:val="000F2DF0"/>
    <w:rsid w:val="000F2F25"/>
    <w:rsid w:val="000F3098"/>
    <w:rsid w:val="000F31CE"/>
    <w:rsid w:val="000F32C7"/>
    <w:rsid w:val="000F348F"/>
    <w:rsid w:val="000F35AD"/>
    <w:rsid w:val="000F3738"/>
    <w:rsid w:val="000F3899"/>
    <w:rsid w:val="000F3992"/>
    <w:rsid w:val="000F3AB4"/>
    <w:rsid w:val="000F3BCA"/>
    <w:rsid w:val="000F3C95"/>
    <w:rsid w:val="000F3D8B"/>
    <w:rsid w:val="000F4229"/>
    <w:rsid w:val="000F42E2"/>
    <w:rsid w:val="000F4449"/>
    <w:rsid w:val="000F45C6"/>
    <w:rsid w:val="000F46D6"/>
    <w:rsid w:val="000F4945"/>
    <w:rsid w:val="000F4AD2"/>
    <w:rsid w:val="000F4B01"/>
    <w:rsid w:val="000F4DA2"/>
    <w:rsid w:val="000F4EAB"/>
    <w:rsid w:val="000F5012"/>
    <w:rsid w:val="000F508D"/>
    <w:rsid w:val="000F54D8"/>
    <w:rsid w:val="000F5A09"/>
    <w:rsid w:val="000F5A92"/>
    <w:rsid w:val="000F5D58"/>
    <w:rsid w:val="000F5E82"/>
    <w:rsid w:val="000F5F35"/>
    <w:rsid w:val="000F5F76"/>
    <w:rsid w:val="000F60FB"/>
    <w:rsid w:val="000F62D6"/>
    <w:rsid w:val="000F642C"/>
    <w:rsid w:val="000F6BC2"/>
    <w:rsid w:val="000F6BDC"/>
    <w:rsid w:val="000F6F90"/>
    <w:rsid w:val="000F70D1"/>
    <w:rsid w:val="000F7353"/>
    <w:rsid w:val="000F7BD1"/>
    <w:rsid w:val="000F7D1C"/>
    <w:rsid w:val="000F7EB1"/>
    <w:rsid w:val="00100166"/>
    <w:rsid w:val="0010096B"/>
    <w:rsid w:val="0010097A"/>
    <w:rsid w:val="00100D3A"/>
    <w:rsid w:val="0010113D"/>
    <w:rsid w:val="001014F2"/>
    <w:rsid w:val="001016F7"/>
    <w:rsid w:val="00101842"/>
    <w:rsid w:val="00101B02"/>
    <w:rsid w:val="001020E1"/>
    <w:rsid w:val="0010212D"/>
    <w:rsid w:val="001021B4"/>
    <w:rsid w:val="0010220A"/>
    <w:rsid w:val="0010260B"/>
    <w:rsid w:val="001026DE"/>
    <w:rsid w:val="00102954"/>
    <w:rsid w:val="00102D0C"/>
    <w:rsid w:val="001031F9"/>
    <w:rsid w:val="0010328B"/>
    <w:rsid w:val="00103470"/>
    <w:rsid w:val="00103586"/>
    <w:rsid w:val="001037E9"/>
    <w:rsid w:val="001039E6"/>
    <w:rsid w:val="00103ADD"/>
    <w:rsid w:val="00103E18"/>
    <w:rsid w:val="00103FF7"/>
    <w:rsid w:val="00104017"/>
    <w:rsid w:val="00104163"/>
    <w:rsid w:val="001044F8"/>
    <w:rsid w:val="001048AE"/>
    <w:rsid w:val="001048F0"/>
    <w:rsid w:val="0010496F"/>
    <w:rsid w:val="00104A99"/>
    <w:rsid w:val="00104C22"/>
    <w:rsid w:val="00104C87"/>
    <w:rsid w:val="00104F5C"/>
    <w:rsid w:val="001050CE"/>
    <w:rsid w:val="001050FB"/>
    <w:rsid w:val="0010515B"/>
    <w:rsid w:val="001051C3"/>
    <w:rsid w:val="00105233"/>
    <w:rsid w:val="0010525C"/>
    <w:rsid w:val="0010534A"/>
    <w:rsid w:val="001056D1"/>
    <w:rsid w:val="001056DE"/>
    <w:rsid w:val="00105A7A"/>
    <w:rsid w:val="00105D9F"/>
    <w:rsid w:val="00105FE3"/>
    <w:rsid w:val="00105FF5"/>
    <w:rsid w:val="00106195"/>
    <w:rsid w:val="001062AC"/>
    <w:rsid w:val="00106526"/>
    <w:rsid w:val="00106641"/>
    <w:rsid w:val="001066A8"/>
    <w:rsid w:val="0010672B"/>
    <w:rsid w:val="001067F1"/>
    <w:rsid w:val="0010683A"/>
    <w:rsid w:val="00106BFD"/>
    <w:rsid w:val="00106D68"/>
    <w:rsid w:val="00107092"/>
    <w:rsid w:val="00107190"/>
    <w:rsid w:val="001072BC"/>
    <w:rsid w:val="00107628"/>
    <w:rsid w:val="00107652"/>
    <w:rsid w:val="0010768D"/>
    <w:rsid w:val="00107BE0"/>
    <w:rsid w:val="00107C82"/>
    <w:rsid w:val="00107D69"/>
    <w:rsid w:val="00107EB0"/>
    <w:rsid w:val="00107EB7"/>
    <w:rsid w:val="00107EEB"/>
    <w:rsid w:val="00107F2B"/>
    <w:rsid w:val="00110253"/>
    <w:rsid w:val="0011079C"/>
    <w:rsid w:val="001108F7"/>
    <w:rsid w:val="001109C4"/>
    <w:rsid w:val="001115CB"/>
    <w:rsid w:val="00111B5F"/>
    <w:rsid w:val="00111D6C"/>
    <w:rsid w:val="00111E9A"/>
    <w:rsid w:val="00111FDA"/>
    <w:rsid w:val="0011203C"/>
    <w:rsid w:val="00112156"/>
    <w:rsid w:val="00112283"/>
    <w:rsid w:val="00112423"/>
    <w:rsid w:val="00112625"/>
    <w:rsid w:val="00112736"/>
    <w:rsid w:val="00112A29"/>
    <w:rsid w:val="00112B52"/>
    <w:rsid w:val="00112BCD"/>
    <w:rsid w:val="00112C26"/>
    <w:rsid w:val="00112DF3"/>
    <w:rsid w:val="0011317F"/>
    <w:rsid w:val="001131D8"/>
    <w:rsid w:val="0011322F"/>
    <w:rsid w:val="00113451"/>
    <w:rsid w:val="00113516"/>
    <w:rsid w:val="00113559"/>
    <w:rsid w:val="001135F0"/>
    <w:rsid w:val="001136A7"/>
    <w:rsid w:val="001137C6"/>
    <w:rsid w:val="0011391F"/>
    <w:rsid w:val="00113B1D"/>
    <w:rsid w:val="00113B66"/>
    <w:rsid w:val="00113BF4"/>
    <w:rsid w:val="00113E8B"/>
    <w:rsid w:val="00113FE8"/>
    <w:rsid w:val="001143B9"/>
    <w:rsid w:val="00114455"/>
    <w:rsid w:val="001144E1"/>
    <w:rsid w:val="001146A0"/>
    <w:rsid w:val="0011480B"/>
    <w:rsid w:val="001148E2"/>
    <w:rsid w:val="00114B0E"/>
    <w:rsid w:val="00114C2B"/>
    <w:rsid w:val="00115575"/>
    <w:rsid w:val="001159F2"/>
    <w:rsid w:val="00115AA0"/>
    <w:rsid w:val="00116629"/>
    <w:rsid w:val="0011663E"/>
    <w:rsid w:val="0011682C"/>
    <w:rsid w:val="001168F6"/>
    <w:rsid w:val="00117117"/>
    <w:rsid w:val="001175D2"/>
    <w:rsid w:val="00117799"/>
    <w:rsid w:val="0011790F"/>
    <w:rsid w:val="00117BEA"/>
    <w:rsid w:val="00117E8F"/>
    <w:rsid w:val="00117EED"/>
    <w:rsid w:val="00117FB5"/>
    <w:rsid w:val="00120206"/>
    <w:rsid w:val="0012047C"/>
    <w:rsid w:val="001204DB"/>
    <w:rsid w:val="001205A6"/>
    <w:rsid w:val="001205D7"/>
    <w:rsid w:val="00120650"/>
    <w:rsid w:val="00120654"/>
    <w:rsid w:val="00120852"/>
    <w:rsid w:val="00120A2D"/>
    <w:rsid w:val="00120BC2"/>
    <w:rsid w:val="00121129"/>
    <w:rsid w:val="001213C4"/>
    <w:rsid w:val="001214B6"/>
    <w:rsid w:val="00121686"/>
    <w:rsid w:val="00121781"/>
    <w:rsid w:val="00121813"/>
    <w:rsid w:val="00121837"/>
    <w:rsid w:val="0012186A"/>
    <w:rsid w:val="00121B78"/>
    <w:rsid w:val="00121CB6"/>
    <w:rsid w:val="00121CC6"/>
    <w:rsid w:val="00121DC6"/>
    <w:rsid w:val="00121EAA"/>
    <w:rsid w:val="00121EF3"/>
    <w:rsid w:val="00121F35"/>
    <w:rsid w:val="001226DA"/>
    <w:rsid w:val="00122738"/>
    <w:rsid w:val="00122A7C"/>
    <w:rsid w:val="00122AB5"/>
    <w:rsid w:val="00122B2A"/>
    <w:rsid w:val="00122B43"/>
    <w:rsid w:val="00122CF2"/>
    <w:rsid w:val="0012300A"/>
    <w:rsid w:val="0012304F"/>
    <w:rsid w:val="00123253"/>
    <w:rsid w:val="001232E0"/>
    <w:rsid w:val="0012349D"/>
    <w:rsid w:val="00123B41"/>
    <w:rsid w:val="00123CB7"/>
    <w:rsid w:val="00123E75"/>
    <w:rsid w:val="0012409E"/>
    <w:rsid w:val="00124166"/>
    <w:rsid w:val="001242B7"/>
    <w:rsid w:val="00124587"/>
    <w:rsid w:val="00124B52"/>
    <w:rsid w:val="0012500F"/>
    <w:rsid w:val="0012514A"/>
    <w:rsid w:val="00125186"/>
    <w:rsid w:val="00125320"/>
    <w:rsid w:val="0012539B"/>
    <w:rsid w:val="001254F6"/>
    <w:rsid w:val="001259C0"/>
    <w:rsid w:val="00125A50"/>
    <w:rsid w:val="00126006"/>
    <w:rsid w:val="001260B0"/>
    <w:rsid w:val="001264A3"/>
    <w:rsid w:val="001264F7"/>
    <w:rsid w:val="00126894"/>
    <w:rsid w:val="00126EA7"/>
    <w:rsid w:val="0012708E"/>
    <w:rsid w:val="0012718C"/>
    <w:rsid w:val="001271F2"/>
    <w:rsid w:val="00127766"/>
    <w:rsid w:val="00127791"/>
    <w:rsid w:val="0012786E"/>
    <w:rsid w:val="00127874"/>
    <w:rsid w:val="00127A78"/>
    <w:rsid w:val="00127B41"/>
    <w:rsid w:val="00127B9A"/>
    <w:rsid w:val="00127E83"/>
    <w:rsid w:val="00127F6F"/>
    <w:rsid w:val="001308BE"/>
    <w:rsid w:val="00130BE0"/>
    <w:rsid w:val="00130CE2"/>
    <w:rsid w:val="00130D61"/>
    <w:rsid w:val="00130E8A"/>
    <w:rsid w:val="0013117E"/>
    <w:rsid w:val="001313D8"/>
    <w:rsid w:val="001317B1"/>
    <w:rsid w:val="00131A13"/>
    <w:rsid w:val="00131AEF"/>
    <w:rsid w:val="00131C50"/>
    <w:rsid w:val="00131DE1"/>
    <w:rsid w:val="00131FFF"/>
    <w:rsid w:val="00132152"/>
    <w:rsid w:val="00132159"/>
    <w:rsid w:val="00132245"/>
    <w:rsid w:val="0013224E"/>
    <w:rsid w:val="001323B5"/>
    <w:rsid w:val="0013283E"/>
    <w:rsid w:val="0013289E"/>
    <w:rsid w:val="001328CD"/>
    <w:rsid w:val="00132FB5"/>
    <w:rsid w:val="0013308B"/>
    <w:rsid w:val="00133534"/>
    <w:rsid w:val="001335DF"/>
    <w:rsid w:val="00133639"/>
    <w:rsid w:val="00133652"/>
    <w:rsid w:val="00133A7C"/>
    <w:rsid w:val="00133AFC"/>
    <w:rsid w:val="001341E0"/>
    <w:rsid w:val="001343FE"/>
    <w:rsid w:val="00134638"/>
    <w:rsid w:val="00134BFD"/>
    <w:rsid w:val="00134C14"/>
    <w:rsid w:val="00134D60"/>
    <w:rsid w:val="001350A9"/>
    <w:rsid w:val="00135176"/>
    <w:rsid w:val="001353C2"/>
    <w:rsid w:val="00135427"/>
    <w:rsid w:val="00135801"/>
    <w:rsid w:val="00135A11"/>
    <w:rsid w:val="00135AE4"/>
    <w:rsid w:val="00135B80"/>
    <w:rsid w:val="00136436"/>
    <w:rsid w:val="00136438"/>
    <w:rsid w:val="001367B1"/>
    <w:rsid w:val="001367DD"/>
    <w:rsid w:val="0013681B"/>
    <w:rsid w:val="00136927"/>
    <w:rsid w:val="00136D1F"/>
    <w:rsid w:val="00136D9E"/>
    <w:rsid w:val="00136DE6"/>
    <w:rsid w:val="00136EB1"/>
    <w:rsid w:val="001378A4"/>
    <w:rsid w:val="00137BA0"/>
    <w:rsid w:val="00140307"/>
    <w:rsid w:val="00140373"/>
    <w:rsid w:val="00140394"/>
    <w:rsid w:val="001403F5"/>
    <w:rsid w:val="00140727"/>
    <w:rsid w:val="00140790"/>
    <w:rsid w:val="00140955"/>
    <w:rsid w:val="00140A90"/>
    <w:rsid w:val="00140C3C"/>
    <w:rsid w:val="00140DA7"/>
    <w:rsid w:val="00140E2F"/>
    <w:rsid w:val="00140E5B"/>
    <w:rsid w:val="00140E74"/>
    <w:rsid w:val="001412AA"/>
    <w:rsid w:val="0014135F"/>
    <w:rsid w:val="001413A0"/>
    <w:rsid w:val="001413FD"/>
    <w:rsid w:val="001415BD"/>
    <w:rsid w:val="00141680"/>
    <w:rsid w:val="00141908"/>
    <w:rsid w:val="00141B67"/>
    <w:rsid w:val="00141E6A"/>
    <w:rsid w:val="00141F15"/>
    <w:rsid w:val="00141FFD"/>
    <w:rsid w:val="001420CB"/>
    <w:rsid w:val="00142144"/>
    <w:rsid w:val="00142277"/>
    <w:rsid w:val="0014233D"/>
    <w:rsid w:val="0014236F"/>
    <w:rsid w:val="001425CF"/>
    <w:rsid w:val="001425F4"/>
    <w:rsid w:val="001427A0"/>
    <w:rsid w:val="001427A5"/>
    <w:rsid w:val="001428C7"/>
    <w:rsid w:val="00142B13"/>
    <w:rsid w:val="00142C6A"/>
    <w:rsid w:val="00143174"/>
    <w:rsid w:val="00143182"/>
    <w:rsid w:val="00143324"/>
    <w:rsid w:val="001433CB"/>
    <w:rsid w:val="00143673"/>
    <w:rsid w:val="00143865"/>
    <w:rsid w:val="00143A9E"/>
    <w:rsid w:val="00143C15"/>
    <w:rsid w:val="001440BD"/>
    <w:rsid w:val="001443C3"/>
    <w:rsid w:val="0014460E"/>
    <w:rsid w:val="0014481A"/>
    <w:rsid w:val="001448BB"/>
    <w:rsid w:val="0014509C"/>
    <w:rsid w:val="00145564"/>
    <w:rsid w:val="001455AF"/>
    <w:rsid w:val="0014570C"/>
    <w:rsid w:val="0014577F"/>
    <w:rsid w:val="001457D6"/>
    <w:rsid w:val="00145900"/>
    <w:rsid w:val="00145A55"/>
    <w:rsid w:val="00145CE3"/>
    <w:rsid w:val="00145CF4"/>
    <w:rsid w:val="00145E09"/>
    <w:rsid w:val="0014601B"/>
    <w:rsid w:val="001461D9"/>
    <w:rsid w:val="001461E7"/>
    <w:rsid w:val="00146372"/>
    <w:rsid w:val="001468D3"/>
    <w:rsid w:val="00146A31"/>
    <w:rsid w:val="00146E04"/>
    <w:rsid w:val="00146E4A"/>
    <w:rsid w:val="00146FF0"/>
    <w:rsid w:val="00147259"/>
    <w:rsid w:val="00147452"/>
    <w:rsid w:val="001474C8"/>
    <w:rsid w:val="00147989"/>
    <w:rsid w:val="00147B2A"/>
    <w:rsid w:val="00147E51"/>
    <w:rsid w:val="001505D1"/>
    <w:rsid w:val="00150861"/>
    <w:rsid w:val="001508C2"/>
    <w:rsid w:val="00150B68"/>
    <w:rsid w:val="00150CEE"/>
    <w:rsid w:val="00150D79"/>
    <w:rsid w:val="0015147B"/>
    <w:rsid w:val="0015152E"/>
    <w:rsid w:val="001515EE"/>
    <w:rsid w:val="0015164F"/>
    <w:rsid w:val="001519F2"/>
    <w:rsid w:val="00151DC3"/>
    <w:rsid w:val="00151E0E"/>
    <w:rsid w:val="00151F7A"/>
    <w:rsid w:val="00152044"/>
    <w:rsid w:val="00152112"/>
    <w:rsid w:val="00152461"/>
    <w:rsid w:val="001525E1"/>
    <w:rsid w:val="001526D9"/>
    <w:rsid w:val="0015282D"/>
    <w:rsid w:val="0015288E"/>
    <w:rsid w:val="00152902"/>
    <w:rsid w:val="00152D59"/>
    <w:rsid w:val="0015326F"/>
    <w:rsid w:val="001537C3"/>
    <w:rsid w:val="001537F4"/>
    <w:rsid w:val="00153980"/>
    <w:rsid w:val="0015414D"/>
    <w:rsid w:val="00154292"/>
    <w:rsid w:val="001546DC"/>
    <w:rsid w:val="001546F9"/>
    <w:rsid w:val="001547DF"/>
    <w:rsid w:val="001547E2"/>
    <w:rsid w:val="00154977"/>
    <w:rsid w:val="001549A4"/>
    <w:rsid w:val="001549C5"/>
    <w:rsid w:val="00154A56"/>
    <w:rsid w:val="00154B40"/>
    <w:rsid w:val="00154CE3"/>
    <w:rsid w:val="00154DE2"/>
    <w:rsid w:val="00154EF4"/>
    <w:rsid w:val="00155169"/>
    <w:rsid w:val="0015540C"/>
    <w:rsid w:val="00155639"/>
    <w:rsid w:val="00155851"/>
    <w:rsid w:val="00155878"/>
    <w:rsid w:val="00155901"/>
    <w:rsid w:val="001559C1"/>
    <w:rsid w:val="00155B1A"/>
    <w:rsid w:val="00155B71"/>
    <w:rsid w:val="00155D03"/>
    <w:rsid w:val="001562C0"/>
    <w:rsid w:val="001562ED"/>
    <w:rsid w:val="00156537"/>
    <w:rsid w:val="0015654D"/>
    <w:rsid w:val="001566C5"/>
    <w:rsid w:val="00156738"/>
    <w:rsid w:val="00157650"/>
    <w:rsid w:val="00157722"/>
    <w:rsid w:val="0015782A"/>
    <w:rsid w:val="00157915"/>
    <w:rsid w:val="0015799B"/>
    <w:rsid w:val="00157BCA"/>
    <w:rsid w:val="00157CBA"/>
    <w:rsid w:val="00157E4D"/>
    <w:rsid w:val="00160163"/>
    <w:rsid w:val="001602D4"/>
    <w:rsid w:val="001602D9"/>
    <w:rsid w:val="00160374"/>
    <w:rsid w:val="001603D2"/>
    <w:rsid w:val="0016042D"/>
    <w:rsid w:val="0016061E"/>
    <w:rsid w:val="00160A85"/>
    <w:rsid w:val="00160AD6"/>
    <w:rsid w:val="00160C05"/>
    <w:rsid w:val="00161192"/>
    <w:rsid w:val="00161726"/>
    <w:rsid w:val="0016182D"/>
    <w:rsid w:val="001618E8"/>
    <w:rsid w:val="00161ABA"/>
    <w:rsid w:val="00161AFE"/>
    <w:rsid w:val="00161CA5"/>
    <w:rsid w:val="00161F96"/>
    <w:rsid w:val="00161FFA"/>
    <w:rsid w:val="00162005"/>
    <w:rsid w:val="001620F2"/>
    <w:rsid w:val="001624A9"/>
    <w:rsid w:val="00163152"/>
    <w:rsid w:val="001638E8"/>
    <w:rsid w:val="00163C36"/>
    <w:rsid w:val="00163D1D"/>
    <w:rsid w:val="00164006"/>
    <w:rsid w:val="0016413E"/>
    <w:rsid w:val="00164355"/>
    <w:rsid w:val="00164366"/>
    <w:rsid w:val="00164847"/>
    <w:rsid w:val="0016495B"/>
    <w:rsid w:val="00164B60"/>
    <w:rsid w:val="00164C63"/>
    <w:rsid w:val="00164CD0"/>
    <w:rsid w:val="00164D1B"/>
    <w:rsid w:val="00164DDE"/>
    <w:rsid w:val="00164DEF"/>
    <w:rsid w:val="0016505E"/>
    <w:rsid w:val="0016529F"/>
    <w:rsid w:val="00165334"/>
    <w:rsid w:val="001653D0"/>
    <w:rsid w:val="00165655"/>
    <w:rsid w:val="0016575B"/>
    <w:rsid w:val="001657F2"/>
    <w:rsid w:val="00165A83"/>
    <w:rsid w:val="00165B7D"/>
    <w:rsid w:val="00165C42"/>
    <w:rsid w:val="00165D9C"/>
    <w:rsid w:val="00165F38"/>
    <w:rsid w:val="00166070"/>
    <w:rsid w:val="001664E2"/>
    <w:rsid w:val="0016670B"/>
    <w:rsid w:val="00166EA0"/>
    <w:rsid w:val="00166F04"/>
    <w:rsid w:val="0016720E"/>
    <w:rsid w:val="0016737A"/>
    <w:rsid w:val="00167596"/>
    <w:rsid w:val="001675EE"/>
    <w:rsid w:val="00167658"/>
    <w:rsid w:val="00167C37"/>
    <w:rsid w:val="00167C84"/>
    <w:rsid w:val="00167D95"/>
    <w:rsid w:val="00167EDB"/>
    <w:rsid w:val="00167F08"/>
    <w:rsid w:val="00167F45"/>
    <w:rsid w:val="001704CE"/>
    <w:rsid w:val="001705FB"/>
    <w:rsid w:val="001707D1"/>
    <w:rsid w:val="001709DE"/>
    <w:rsid w:val="00170C61"/>
    <w:rsid w:val="00170F9B"/>
    <w:rsid w:val="0017103F"/>
    <w:rsid w:val="0017133C"/>
    <w:rsid w:val="001714A8"/>
    <w:rsid w:val="001715A6"/>
    <w:rsid w:val="00171715"/>
    <w:rsid w:val="001717EF"/>
    <w:rsid w:val="00171882"/>
    <w:rsid w:val="00171E73"/>
    <w:rsid w:val="00172007"/>
    <w:rsid w:val="00172096"/>
    <w:rsid w:val="001721BF"/>
    <w:rsid w:val="001721F8"/>
    <w:rsid w:val="00172842"/>
    <w:rsid w:val="00172852"/>
    <w:rsid w:val="00172876"/>
    <w:rsid w:val="0017287F"/>
    <w:rsid w:val="001728DB"/>
    <w:rsid w:val="001729DA"/>
    <w:rsid w:val="00172A83"/>
    <w:rsid w:val="00172BC9"/>
    <w:rsid w:val="00172EA3"/>
    <w:rsid w:val="001731C8"/>
    <w:rsid w:val="00173298"/>
    <w:rsid w:val="001732BD"/>
    <w:rsid w:val="0017340A"/>
    <w:rsid w:val="0017354B"/>
    <w:rsid w:val="001736A9"/>
    <w:rsid w:val="001739EB"/>
    <w:rsid w:val="00173C02"/>
    <w:rsid w:val="00174174"/>
    <w:rsid w:val="001744C6"/>
    <w:rsid w:val="001749D3"/>
    <w:rsid w:val="00174B76"/>
    <w:rsid w:val="00174D72"/>
    <w:rsid w:val="00175019"/>
    <w:rsid w:val="0017508D"/>
    <w:rsid w:val="001750A7"/>
    <w:rsid w:val="001750F9"/>
    <w:rsid w:val="001752AB"/>
    <w:rsid w:val="0017534C"/>
    <w:rsid w:val="001758EF"/>
    <w:rsid w:val="0017590A"/>
    <w:rsid w:val="00175AFF"/>
    <w:rsid w:val="00175D03"/>
    <w:rsid w:val="0017605F"/>
    <w:rsid w:val="00176496"/>
    <w:rsid w:val="001764A3"/>
    <w:rsid w:val="00176530"/>
    <w:rsid w:val="00176585"/>
    <w:rsid w:val="001768C8"/>
    <w:rsid w:val="00176986"/>
    <w:rsid w:val="00176B4F"/>
    <w:rsid w:val="001772BD"/>
    <w:rsid w:val="00177963"/>
    <w:rsid w:val="00177981"/>
    <w:rsid w:val="00177BC6"/>
    <w:rsid w:val="00177E96"/>
    <w:rsid w:val="0018011A"/>
    <w:rsid w:val="0018025D"/>
    <w:rsid w:val="00180517"/>
    <w:rsid w:val="001806BA"/>
    <w:rsid w:val="001807C5"/>
    <w:rsid w:val="00180865"/>
    <w:rsid w:val="0018097A"/>
    <w:rsid w:val="0018098A"/>
    <w:rsid w:val="00180A72"/>
    <w:rsid w:val="00180BE2"/>
    <w:rsid w:val="00180F6D"/>
    <w:rsid w:val="0018101F"/>
    <w:rsid w:val="00181642"/>
    <w:rsid w:val="0018166D"/>
    <w:rsid w:val="00181745"/>
    <w:rsid w:val="00181B0D"/>
    <w:rsid w:val="00181F4F"/>
    <w:rsid w:val="00181FDA"/>
    <w:rsid w:val="00182057"/>
    <w:rsid w:val="00182132"/>
    <w:rsid w:val="001822B5"/>
    <w:rsid w:val="00182489"/>
    <w:rsid w:val="00182929"/>
    <w:rsid w:val="00182A5A"/>
    <w:rsid w:val="00182D69"/>
    <w:rsid w:val="00182DE7"/>
    <w:rsid w:val="001830FD"/>
    <w:rsid w:val="0018383B"/>
    <w:rsid w:val="00183A6D"/>
    <w:rsid w:val="0018402A"/>
    <w:rsid w:val="00184133"/>
    <w:rsid w:val="00184155"/>
    <w:rsid w:val="001841FD"/>
    <w:rsid w:val="0018440F"/>
    <w:rsid w:val="0018455B"/>
    <w:rsid w:val="00184764"/>
    <w:rsid w:val="0018480A"/>
    <w:rsid w:val="0018480D"/>
    <w:rsid w:val="00184A84"/>
    <w:rsid w:val="00184B44"/>
    <w:rsid w:val="00184BB7"/>
    <w:rsid w:val="00184EF9"/>
    <w:rsid w:val="00184F56"/>
    <w:rsid w:val="0018519B"/>
    <w:rsid w:val="0018542A"/>
    <w:rsid w:val="00185773"/>
    <w:rsid w:val="00186092"/>
    <w:rsid w:val="001861AE"/>
    <w:rsid w:val="001861F3"/>
    <w:rsid w:val="00186261"/>
    <w:rsid w:val="0018631A"/>
    <w:rsid w:val="0018642E"/>
    <w:rsid w:val="001865A1"/>
    <w:rsid w:val="0018694E"/>
    <w:rsid w:val="00186B10"/>
    <w:rsid w:val="00186EDF"/>
    <w:rsid w:val="00186F26"/>
    <w:rsid w:val="0018732A"/>
    <w:rsid w:val="0018760F"/>
    <w:rsid w:val="00187697"/>
    <w:rsid w:val="00187A4F"/>
    <w:rsid w:val="00187AF7"/>
    <w:rsid w:val="00187BCA"/>
    <w:rsid w:val="00187DA8"/>
    <w:rsid w:val="00187FDC"/>
    <w:rsid w:val="00190479"/>
    <w:rsid w:val="00190825"/>
    <w:rsid w:val="001909A0"/>
    <w:rsid w:val="00190AB8"/>
    <w:rsid w:val="00190ADD"/>
    <w:rsid w:val="00190C50"/>
    <w:rsid w:val="00190D0F"/>
    <w:rsid w:val="00190E9A"/>
    <w:rsid w:val="00190F18"/>
    <w:rsid w:val="00191226"/>
    <w:rsid w:val="001912B9"/>
    <w:rsid w:val="00191A35"/>
    <w:rsid w:val="00191A57"/>
    <w:rsid w:val="00191CFD"/>
    <w:rsid w:val="00191D75"/>
    <w:rsid w:val="00191EC9"/>
    <w:rsid w:val="00192523"/>
    <w:rsid w:val="001926BB"/>
    <w:rsid w:val="00192722"/>
    <w:rsid w:val="00192759"/>
    <w:rsid w:val="0019279F"/>
    <w:rsid w:val="00192927"/>
    <w:rsid w:val="00192A80"/>
    <w:rsid w:val="00193209"/>
    <w:rsid w:val="00193514"/>
    <w:rsid w:val="00193535"/>
    <w:rsid w:val="00193672"/>
    <w:rsid w:val="00193B62"/>
    <w:rsid w:val="00193B9E"/>
    <w:rsid w:val="00193D8F"/>
    <w:rsid w:val="00193DD5"/>
    <w:rsid w:val="00193FF9"/>
    <w:rsid w:val="0019409B"/>
    <w:rsid w:val="001941A1"/>
    <w:rsid w:val="00194318"/>
    <w:rsid w:val="00194719"/>
    <w:rsid w:val="001948F9"/>
    <w:rsid w:val="00194B64"/>
    <w:rsid w:val="00194BC4"/>
    <w:rsid w:val="00194C12"/>
    <w:rsid w:val="00194E8E"/>
    <w:rsid w:val="00194EFD"/>
    <w:rsid w:val="0019517F"/>
    <w:rsid w:val="001951E8"/>
    <w:rsid w:val="00195270"/>
    <w:rsid w:val="00195373"/>
    <w:rsid w:val="001954D3"/>
    <w:rsid w:val="00195789"/>
    <w:rsid w:val="001957D8"/>
    <w:rsid w:val="00195E79"/>
    <w:rsid w:val="00195E95"/>
    <w:rsid w:val="00196242"/>
    <w:rsid w:val="00196847"/>
    <w:rsid w:val="001969AE"/>
    <w:rsid w:val="00196B9A"/>
    <w:rsid w:val="0019719B"/>
    <w:rsid w:val="0019730E"/>
    <w:rsid w:val="00197888"/>
    <w:rsid w:val="00197C04"/>
    <w:rsid w:val="00197D8C"/>
    <w:rsid w:val="00197F3D"/>
    <w:rsid w:val="00197FF0"/>
    <w:rsid w:val="001A0304"/>
    <w:rsid w:val="001A030F"/>
    <w:rsid w:val="001A03D9"/>
    <w:rsid w:val="001A05B6"/>
    <w:rsid w:val="001A0622"/>
    <w:rsid w:val="001A0668"/>
    <w:rsid w:val="001A0C33"/>
    <w:rsid w:val="001A13E1"/>
    <w:rsid w:val="001A143E"/>
    <w:rsid w:val="001A14EA"/>
    <w:rsid w:val="001A15D0"/>
    <w:rsid w:val="001A16B9"/>
    <w:rsid w:val="001A18D4"/>
    <w:rsid w:val="001A1A13"/>
    <w:rsid w:val="001A1D8A"/>
    <w:rsid w:val="001A23E8"/>
    <w:rsid w:val="001A242A"/>
    <w:rsid w:val="001A25AA"/>
    <w:rsid w:val="001A26B3"/>
    <w:rsid w:val="001A2763"/>
    <w:rsid w:val="001A2FFC"/>
    <w:rsid w:val="001A357D"/>
    <w:rsid w:val="001A35BC"/>
    <w:rsid w:val="001A35C1"/>
    <w:rsid w:val="001A365E"/>
    <w:rsid w:val="001A36BA"/>
    <w:rsid w:val="001A3729"/>
    <w:rsid w:val="001A3CE1"/>
    <w:rsid w:val="001A3F55"/>
    <w:rsid w:val="001A3FB5"/>
    <w:rsid w:val="001A412B"/>
    <w:rsid w:val="001A4253"/>
    <w:rsid w:val="001A44CB"/>
    <w:rsid w:val="001A4B09"/>
    <w:rsid w:val="001A4EEA"/>
    <w:rsid w:val="001A5014"/>
    <w:rsid w:val="001A52AD"/>
    <w:rsid w:val="001A553D"/>
    <w:rsid w:val="001A55D2"/>
    <w:rsid w:val="001A563A"/>
    <w:rsid w:val="001A565E"/>
    <w:rsid w:val="001A575E"/>
    <w:rsid w:val="001A5843"/>
    <w:rsid w:val="001A59EC"/>
    <w:rsid w:val="001A5AE7"/>
    <w:rsid w:val="001A5DC0"/>
    <w:rsid w:val="001A5DE8"/>
    <w:rsid w:val="001A5FD7"/>
    <w:rsid w:val="001A605F"/>
    <w:rsid w:val="001A65FB"/>
    <w:rsid w:val="001A66E4"/>
    <w:rsid w:val="001A678F"/>
    <w:rsid w:val="001A67B9"/>
    <w:rsid w:val="001A6838"/>
    <w:rsid w:val="001A69FB"/>
    <w:rsid w:val="001A6B22"/>
    <w:rsid w:val="001A6CCA"/>
    <w:rsid w:val="001A6EA9"/>
    <w:rsid w:val="001A71BE"/>
    <w:rsid w:val="001A75DC"/>
    <w:rsid w:val="001A7715"/>
    <w:rsid w:val="001A7A64"/>
    <w:rsid w:val="001A7BFA"/>
    <w:rsid w:val="001A7EA1"/>
    <w:rsid w:val="001B0387"/>
    <w:rsid w:val="001B04B0"/>
    <w:rsid w:val="001B055E"/>
    <w:rsid w:val="001B062D"/>
    <w:rsid w:val="001B06FD"/>
    <w:rsid w:val="001B0A88"/>
    <w:rsid w:val="001B0B3D"/>
    <w:rsid w:val="001B0CEF"/>
    <w:rsid w:val="001B1053"/>
    <w:rsid w:val="001B118E"/>
    <w:rsid w:val="001B129E"/>
    <w:rsid w:val="001B1319"/>
    <w:rsid w:val="001B179B"/>
    <w:rsid w:val="001B1E77"/>
    <w:rsid w:val="001B20F5"/>
    <w:rsid w:val="001B214C"/>
    <w:rsid w:val="001B220D"/>
    <w:rsid w:val="001B2655"/>
    <w:rsid w:val="001B26D5"/>
    <w:rsid w:val="001B27BC"/>
    <w:rsid w:val="001B2BE0"/>
    <w:rsid w:val="001B2D4E"/>
    <w:rsid w:val="001B2E72"/>
    <w:rsid w:val="001B30B3"/>
    <w:rsid w:val="001B323B"/>
    <w:rsid w:val="001B325B"/>
    <w:rsid w:val="001B3348"/>
    <w:rsid w:val="001B34DE"/>
    <w:rsid w:val="001B34E2"/>
    <w:rsid w:val="001B3637"/>
    <w:rsid w:val="001B3684"/>
    <w:rsid w:val="001B371C"/>
    <w:rsid w:val="001B372F"/>
    <w:rsid w:val="001B3E05"/>
    <w:rsid w:val="001B3EBD"/>
    <w:rsid w:val="001B41A9"/>
    <w:rsid w:val="001B43C5"/>
    <w:rsid w:val="001B43CC"/>
    <w:rsid w:val="001B43CF"/>
    <w:rsid w:val="001B4419"/>
    <w:rsid w:val="001B4AAC"/>
    <w:rsid w:val="001B4B2C"/>
    <w:rsid w:val="001B4C42"/>
    <w:rsid w:val="001B528F"/>
    <w:rsid w:val="001B5315"/>
    <w:rsid w:val="001B5536"/>
    <w:rsid w:val="001B55F6"/>
    <w:rsid w:val="001B5652"/>
    <w:rsid w:val="001B57F2"/>
    <w:rsid w:val="001B5BEA"/>
    <w:rsid w:val="001B61A0"/>
    <w:rsid w:val="001B61A8"/>
    <w:rsid w:val="001B6563"/>
    <w:rsid w:val="001B6978"/>
    <w:rsid w:val="001B69D9"/>
    <w:rsid w:val="001B6BA6"/>
    <w:rsid w:val="001B6E5F"/>
    <w:rsid w:val="001B6E69"/>
    <w:rsid w:val="001B709A"/>
    <w:rsid w:val="001B71C2"/>
    <w:rsid w:val="001B749D"/>
    <w:rsid w:val="001B75B7"/>
    <w:rsid w:val="001B7674"/>
    <w:rsid w:val="001B7941"/>
    <w:rsid w:val="001B7A47"/>
    <w:rsid w:val="001B7A5E"/>
    <w:rsid w:val="001B7E4E"/>
    <w:rsid w:val="001B7EE1"/>
    <w:rsid w:val="001B7EFC"/>
    <w:rsid w:val="001C0042"/>
    <w:rsid w:val="001C00C2"/>
    <w:rsid w:val="001C0139"/>
    <w:rsid w:val="001C0152"/>
    <w:rsid w:val="001C017A"/>
    <w:rsid w:val="001C02A1"/>
    <w:rsid w:val="001C067F"/>
    <w:rsid w:val="001C06C6"/>
    <w:rsid w:val="001C0B8D"/>
    <w:rsid w:val="001C0C83"/>
    <w:rsid w:val="001C0D55"/>
    <w:rsid w:val="001C0D85"/>
    <w:rsid w:val="001C0F35"/>
    <w:rsid w:val="001C126C"/>
    <w:rsid w:val="001C135C"/>
    <w:rsid w:val="001C15CC"/>
    <w:rsid w:val="001C1692"/>
    <w:rsid w:val="001C174E"/>
    <w:rsid w:val="001C1972"/>
    <w:rsid w:val="001C1C6C"/>
    <w:rsid w:val="001C1DBB"/>
    <w:rsid w:val="001C2105"/>
    <w:rsid w:val="001C2275"/>
    <w:rsid w:val="001C25B0"/>
    <w:rsid w:val="001C28F8"/>
    <w:rsid w:val="001C2A58"/>
    <w:rsid w:val="001C2E04"/>
    <w:rsid w:val="001C3042"/>
    <w:rsid w:val="001C3088"/>
    <w:rsid w:val="001C30DA"/>
    <w:rsid w:val="001C3287"/>
    <w:rsid w:val="001C33D5"/>
    <w:rsid w:val="001C35D5"/>
    <w:rsid w:val="001C35DB"/>
    <w:rsid w:val="001C380E"/>
    <w:rsid w:val="001C38EB"/>
    <w:rsid w:val="001C393C"/>
    <w:rsid w:val="001C4017"/>
    <w:rsid w:val="001C404B"/>
    <w:rsid w:val="001C41F9"/>
    <w:rsid w:val="001C44AF"/>
    <w:rsid w:val="001C4C6C"/>
    <w:rsid w:val="001C4C80"/>
    <w:rsid w:val="001C4CBC"/>
    <w:rsid w:val="001C4DD3"/>
    <w:rsid w:val="001C4F02"/>
    <w:rsid w:val="001C5038"/>
    <w:rsid w:val="001C5135"/>
    <w:rsid w:val="001C52AB"/>
    <w:rsid w:val="001C562F"/>
    <w:rsid w:val="001C57C8"/>
    <w:rsid w:val="001C5966"/>
    <w:rsid w:val="001C5A55"/>
    <w:rsid w:val="001C5BD6"/>
    <w:rsid w:val="001C5C6D"/>
    <w:rsid w:val="001C5C75"/>
    <w:rsid w:val="001C5DF8"/>
    <w:rsid w:val="001C631C"/>
    <w:rsid w:val="001C63A5"/>
    <w:rsid w:val="001C6B40"/>
    <w:rsid w:val="001C6E56"/>
    <w:rsid w:val="001C6E7B"/>
    <w:rsid w:val="001C6EF2"/>
    <w:rsid w:val="001C711B"/>
    <w:rsid w:val="001C7297"/>
    <w:rsid w:val="001C7436"/>
    <w:rsid w:val="001C7452"/>
    <w:rsid w:val="001C7565"/>
    <w:rsid w:val="001C7574"/>
    <w:rsid w:val="001C7689"/>
    <w:rsid w:val="001C7998"/>
    <w:rsid w:val="001C7AD6"/>
    <w:rsid w:val="001C7C76"/>
    <w:rsid w:val="001C7FF6"/>
    <w:rsid w:val="001D02AC"/>
    <w:rsid w:val="001D06D1"/>
    <w:rsid w:val="001D0775"/>
    <w:rsid w:val="001D07CA"/>
    <w:rsid w:val="001D0ABA"/>
    <w:rsid w:val="001D0B9A"/>
    <w:rsid w:val="001D0BB5"/>
    <w:rsid w:val="001D0EC5"/>
    <w:rsid w:val="001D0F63"/>
    <w:rsid w:val="001D11BF"/>
    <w:rsid w:val="001D130A"/>
    <w:rsid w:val="001D13B8"/>
    <w:rsid w:val="001D14BE"/>
    <w:rsid w:val="001D14FA"/>
    <w:rsid w:val="001D155B"/>
    <w:rsid w:val="001D16D7"/>
    <w:rsid w:val="001D1705"/>
    <w:rsid w:val="001D1D63"/>
    <w:rsid w:val="001D27EB"/>
    <w:rsid w:val="001D3098"/>
    <w:rsid w:val="001D30FD"/>
    <w:rsid w:val="001D34F7"/>
    <w:rsid w:val="001D3628"/>
    <w:rsid w:val="001D3899"/>
    <w:rsid w:val="001D3B1C"/>
    <w:rsid w:val="001D3BA9"/>
    <w:rsid w:val="001D3E0A"/>
    <w:rsid w:val="001D404F"/>
    <w:rsid w:val="001D4146"/>
    <w:rsid w:val="001D4521"/>
    <w:rsid w:val="001D482E"/>
    <w:rsid w:val="001D4927"/>
    <w:rsid w:val="001D4A5F"/>
    <w:rsid w:val="001D4CA3"/>
    <w:rsid w:val="001D4D06"/>
    <w:rsid w:val="001D4D93"/>
    <w:rsid w:val="001D5075"/>
    <w:rsid w:val="001D5194"/>
    <w:rsid w:val="001D55D3"/>
    <w:rsid w:val="001D5751"/>
    <w:rsid w:val="001D5857"/>
    <w:rsid w:val="001D586B"/>
    <w:rsid w:val="001D59FA"/>
    <w:rsid w:val="001D5B8C"/>
    <w:rsid w:val="001D5BEB"/>
    <w:rsid w:val="001D6029"/>
    <w:rsid w:val="001D6085"/>
    <w:rsid w:val="001D629C"/>
    <w:rsid w:val="001D62D5"/>
    <w:rsid w:val="001D6734"/>
    <w:rsid w:val="001D6742"/>
    <w:rsid w:val="001D6A13"/>
    <w:rsid w:val="001D6B90"/>
    <w:rsid w:val="001D6E7A"/>
    <w:rsid w:val="001D6EAD"/>
    <w:rsid w:val="001D6FFE"/>
    <w:rsid w:val="001D72E6"/>
    <w:rsid w:val="001D75F7"/>
    <w:rsid w:val="001D7804"/>
    <w:rsid w:val="001D7FE2"/>
    <w:rsid w:val="001E01B1"/>
    <w:rsid w:val="001E04C7"/>
    <w:rsid w:val="001E063A"/>
    <w:rsid w:val="001E09A3"/>
    <w:rsid w:val="001E0C91"/>
    <w:rsid w:val="001E0EB9"/>
    <w:rsid w:val="001E0FC2"/>
    <w:rsid w:val="001E0FD9"/>
    <w:rsid w:val="001E112F"/>
    <w:rsid w:val="001E1194"/>
    <w:rsid w:val="001E133C"/>
    <w:rsid w:val="001E15F6"/>
    <w:rsid w:val="001E182F"/>
    <w:rsid w:val="001E19C9"/>
    <w:rsid w:val="001E1AED"/>
    <w:rsid w:val="001E1E99"/>
    <w:rsid w:val="001E2026"/>
    <w:rsid w:val="001E21FF"/>
    <w:rsid w:val="001E2541"/>
    <w:rsid w:val="001E26AC"/>
    <w:rsid w:val="001E29F3"/>
    <w:rsid w:val="001E2A61"/>
    <w:rsid w:val="001E2AD2"/>
    <w:rsid w:val="001E30EF"/>
    <w:rsid w:val="001E3143"/>
    <w:rsid w:val="001E3159"/>
    <w:rsid w:val="001E319D"/>
    <w:rsid w:val="001E31A6"/>
    <w:rsid w:val="001E31BD"/>
    <w:rsid w:val="001E32F0"/>
    <w:rsid w:val="001E3900"/>
    <w:rsid w:val="001E3A40"/>
    <w:rsid w:val="001E3B16"/>
    <w:rsid w:val="001E3BDA"/>
    <w:rsid w:val="001E3CB7"/>
    <w:rsid w:val="001E3D32"/>
    <w:rsid w:val="001E3FFB"/>
    <w:rsid w:val="001E4139"/>
    <w:rsid w:val="001E496B"/>
    <w:rsid w:val="001E4A32"/>
    <w:rsid w:val="001E4AB1"/>
    <w:rsid w:val="001E4DF8"/>
    <w:rsid w:val="001E4EE1"/>
    <w:rsid w:val="001E4F89"/>
    <w:rsid w:val="001E4FFF"/>
    <w:rsid w:val="001E5198"/>
    <w:rsid w:val="001E51BD"/>
    <w:rsid w:val="001E5263"/>
    <w:rsid w:val="001E557D"/>
    <w:rsid w:val="001E56FD"/>
    <w:rsid w:val="001E584C"/>
    <w:rsid w:val="001E5FD8"/>
    <w:rsid w:val="001E6042"/>
    <w:rsid w:val="001E6118"/>
    <w:rsid w:val="001E687D"/>
    <w:rsid w:val="001E69E3"/>
    <w:rsid w:val="001E69F9"/>
    <w:rsid w:val="001E6A1F"/>
    <w:rsid w:val="001E6D7C"/>
    <w:rsid w:val="001E6E77"/>
    <w:rsid w:val="001E6E78"/>
    <w:rsid w:val="001E6EAD"/>
    <w:rsid w:val="001E6EE9"/>
    <w:rsid w:val="001E6FA5"/>
    <w:rsid w:val="001E754D"/>
    <w:rsid w:val="001E7A55"/>
    <w:rsid w:val="001E7C92"/>
    <w:rsid w:val="001F01F6"/>
    <w:rsid w:val="001F045C"/>
    <w:rsid w:val="001F06CA"/>
    <w:rsid w:val="001F07EC"/>
    <w:rsid w:val="001F0AE3"/>
    <w:rsid w:val="001F0B85"/>
    <w:rsid w:val="001F0E82"/>
    <w:rsid w:val="001F11A4"/>
    <w:rsid w:val="001F11B4"/>
    <w:rsid w:val="001F1343"/>
    <w:rsid w:val="001F13B3"/>
    <w:rsid w:val="001F13B4"/>
    <w:rsid w:val="001F153E"/>
    <w:rsid w:val="001F1866"/>
    <w:rsid w:val="001F1E04"/>
    <w:rsid w:val="001F1EB7"/>
    <w:rsid w:val="001F1EC9"/>
    <w:rsid w:val="001F20AF"/>
    <w:rsid w:val="001F278B"/>
    <w:rsid w:val="001F2A34"/>
    <w:rsid w:val="001F2D10"/>
    <w:rsid w:val="001F2F22"/>
    <w:rsid w:val="001F2F43"/>
    <w:rsid w:val="001F349E"/>
    <w:rsid w:val="001F3B92"/>
    <w:rsid w:val="001F3CE9"/>
    <w:rsid w:val="001F3DAF"/>
    <w:rsid w:val="001F40D9"/>
    <w:rsid w:val="001F41AB"/>
    <w:rsid w:val="001F42E5"/>
    <w:rsid w:val="001F478D"/>
    <w:rsid w:val="001F4AE0"/>
    <w:rsid w:val="001F4E17"/>
    <w:rsid w:val="001F4FFF"/>
    <w:rsid w:val="001F5368"/>
    <w:rsid w:val="001F5373"/>
    <w:rsid w:val="001F54C9"/>
    <w:rsid w:val="001F5548"/>
    <w:rsid w:val="001F589E"/>
    <w:rsid w:val="001F58A7"/>
    <w:rsid w:val="001F5AD4"/>
    <w:rsid w:val="001F5B33"/>
    <w:rsid w:val="001F5B38"/>
    <w:rsid w:val="001F5B75"/>
    <w:rsid w:val="001F5CA3"/>
    <w:rsid w:val="001F5CA9"/>
    <w:rsid w:val="001F5DD0"/>
    <w:rsid w:val="001F5F94"/>
    <w:rsid w:val="001F6461"/>
    <w:rsid w:val="001F654A"/>
    <w:rsid w:val="001F65E0"/>
    <w:rsid w:val="001F6630"/>
    <w:rsid w:val="001F67CC"/>
    <w:rsid w:val="001F6DE0"/>
    <w:rsid w:val="001F6E7B"/>
    <w:rsid w:val="001F769E"/>
    <w:rsid w:val="001F76E3"/>
    <w:rsid w:val="001F7989"/>
    <w:rsid w:val="001F79FD"/>
    <w:rsid w:val="001F7AA8"/>
    <w:rsid w:val="001F7C22"/>
    <w:rsid w:val="001F7C65"/>
    <w:rsid w:val="001F7D86"/>
    <w:rsid w:val="001F7E27"/>
    <w:rsid w:val="00200344"/>
    <w:rsid w:val="00200573"/>
    <w:rsid w:val="0020060F"/>
    <w:rsid w:val="00200667"/>
    <w:rsid w:val="00200A91"/>
    <w:rsid w:val="00200D45"/>
    <w:rsid w:val="00200DC0"/>
    <w:rsid w:val="00200E09"/>
    <w:rsid w:val="00200E13"/>
    <w:rsid w:val="00200E33"/>
    <w:rsid w:val="00200E6F"/>
    <w:rsid w:val="00200F3E"/>
    <w:rsid w:val="00200F42"/>
    <w:rsid w:val="002011BB"/>
    <w:rsid w:val="002013F4"/>
    <w:rsid w:val="002018D9"/>
    <w:rsid w:val="00201980"/>
    <w:rsid w:val="00201BCD"/>
    <w:rsid w:val="00201BEF"/>
    <w:rsid w:val="00201C79"/>
    <w:rsid w:val="00201D9B"/>
    <w:rsid w:val="00201E6C"/>
    <w:rsid w:val="00201F77"/>
    <w:rsid w:val="0020229A"/>
    <w:rsid w:val="0020237F"/>
    <w:rsid w:val="0020282B"/>
    <w:rsid w:val="0020290E"/>
    <w:rsid w:val="002029C2"/>
    <w:rsid w:val="00202D72"/>
    <w:rsid w:val="00202E4B"/>
    <w:rsid w:val="00202E7F"/>
    <w:rsid w:val="00203377"/>
    <w:rsid w:val="002038CA"/>
    <w:rsid w:val="0020391B"/>
    <w:rsid w:val="00203933"/>
    <w:rsid w:val="002039A7"/>
    <w:rsid w:val="00203D7F"/>
    <w:rsid w:val="00203F0D"/>
    <w:rsid w:val="002040C4"/>
    <w:rsid w:val="0020415B"/>
    <w:rsid w:val="00204255"/>
    <w:rsid w:val="0020444D"/>
    <w:rsid w:val="00204A67"/>
    <w:rsid w:val="00204A9F"/>
    <w:rsid w:val="00204F2F"/>
    <w:rsid w:val="0020508F"/>
    <w:rsid w:val="00205302"/>
    <w:rsid w:val="002053F3"/>
    <w:rsid w:val="00205530"/>
    <w:rsid w:val="002055E3"/>
    <w:rsid w:val="00205917"/>
    <w:rsid w:val="00205918"/>
    <w:rsid w:val="00205C31"/>
    <w:rsid w:val="00205C6D"/>
    <w:rsid w:val="00205D32"/>
    <w:rsid w:val="00205DF6"/>
    <w:rsid w:val="00205DFD"/>
    <w:rsid w:val="00205FA0"/>
    <w:rsid w:val="0020615F"/>
    <w:rsid w:val="0020650A"/>
    <w:rsid w:val="0020686F"/>
    <w:rsid w:val="002068A9"/>
    <w:rsid w:val="00206A21"/>
    <w:rsid w:val="00206BDA"/>
    <w:rsid w:val="00206BFE"/>
    <w:rsid w:val="00206C3A"/>
    <w:rsid w:val="0020733F"/>
    <w:rsid w:val="002074CB"/>
    <w:rsid w:val="0020758D"/>
    <w:rsid w:val="00207837"/>
    <w:rsid w:val="002078A2"/>
    <w:rsid w:val="002078B7"/>
    <w:rsid w:val="00207937"/>
    <w:rsid w:val="002079D3"/>
    <w:rsid w:val="002079F3"/>
    <w:rsid w:val="00207BB9"/>
    <w:rsid w:val="00207C83"/>
    <w:rsid w:val="00207EF9"/>
    <w:rsid w:val="00207F46"/>
    <w:rsid w:val="0021009F"/>
    <w:rsid w:val="00210100"/>
    <w:rsid w:val="00210195"/>
    <w:rsid w:val="002102A3"/>
    <w:rsid w:val="002102F3"/>
    <w:rsid w:val="002103E0"/>
    <w:rsid w:val="0021056D"/>
    <w:rsid w:val="002107FB"/>
    <w:rsid w:val="00210A56"/>
    <w:rsid w:val="00210A9E"/>
    <w:rsid w:val="00210B4B"/>
    <w:rsid w:val="002110E1"/>
    <w:rsid w:val="00211120"/>
    <w:rsid w:val="00211251"/>
    <w:rsid w:val="00211DD8"/>
    <w:rsid w:val="00211E5D"/>
    <w:rsid w:val="00211F37"/>
    <w:rsid w:val="00212314"/>
    <w:rsid w:val="0021233C"/>
    <w:rsid w:val="00212451"/>
    <w:rsid w:val="002126A4"/>
    <w:rsid w:val="00212A5E"/>
    <w:rsid w:val="00212C98"/>
    <w:rsid w:val="00212CE2"/>
    <w:rsid w:val="00212FDD"/>
    <w:rsid w:val="00212FFD"/>
    <w:rsid w:val="00213457"/>
    <w:rsid w:val="00213534"/>
    <w:rsid w:val="00213624"/>
    <w:rsid w:val="00213AAF"/>
    <w:rsid w:val="00213F85"/>
    <w:rsid w:val="002140C4"/>
    <w:rsid w:val="002141BA"/>
    <w:rsid w:val="002143F9"/>
    <w:rsid w:val="00214423"/>
    <w:rsid w:val="002146E3"/>
    <w:rsid w:val="002147CB"/>
    <w:rsid w:val="002147EC"/>
    <w:rsid w:val="002149FC"/>
    <w:rsid w:val="00214B0C"/>
    <w:rsid w:val="00214DB2"/>
    <w:rsid w:val="00214F17"/>
    <w:rsid w:val="00214FD6"/>
    <w:rsid w:val="0021520A"/>
    <w:rsid w:val="002153C3"/>
    <w:rsid w:val="002154A7"/>
    <w:rsid w:val="00215586"/>
    <w:rsid w:val="0021572B"/>
    <w:rsid w:val="0021581B"/>
    <w:rsid w:val="00215873"/>
    <w:rsid w:val="002158A2"/>
    <w:rsid w:val="00215C63"/>
    <w:rsid w:val="00215D03"/>
    <w:rsid w:val="00215DA7"/>
    <w:rsid w:val="00215E47"/>
    <w:rsid w:val="00216028"/>
    <w:rsid w:val="0021604D"/>
    <w:rsid w:val="00216090"/>
    <w:rsid w:val="002161BD"/>
    <w:rsid w:val="002162C8"/>
    <w:rsid w:val="00216426"/>
    <w:rsid w:val="002164E6"/>
    <w:rsid w:val="002165B3"/>
    <w:rsid w:val="00216AC5"/>
    <w:rsid w:val="00216B23"/>
    <w:rsid w:val="00216DEA"/>
    <w:rsid w:val="00216F0C"/>
    <w:rsid w:val="00217297"/>
    <w:rsid w:val="0021731D"/>
    <w:rsid w:val="0021756D"/>
    <w:rsid w:val="0021768C"/>
    <w:rsid w:val="00217963"/>
    <w:rsid w:val="002179C9"/>
    <w:rsid w:val="00220031"/>
    <w:rsid w:val="00220205"/>
    <w:rsid w:val="002204C0"/>
    <w:rsid w:val="00220518"/>
    <w:rsid w:val="002206A1"/>
    <w:rsid w:val="002208B7"/>
    <w:rsid w:val="00220B90"/>
    <w:rsid w:val="00220C3F"/>
    <w:rsid w:val="00220C71"/>
    <w:rsid w:val="00220CC4"/>
    <w:rsid w:val="002210AF"/>
    <w:rsid w:val="0022113E"/>
    <w:rsid w:val="0022120C"/>
    <w:rsid w:val="0022137F"/>
    <w:rsid w:val="002213DE"/>
    <w:rsid w:val="002215BD"/>
    <w:rsid w:val="00221647"/>
    <w:rsid w:val="00221F58"/>
    <w:rsid w:val="00222062"/>
    <w:rsid w:val="0022218F"/>
    <w:rsid w:val="0022226E"/>
    <w:rsid w:val="002222CD"/>
    <w:rsid w:val="002228B1"/>
    <w:rsid w:val="00222CA6"/>
    <w:rsid w:val="00222CC3"/>
    <w:rsid w:val="00222CF5"/>
    <w:rsid w:val="00223096"/>
    <w:rsid w:val="0022329C"/>
    <w:rsid w:val="002234C5"/>
    <w:rsid w:val="0022372D"/>
    <w:rsid w:val="00223AAD"/>
    <w:rsid w:val="00223C78"/>
    <w:rsid w:val="00223DA7"/>
    <w:rsid w:val="00223EB8"/>
    <w:rsid w:val="00224061"/>
    <w:rsid w:val="00224579"/>
    <w:rsid w:val="00224840"/>
    <w:rsid w:val="00224DCC"/>
    <w:rsid w:val="00224E2F"/>
    <w:rsid w:val="0022533E"/>
    <w:rsid w:val="0022548A"/>
    <w:rsid w:val="002256D6"/>
    <w:rsid w:val="002257E1"/>
    <w:rsid w:val="002258AE"/>
    <w:rsid w:val="0022599B"/>
    <w:rsid w:val="00225A9C"/>
    <w:rsid w:val="00225DFE"/>
    <w:rsid w:val="00225EE3"/>
    <w:rsid w:val="0022603F"/>
    <w:rsid w:val="002260B9"/>
    <w:rsid w:val="002261AF"/>
    <w:rsid w:val="00226535"/>
    <w:rsid w:val="002265FA"/>
    <w:rsid w:val="00227149"/>
    <w:rsid w:val="0022779A"/>
    <w:rsid w:val="00227A60"/>
    <w:rsid w:val="00227CFC"/>
    <w:rsid w:val="00227D46"/>
    <w:rsid w:val="002300D6"/>
    <w:rsid w:val="002302BF"/>
    <w:rsid w:val="0023037C"/>
    <w:rsid w:val="002303F4"/>
    <w:rsid w:val="00230464"/>
    <w:rsid w:val="00230CD3"/>
    <w:rsid w:val="00230D7F"/>
    <w:rsid w:val="00231002"/>
    <w:rsid w:val="00231017"/>
    <w:rsid w:val="0023142F"/>
    <w:rsid w:val="002316B5"/>
    <w:rsid w:val="00231997"/>
    <w:rsid w:val="00231CB7"/>
    <w:rsid w:val="00231CDB"/>
    <w:rsid w:val="00231E5A"/>
    <w:rsid w:val="00231FB4"/>
    <w:rsid w:val="00231FDD"/>
    <w:rsid w:val="00232272"/>
    <w:rsid w:val="00232285"/>
    <w:rsid w:val="002324D4"/>
    <w:rsid w:val="0023262F"/>
    <w:rsid w:val="00232AB9"/>
    <w:rsid w:val="00232E22"/>
    <w:rsid w:val="002331E5"/>
    <w:rsid w:val="00233212"/>
    <w:rsid w:val="002334BC"/>
    <w:rsid w:val="00233608"/>
    <w:rsid w:val="002340D4"/>
    <w:rsid w:val="002342C6"/>
    <w:rsid w:val="0023439C"/>
    <w:rsid w:val="0023446F"/>
    <w:rsid w:val="002344A0"/>
    <w:rsid w:val="002344FD"/>
    <w:rsid w:val="00234639"/>
    <w:rsid w:val="00234B6B"/>
    <w:rsid w:val="00234C99"/>
    <w:rsid w:val="00234D5F"/>
    <w:rsid w:val="00234D75"/>
    <w:rsid w:val="00234E6D"/>
    <w:rsid w:val="00235042"/>
    <w:rsid w:val="00235135"/>
    <w:rsid w:val="00235152"/>
    <w:rsid w:val="002352D5"/>
    <w:rsid w:val="002357A2"/>
    <w:rsid w:val="00235B45"/>
    <w:rsid w:val="00235C74"/>
    <w:rsid w:val="00235DDB"/>
    <w:rsid w:val="00235E1F"/>
    <w:rsid w:val="00235EAD"/>
    <w:rsid w:val="002360D1"/>
    <w:rsid w:val="00236383"/>
    <w:rsid w:val="00236578"/>
    <w:rsid w:val="002365AC"/>
    <w:rsid w:val="002365AF"/>
    <w:rsid w:val="0023672A"/>
    <w:rsid w:val="00236AB8"/>
    <w:rsid w:val="00236E60"/>
    <w:rsid w:val="00236E7C"/>
    <w:rsid w:val="00236F76"/>
    <w:rsid w:val="002370A3"/>
    <w:rsid w:val="002371A9"/>
    <w:rsid w:val="002371FE"/>
    <w:rsid w:val="002373B9"/>
    <w:rsid w:val="0023797C"/>
    <w:rsid w:val="00237BDC"/>
    <w:rsid w:val="00237CD6"/>
    <w:rsid w:val="00237CF6"/>
    <w:rsid w:val="00237DB4"/>
    <w:rsid w:val="002400E2"/>
    <w:rsid w:val="00240162"/>
    <w:rsid w:val="002402EE"/>
    <w:rsid w:val="002405F5"/>
    <w:rsid w:val="002407C3"/>
    <w:rsid w:val="00240A4D"/>
    <w:rsid w:val="00240A93"/>
    <w:rsid w:val="00240B98"/>
    <w:rsid w:val="00240D92"/>
    <w:rsid w:val="00240E5C"/>
    <w:rsid w:val="00240F36"/>
    <w:rsid w:val="002410D8"/>
    <w:rsid w:val="00241468"/>
    <w:rsid w:val="002414DF"/>
    <w:rsid w:val="002414E6"/>
    <w:rsid w:val="00241593"/>
    <w:rsid w:val="002415DA"/>
    <w:rsid w:val="00241621"/>
    <w:rsid w:val="00241842"/>
    <w:rsid w:val="00241A42"/>
    <w:rsid w:val="00241AA2"/>
    <w:rsid w:val="00241AFD"/>
    <w:rsid w:val="00242343"/>
    <w:rsid w:val="00242434"/>
    <w:rsid w:val="002424D1"/>
    <w:rsid w:val="002428F5"/>
    <w:rsid w:val="0024305F"/>
    <w:rsid w:val="002434B4"/>
    <w:rsid w:val="002439E6"/>
    <w:rsid w:val="00243ABA"/>
    <w:rsid w:val="00243B9D"/>
    <w:rsid w:val="002441A1"/>
    <w:rsid w:val="002444E2"/>
    <w:rsid w:val="0024456B"/>
    <w:rsid w:val="002445AD"/>
    <w:rsid w:val="00244694"/>
    <w:rsid w:val="002447D6"/>
    <w:rsid w:val="00244BB6"/>
    <w:rsid w:val="00244C73"/>
    <w:rsid w:val="00244CBB"/>
    <w:rsid w:val="00244E8C"/>
    <w:rsid w:val="00245412"/>
    <w:rsid w:val="002455EA"/>
    <w:rsid w:val="00245994"/>
    <w:rsid w:val="00245A07"/>
    <w:rsid w:val="00245CA8"/>
    <w:rsid w:val="00245D3C"/>
    <w:rsid w:val="00246019"/>
    <w:rsid w:val="0024623E"/>
    <w:rsid w:val="002466A7"/>
    <w:rsid w:val="002469CC"/>
    <w:rsid w:val="00246FC2"/>
    <w:rsid w:val="0024726F"/>
    <w:rsid w:val="00247450"/>
    <w:rsid w:val="002474FA"/>
    <w:rsid w:val="002475E6"/>
    <w:rsid w:val="00247A49"/>
    <w:rsid w:val="00247D67"/>
    <w:rsid w:val="00247F29"/>
    <w:rsid w:val="002500F5"/>
    <w:rsid w:val="002504DE"/>
    <w:rsid w:val="00250540"/>
    <w:rsid w:val="002507DB"/>
    <w:rsid w:val="002507EC"/>
    <w:rsid w:val="0025088B"/>
    <w:rsid w:val="00250A56"/>
    <w:rsid w:val="00250B75"/>
    <w:rsid w:val="00250D25"/>
    <w:rsid w:val="00250F7E"/>
    <w:rsid w:val="00251089"/>
    <w:rsid w:val="0025136A"/>
    <w:rsid w:val="0025154C"/>
    <w:rsid w:val="00251774"/>
    <w:rsid w:val="00251884"/>
    <w:rsid w:val="00251AE7"/>
    <w:rsid w:val="00251CCB"/>
    <w:rsid w:val="002520E8"/>
    <w:rsid w:val="00252152"/>
    <w:rsid w:val="0025281B"/>
    <w:rsid w:val="00252B96"/>
    <w:rsid w:val="00252CC4"/>
    <w:rsid w:val="00252F78"/>
    <w:rsid w:val="00252FD0"/>
    <w:rsid w:val="00253295"/>
    <w:rsid w:val="002533FE"/>
    <w:rsid w:val="002534D8"/>
    <w:rsid w:val="0025357A"/>
    <w:rsid w:val="0025369D"/>
    <w:rsid w:val="00253813"/>
    <w:rsid w:val="00253EF4"/>
    <w:rsid w:val="0025416C"/>
    <w:rsid w:val="002542FA"/>
    <w:rsid w:val="0025467F"/>
    <w:rsid w:val="0025488B"/>
    <w:rsid w:val="002548E4"/>
    <w:rsid w:val="00254EC0"/>
    <w:rsid w:val="00254F70"/>
    <w:rsid w:val="002550AE"/>
    <w:rsid w:val="002551D0"/>
    <w:rsid w:val="0025526A"/>
    <w:rsid w:val="0025528C"/>
    <w:rsid w:val="00255353"/>
    <w:rsid w:val="0025578B"/>
    <w:rsid w:val="0025590E"/>
    <w:rsid w:val="00255D0A"/>
    <w:rsid w:val="002560CD"/>
    <w:rsid w:val="002564BD"/>
    <w:rsid w:val="0025670F"/>
    <w:rsid w:val="0025671C"/>
    <w:rsid w:val="00256942"/>
    <w:rsid w:val="00256B0F"/>
    <w:rsid w:val="00256DA2"/>
    <w:rsid w:val="00256F34"/>
    <w:rsid w:val="00257011"/>
    <w:rsid w:val="0025728F"/>
    <w:rsid w:val="00257352"/>
    <w:rsid w:val="0025764B"/>
    <w:rsid w:val="0025795E"/>
    <w:rsid w:val="002579F5"/>
    <w:rsid w:val="002579FB"/>
    <w:rsid w:val="00257B01"/>
    <w:rsid w:val="00257C46"/>
    <w:rsid w:val="00257D54"/>
    <w:rsid w:val="00257D63"/>
    <w:rsid w:val="00257EF1"/>
    <w:rsid w:val="00257FC3"/>
    <w:rsid w:val="00260046"/>
    <w:rsid w:val="00260062"/>
    <w:rsid w:val="00260566"/>
    <w:rsid w:val="00260618"/>
    <w:rsid w:val="00260675"/>
    <w:rsid w:val="002606D8"/>
    <w:rsid w:val="00260768"/>
    <w:rsid w:val="0026076A"/>
    <w:rsid w:val="00260928"/>
    <w:rsid w:val="00260976"/>
    <w:rsid w:val="00260D2C"/>
    <w:rsid w:val="00260F9C"/>
    <w:rsid w:val="0026112B"/>
    <w:rsid w:val="002613EB"/>
    <w:rsid w:val="00261713"/>
    <w:rsid w:val="00261A06"/>
    <w:rsid w:val="00261B10"/>
    <w:rsid w:val="00261E36"/>
    <w:rsid w:val="0026221A"/>
    <w:rsid w:val="002622DA"/>
    <w:rsid w:val="0026253D"/>
    <w:rsid w:val="0026264B"/>
    <w:rsid w:val="00262AEA"/>
    <w:rsid w:val="00262C61"/>
    <w:rsid w:val="002630A4"/>
    <w:rsid w:val="0026314B"/>
    <w:rsid w:val="00263275"/>
    <w:rsid w:val="00263355"/>
    <w:rsid w:val="00263507"/>
    <w:rsid w:val="00263768"/>
    <w:rsid w:val="0026381D"/>
    <w:rsid w:val="002638F9"/>
    <w:rsid w:val="00263C94"/>
    <w:rsid w:val="00263DFD"/>
    <w:rsid w:val="00263EA3"/>
    <w:rsid w:val="00263F75"/>
    <w:rsid w:val="00264349"/>
    <w:rsid w:val="00264749"/>
    <w:rsid w:val="00264776"/>
    <w:rsid w:val="002647BB"/>
    <w:rsid w:val="00264BC7"/>
    <w:rsid w:val="00264C59"/>
    <w:rsid w:val="00264D7F"/>
    <w:rsid w:val="00264F98"/>
    <w:rsid w:val="00264FA6"/>
    <w:rsid w:val="002650F7"/>
    <w:rsid w:val="00265264"/>
    <w:rsid w:val="00265422"/>
    <w:rsid w:val="002655A3"/>
    <w:rsid w:val="00265620"/>
    <w:rsid w:val="002656B8"/>
    <w:rsid w:val="00265905"/>
    <w:rsid w:val="00265A06"/>
    <w:rsid w:val="00265AE4"/>
    <w:rsid w:val="00265B7C"/>
    <w:rsid w:val="00266215"/>
    <w:rsid w:val="00266230"/>
    <w:rsid w:val="00266243"/>
    <w:rsid w:val="002663A5"/>
    <w:rsid w:val="00266493"/>
    <w:rsid w:val="002664AA"/>
    <w:rsid w:val="0026670C"/>
    <w:rsid w:val="0026676D"/>
    <w:rsid w:val="002668E5"/>
    <w:rsid w:val="00267055"/>
    <w:rsid w:val="00267107"/>
    <w:rsid w:val="00267199"/>
    <w:rsid w:val="00267488"/>
    <w:rsid w:val="0026749B"/>
    <w:rsid w:val="00267848"/>
    <w:rsid w:val="002678AD"/>
    <w:rsid w:val="0026796F"/>
    <w:rsid w:val="002679F6"/>
    <w:rsid w:val="002703AC"/>
    <w:rsid w:val="00270500"/>
    <w:rsid w:val="00270522"/>
    <w:rsid w:val="00270853"/>
    <w:rsid w:val="002708AC"/>
    <w:rsid w:val="00270EAD"/>
    <w:rsid w:val="00270F6C"/>
    <w:rsid w:val="0027103C"/>
    <w:rsid w:val="002710D5"/>
    <w:rsid w:val="0027136F"/>
    <w:rsid w:val="00271391"/>
    <w:rsid w:val="00271691"/>
    <w:rsid w:val="002717F4"/>
    <w:rsid w:val="00271B90"/>
    <w:rsid w:val="00271C1A"/>
    <w:rsid w:val="00271CE4"/>
    <w:rsid w:val="00271DB6"/>
    <w:rsid w:val="00271EBC"/>
    <w:rsid w:val="00272022"/>
    <w:rsid w:val="002724BE"/>
    <w:rsid w:val="00272B1F"/>
    <w:rsid w:val="00272C65"/>
    <w:rsid w:val="00272DB2"/>
    <w:rsid w:val="00272E6B"/>
    <w:rsid w:val="00273264"/>
    <w:rsid w:val="0027387F"/>
    <w:rsid w:val="0027393A"/>
    <w:rsid w:val="00273947"/>
    <w:rsid w:val="002739FA"/>
    <w:rsid w:val="00273BFA"/>
    <w:rsid w:val="00273F1C"/>
    <w:rsid w:val="00274277"/>
    <w:rsid w:val="002744F8"/>
    <w:rsid w:val="0027486B"/>
    <w:rsid w:val="00274943"/>
    <w:rsid w:val="00274CB0"/>
    <w:rsid w:val="00274F79"/>
    <w:rsid w:val="00274F92"/>
    <w:rsid w:val="00274FD5"/>
    <w:rsid w:val="002752A0"/>
    <w:rsid w:val="002752E2"/>
    <w:rsid w:val="002753B1"/>
    <w:rsid w:val="0027567D"/>
    <w:rsid w:val="0027592B"/>
    <w:rsid w:val="002759FD"/>
    <w:rsid w:val="00275AB2"/>
    <w:rsid w:val="00275E31"/>
    <w:rsid w:val="00275E33"/>
    <w:rsid w:val="0027608D"/>
    <w:rsid w:val="00276110"/>
    <w:rsid w:val="00276145"/>
    <w:rsid w:val="00276298"/>
    <w:rsid w:val="002764DE"/>
    <w:rsid w:val="002767DE"/>
    <w:rsid w:val="00276979"/>
    <w:rsid w:val="00276AAF"/>
    <w:rsid w:val="00276BE8"/>
    <w:rsid w:val="00276D2D"/>
    <w:rsid w:val="00276F03"/>
    <w:rsid w:val="00277286"/>
    <w:rsid w:val="002773B8"/>
    <w:rsid w:val="0027740E"/>
    <w:rsid w:val="00277939"/>
    <w:rsid w:val="00277AE6"/>
    <w:rsid w:val="00277B2E"/>
    <w:rsid w:val="00277BE9"/>
    <w:rsid w:val="00277D09"/>
    <w:rsid w:val="0028004A"/>
    <w:rsid w:val="00280183"/>
    <w:rsid w:val="00280390"/>
    <w:rsid w:val="002803AE"/>
    <w:rsid w:val="0028065E"/>
    <w:rsid w:val="0028081E"/>
    <w:rsid w:val="00280D47"/>
    <w:rsid w:val="00280EBE"/>
    <w:rsid w:val="00281016"/>
    <w:rsid w:val="002811C6"/>
    <w:rsid w:val="002811F2"/>
    <w:rsid w:val="002812AD"/>
    <w:rsid w:val="002812C9"/>
    <w:rsid w:val="00281353"/>
    <w:rsid w:val="002814EE"/>
    <w:rsid w:val="00281868"/>
    <w:rsid w:val="002818CD"/>
    <w:rsid w:val="00281923"/>
    <w:rsid w:val="00281AE1"/>
    <w:rsid w:val="00281C4E"/>
    <w:rsid w:val="00281DB0"/>
    <w:rsid w:val="00281E28"/>
    <w:rsid w:val="00282416"/>
    <w:rsid w:val="0028243F"/>
    <w:rsid w:val="00282474"/>
    <w:rsid w:val="00282822"/>
    <w:rsid w:val="00282A2B"/>
    <w:rsid w:val="00282A77"/>
    <w:rsid w:val="00282B02"/>
    <w:rsid w:val="00282C0D"/>
    <w:rsid w:val="00282CFD"/>
    <w:rsid w:val="00283006"/>
    <w:rsid w:val="00283316"/>
    <w:rsid w:val="002835F3"/>
    <w:rsid w:val="00283665"/>
    <w:rsid w:val="00283699"/>
    <w:rsid w:val="002837C9"/>
    <w:rsid w:val="00283A9B"/>
    <w:rsid w:val="00283AF1"/>
    <w:rsid w:val="00283C5C"/>
    <w:rsid w:val="00283DD0"/>
    <w:rsid w:val="00283EFD"/>
    <w:rsid w:val="00284073"/>
    <w:rsid w:val="002847D3"/>
    <w:rsid w:val="00284BAD"/>
    <w:rsid w:val="00284FC3"/>
    <w:rsid w:val="00285662"/>
    <w:rsid w:val="00285CB6"/>
    <w:rsid w:val="00285DC8"/>
    <w:rsid w:val="00285F41"/>
    <w:rsid w:val="002862E7"/>
    <w:rsid w:val="00286322"/>
    <w:rsid w:val="0028637B"/>
    <w:rsid w:val="00286398"/>
    <w:rsid w:val="002865D4"/>
    <w:rsid w:val="00286892"/>
    <w:rsid w:val="00286927"/>
    <w:rsid w:val="00286BBA"/>
    <w:rsid w:val="00286CF0"/>
    <w:rsid w:val="00286DAF"/>
    <w:rsid w:val="00286E49"/>
    <w:rsid w:val="002873CF"/>
    <w:rsid w:val="00287437"/>
    <w:rsid w:val="002874E6"/>
    <w:rsid w:val="002875C5"/>
    <w:rsid w:val="002878C7"/>
    <w:rsid w:val="00287A07"/>
    <w:rsid w:val="00287C43"/>
    <w:rsid w:val="00287EE6"/>
    <w:rsid w:val="0029017A"/>
    <w:rsid w:val="00290361"/>
    <w:rsid w:val="00290472"/>
    <w:rsid w:val="002904DD"/>
    <w:rsid w:val="00290738"/>
    <w:rsid w:val="002907B6"/>
    <w:rsid w:val="002907C9"/>
    <w:rsid w:val="00290847"/>
    <w:rsid w:val="002908FC"/>
    <w:rsid w:val="0029094E"/>
    <w:rsid w:val="00290A87"/>
    <w:rsid w:val="00290C41"/>
    <w:rsid w:val="00290E48"/>
    <w:rsid w:val="00290E49"/>
    <w:rsid w:val="00290E5C"/>
    <w:rsid w:val="00290F07"/>
    <w:rsid w:val="00291241"/>
    <w:rsid w:val="002912F6"/>
    <w:rsid w:val="00291338"/>
    <w:rsid w:val="002919ED"/>
    <w:rsid w:val="00291A92"/>
    <w:rsid w:val="00291AEC"/>
    <w:rsid w:val="00291B8E"/>
    <w:rsid w:val="00291BEE"/>
    <w:rsid w:val="00291EB0"/>
    <w:rsid w:val="0029212B"/>
    <w:rsid w:val="002923A5"/>
    <w:rsid w:val="0029246A"/>
    <w:rsid w:val="00292548"/>
    <w:rsid w:val="00292BD9"/>
    <w:rsid w:val="00292DD9"/>
    <w:rsid w:val="00292F5B"/>
    <w:rsid w:val="0029333F"/>
    <w:rsid w:val="00293422"/>
    <w:rsid w:val="0029370F"/>
    <w:rsid w:val="0029372D"/>
    <w:rsid w:val="0029381C"/>
    <w:rsid w:val="0029381D"/>
    <w:rsid w:val="00293821"/>
    <w:rsid w:val="00293A87"/>
    <w:rsid w:val="00293AA4"/>
    <w:rsid w:val="00293AB9"/>
    <w:rsid w:val="00293BCC"/>
    <w:rsid w:val="00293C70"/>
    <w:rsid w:val="00293DCA"/>
    <w:rsid w:val="00293E05"/>
    <w:rsid w:val="00293F07"/>
    <w:rsid w:val="00294015"/>
    <w:rsid w:val="0029406B"/>
    <w:rsid w:val="0029428F"/>
    <w:rsid w:val="002943F1"/>
    <w:rsid w:val="002944A5"/>
    <w:rsid w:val="002944E5"/>
    <w:rsid w:val="00294692"/>
    <w:rsid w:val="00294936"/>
    <w:rsid w:val="002949F5"/>
    <w:rsid w:val="00294AEC"/>
    <w:rsid w:val="00294B0E"/>
    <w:rsid w:val="00294D29"/>
    <w:rsid w:val="00294D72"/>
    <w:rsid w:val="002957CA"/>
    <w:rsid w:val="00295B20"/>
    <w:rsid w:val="00295CC6"/>
    <w:rsid w:val="00295ED5"/>
    <w:rsid w:val="00295FEB"/>
    <w:rsid w:val="0029609C"/>
    <w:rsid w:val="0029635B"/>
    <w:rsid w:val="002963FB"/>
    <w:rsid w:val="00296411"/>
    <w:rsid w:val="002964F5"/>
    <w:rsid w:val="00297306"/>
    <w:rsid w:val="00297463"/>
    <w:rsid w:val="002976DA"/>
    <w:rsid w:val="00297A36"/>
    <w:rsid w:val="00297E54"/>
    <w:rsid w:val="00297FCB"/>
    <w:rsid w:val="002A013E"/>
    <w:rsid w:val="002A03CE"/>
    <w:rsid w:val="002A0517"/>
    <w:rsid w:val="002A053D"/>
    <w:rsid w:val="002A09AE"/>
    <w:rsid w:val="002A0A4F"/>
    <w:rsid w:val="002A0F7D"/>
    <w:rsid w:val="002A11B2"/>
    <w:rsid w:val="002A136E"/>
    <w:rsid w:val="002A13DA"/>
    <w:rsid w:val="002A1533"/>
    <w:rsid w:val="002A1A4D"/>
    <w:rsid w:val="002A1F38"/>
    <w:rsid w:val="002A1F3F"/>
    <w:rsid w:val="002A20D5"/>
    <w:rsid w:val="002A2146"/>
    <w:rsid w:val="002A2846"/>
    <w:rsid w:val="002A2AA4"/>
    <w:rsid w:val="002A2E49"/>
    <w:rsid w:val="002A3014"/>
    <w:rsid w:val="002A3188"/>
    <w:rsid w:val="002A325D"/>
    <w:rsid w:val="002A33C5"/>
    <w:rsid w:val="002A33FD"/>
    <w:rsid w:val="002A34C7"/>
    <w:rsid w:val="002A38AF"/>
    <w:rsid w:val="002A3BE0"/>
    <w:rsid w:val="002A3BFB"/>
    <w:rsid w:val="002A431A"/>
    <w:rsid w:val="002A4584"/>
    <w:rsid w:val="002A47F2"/>
    <w:rsid w:val="002A4ABB"/>
    <w:rsid w:val="002A4B9B"/>
    <w:rsid w:val="002A4F36"/>
    <w:rsid w:val="002A4FCA"/>
    <w:rsid w:val="002A532C"/>
    <w:rsid w:val="002A55BD"/>
    <w:rsid w:val="002A5656"/>
    <w:rsid w:val="002A5A2E"/>
    <w:rsid w:val="002A5F33"/>
    <w:rsid w:val="002A60EF"/>
    <w:rsid w:val="002A692E"/>
    <w:rsid w:val="002A695B"/>
    <w:rsid w:val="002A6A07"/>
    <w:rsid w:val="002A6ABA"/>
    <w:rsid w:val="002A6CF8"/>
    <w:rsid w:val="002A6E72"/>
    <w:rsid w:val="002A6F2F"/>
    <w:rsid w:val="002A7079"/>
    <w:rsid w:val="002A708C"/>
    <w:rsid w:val="002A709F"/>
    <w:rsid w:val="002A7149"/>
    <w:rsid w:val="002A7543"/>
    <w:rsid w:val="002A75D6"/>
    <w:rsid w:val="002A776E"/>
    <w:rsid w:val="002A77AE"/>
    <w:rsid w:val="002A7A22"/>
    <w:rsid w:val="002A7C4C"/>
    <w:rsid w:val="002A7C61"/>
    <w:rsid w:val="002A7CE5"/>
    <w:rsid w:val="002A7E52"/>
    <w:rsid w:val="002A7FD3"/>
    <w:rsid w:val="002B0080"/>
    <w:rsid w:val="002B0138"/>
    <w:rsid w:val="002B02FA"/>
    <w:rsid w:val="002B0321"/>
    <w:rsid w:val="002B0396"/>
    <w:rsid w:val="002B04DA"/>
    <w:rsid w:val="002B099D"/>
    <w:rsid w:val="002B0A4D"/>
    <w:rsid w:val="002B0B79"/>
    <w:rsid w:val="002B0B8E"/>
    <w:rsid w:val="002B0FF3"/>
    <w:rsid w:val="002B1691"/>
    <w:rsid w:val="002B1892"/>
    <w:rsid w:val="002B1A1C"/>
    <w:rsid w:val="002B1DBB"/>
    <w:rsid w:val="002B1EAB"/>
    <w:rsid w:val="002B1EEB"/>
    <w:rsid w:val="002B2390"/>
    <w:rsid w:val="002B26FB"/>
    <w:rsid w:val="002B274E"/>
    <w:rsid w:val="002B27C4"/>
    <w:rsid w:val="002B2A6A"/>
    <w:rsid w:val="002B2AA5"/>
    <w:rsid w:val="002B2CB4"/>
    <w:rsid w:val="002B2F31"/>
    <w:rsid w:val="002B2F68"/>
    <w:rsid w:val="002B3052"/>
    <w:rsid w:val="002B36E0"/>
    <w:rsid w:val="002B375E"/>
    <w:rsid w:val="002B37AA"/>
    <w:rsid w:val="002B39E1"/>
    <w:rsid w:val="002B3B15"/>
    <w:rsid w:val="002B3CD1"/>
    <w:rsid w:val="002B3F2C"/>
    <w:rsid w:val="002B41D9"/>
    <w:rsid w:val="002B42BB"/>
    <w:rsid w:val="002B4498"/>
    <w:rsid w:val="002B459A"/>
    <w:rsid w:val="002B4C7C"/>
    <w:rsid w:val="002B5BB3"/>
    <w:rsid w:val="002B5DC5"/>
    <w:rsid w:val="002B63EE"/>
    <w:rsid w:val="002B6419"/>
    <w:rsid w:val="002B6460"/>
    <w:rsid w:val="002B6484"/>
    <w:rsid w:val="002B65EA"/>
    <w:rsid w:val="002B7033"/>
    <w:rsid w:val="002B7137"/>
    <w:rsid w:val="002B7175"/>
    <w:rsid w:val="002B7776"/>
    <w:rsid w:val="002B7A95"/>
    <w:rsid w:val="002B7E29"/>
    <w:rsid w:val="002B7E6D"/>
    <w:rsid w:val="002C0094"/>
    <w:rsid w:val="002C021C"/>
    <w:rsid w:val="002C0706"/>
    <w:rsid w:val="002C0748"/>
    <w:rsid w:val="002C08D4"/>
    <w:rsid w:val="002C0A0A"/>
    <w:rsid w:val="002C0B3E"/>
    <w:rsid w:val="002C148A"/>
    <w:rsid w:val="002C1619"/>
    <w:rsid w:val="002C162C"/>
    <w:rsid w:val="002C185A"/>
    <w:rsid w:val="002C19D5"/>
    <w:rsid w:val="002C1BBF"/>
    <w:rsid w:val="002C1CA5"/>
    <w:rsid w:val="002C1DB1"/>
    <w:rsid w:val="002C1E56"/>
    <w:rsid w:val="002C2031"/>
    <w:rsid w:val="002C2335"/>
    <w:rsid w:val="002C23BE"/>
    <w:rsid w:val="002C2739"/>
    <w:rsid w:val="002C2A20"/>
    <w:rsid w:val="002C2C47"/>
    <w:rsid w:val="002C2CDE"/>
    <w:rsid w:val="002C2EE2"/>
    <w:rsid w:val="002C2F70"/>
    <w:rsid w:val="002C2FAC"/>
    <w:rsid w:val="002C3086"/>
    <w:rsid w:val="002C3160"/>
    <w:rsid w:val="002C3607"/>
    <w:rsid w:val="002C3992"/>
    <w:rsid w:val="002C43D7"/>
    <w:rsid w:val="002C4454"/>
    <w:rsid w:val="002C45A9"/>
    <w:rsid w:val="002C4803"/>
    <w:rsid w:val="002C4B3C"/>
    <w:rsid w:val="002C4C3A"/>
    <w:rsid w:val="002C4EEC"/>
    <w:rsid w:val="002C525D"/>
    <w:rsid w:val="002C5300"/>
    <w:rsid w:val="002C5349"/>
    <w:rsid w:val="002C5722"/>
    <w:rsid w:val="002C5824"/>
    <w:rsid w:val="002C5D75"/>
    <w:rsid w:val="002C5D9A"/>
    <w:rsid w:val="002C5E14"/>
    <w:rsid w:val="002C5EA1"/>
    <w:rsid w:val="002C5EC6"/>
    <w:rsid w:val="002C5EEA"/>
    <w:rsid w:val="002C5FFC"/>
    <w:rsid w:val="002C6174"/>
    <w:rsid w:val="002C61E5"/>
    <w:rsid w:val="002C6244"/>
    <w:rsid w:val="002C6269"/>
    <w:rsid w:val="002C64D9"/>
    <w:rsid w:val="002C67EC"/>
    <w:rsid w:val="002C685E"/>
    <w:rsid w:val="002C689A"/>
    <w:rsid w:val="002C697A"/>
    <w:rsid w:val="002C6A54"/>
    <w:rsid w:val="002C6A79"/>
    <w:rsid w:val="002C6D5E"/>
    <w:rsid w:val="002C6D98"/>
    <w:rsid w:val="002C7210"/>
    <w:rsid w:val="002C75EE"/>
    <w:rsid w:val="002C786C"/>
    <w:rsid w:val="002C7B36"/>
    <w:rsid w:val="002C7D90"/>
    <w:rsid w:val="002C7FEE"/>
    <w:rsid w:val="002D0127"/>
    <w:rsid w:val="002D034B"/>
    <w:rsid w:val="002D0B58"/>
    <w:rsid w:val="002D0DE1"/>
    <w:rsid w:val="002D0F6F"/>
    <w:rsid w:val="002D104B"/>
    <w:rsid w:val="002D1175"/>
    <w:rsid w:val="002D12DB"/>
    <w:rsid w:val="002D1381"/>
    <w:rsid w:val="002D158F"/>
    <w:rsid w:val="002D1721"/>
    <w:rsid w:val="002D2005"/>
    <w:rsid w:val="002D21E8"/>
    <w:rsid w:val="002D228C"/>
    <w:rsid w:val="002D234B"/>
    <w:rsid w:val="002D2480"/>
    <w:rsid w:val="002D24F8"/>
    <w:rsid w:val="002D25CA"/>
    <w:rsid w:val="002D25D5"/>
    <w:rsid w:val="002D2E60"/>
    <w:rsid w:val="002D335B"/>
    <w:rsid w:val="002D3414"/>
    <w:rsid w:val="002D3522"/>
    <w:rsid w:val="002D393F"/>
    <w:rsid w:val="002D3955"/>
    <w:rsid w:val="002D3960"/>
    <w:rsid w:val="002D3C69"/>
    <w:rsid w:val="002D4066"/>
    <w:rsid w:val="002D406A"/>
    <w:rsid w:val="002D41A3"/>
    <w:rsid w:val="002D42FD"/>
    <w:rsid w:val="002D43C2"/>
    <w:rsid w:val="002D43DA"/>
    <w:rsid w:val="002D4409"/>
    <w:rsid w:val="002D445A"/>
    <w:rsid w:val="002D490D"/>
    <w:rsid w:val="002D494A"/>
    <w:rsid w:val="002D4D92"/>
    <w:rsid w:val="002D5180"/>
    <w:rsid w:val="002D52A4"/>
    <w:rsid w:val="002D539A"/>
    <w:rsid w:val="002D547F"/>
    <w:rsid w:val="002D556C"/>
    <w:rsid w:val="002D580F"/>
    <w:rsid w:val="002D607F"/>
    <w:rsid w:val="002D6150"/>
    <w:rsid w:val="002D624A"/>
    <w:rsid w:val="002D62E2"/>
    <w:rsid w:val="002D6345"/>
    <w:rsid w:val="002D6480"/>
    <w:rsid w:val="002D6743"/>
    <w:rsid w:val="002D6784"/>
    <w:rsid w:val="002D6A51"/>
    <w:rsid w:val="002D74CE"/>
    <w:rsid w:val="002D74DE"/>
    <w:rsid w:val="002D785D"/>
    <w:rsid w:val="002D796F"/>
    <w:rsid w:val="002D79AA"/>
    <w:rsid w:val="002D7BC7"/>
    <w:rsid w:val="002D7D02"/>
    <w:rsid w:val="002D7D0F"/>
    <w:rsid w:val="002D7E0A"/>
    <w:rsid w:val="002D7E21"/>
    <w:rsid w:val="002E00E9"/>
    <w:rsid w:val="002E04BF"/>
    <w:rsid w:val="002E04DC"/>
    <w:rsid w:val="002E07D4"/>
    <w:rsid w:val="002E0861"/>
    <w:rsid w:val="002E0AE0"/>
    <w:rsid w:val="002E0D2F"/>
    <w:rsid w:val="002E0E25"/>
    <w:rsid w:val="002E1155"/>
    <w:rsid w:val="002E16FD"/>
    <w:rsid w:val="002E1792"/>
    <w:rsid w:val="002E179B"/>
    <w:rsid w:val="002E1BA6"/>
    <w:rsid w:val="002E1CD5"/>
    <w:rsid w:val="002E22B2"/>
    <w:rsid w:val="002E2575"/>
    <w:rsid w:val="002E2637"/>
    <w:rsid w:val="002E26EB"/>
    <w:rsid w:val="002E2DFA"/>
    <w:rsid w:val="002E30A3"/>
    <w:rsid w:val="002E3295"/>
    <w:rsid w:val="002E32C6"/>
    <w:rsid w:val="002E3312"/>
    <w:rsid w:val="002E3392"/>
    <w:rsid w:val="002E378C"/>
    <w:rsid w:val="002E3AC6"/>
    <w:rsid w:val="002E3AF8"/>
    <w:rsid w:val="002E3B74"/>
    <w:rsid w:val="002E3C61"/>
    <w:rsid w:val="002E4307"/>
    <w:rsid w:val="002E454C"/>
    <w:rsid w:val="002E4ADF"/>
    <w:rsid w:val="002E4D00"/>
    <w:rsid w:val="002E51D2"/>
    <w:rsid w:val="002E5252"/>
    <w:rsid w:val="002E5687"/>
    <w:rsid w:val="002E56AA"/>
    <w:rsid w:val="002E589F"/>
    <w:rsid w:val="002E590C"/>
    <w:rsid w:val="002E5977"/>
    <w:rsid w:val="002E5C6E"/>
    <w:rsid w:val="002E6191"/>
    <w:rsid w:val="002E642C"/>
    <w:rsid w:val="002E6771"/>
    <w:rsid w:val="002E6829"/>
    <w:rsid w:val="002E684E"/>
    <w:rsid w:val="002E6C74"/>
    <w:rsid w:val="002E6C7B"/>
    <w:rsid w:val="002E6F2A"/>
    <w:rsid w:val="002E72D2"/>
    <w:rsid w:val="002E749C"/>
    <w:rsid w:val="002E777C"/>
    <w:rsid w:val="002E782A"/>
    <w:rsid w:val="002E7880"/>
    <w:rsid w:val="002E78C5"/>
    <w:rsid w:val="002E7BD1"/>
    <w:rsid w:val="002E7CCC"/>
    <w:rsid w:val="002E7D6B"/>
    <w:rsid w:val="002E7DED"/>
    <w:rsid w:val="002F0065"/>
    <w:rsid w:val="002F02AE"/>
    <w:rsid w:val="002F0488"/>
    <w:rsid w:val="002F08E1"/>
    <w:rsid w:val="002F0AD6"/>
    <w:rsid w:val="002F0B91"/>
    <w:rsid w:val="002F0CF2"/>
    <w:rsid w:val="002F0FEA"/>
    <w:rsid w:val="002F1656"/>
    <w:rsid w:val="002F1724"/>
    <w:rsid w:val="002F1C0D"/>
    <w:rsid w:val="002F1DC5"/>
    <w:rsid w:val="002F1E13"/>
    <w:rsid w:val="002F2064"/>
    <w:rsid w:val="002F20D0"/>
    <w:rsid w:val="002F2377"/>
    <w:rsid w:val="002F24E4"/>
    <w:rsid w:val="002F2533"/>
    <w:rsid w:val="002F2810"/>
    <w:rsid w:val="002F2862"/>
    <w:rsid w:val="002F2CF4"/>
    <w:rsid w:val="002F2F1C"/>
    <w:rsid w:val="002F30CA"/>
    <w:rsid w:val="002F3979"/>
    <w:rsid w:val="002F3989"/>
    <w:rsid w:val="002F3A8D"/>
    <w:rsid w:val="002F3B9D"/>
    <w:rsid w:val="002F3C01"/>
    <w:rsid w:val="002F3C4D"/>
    <w:rsid w:val="002F40C5"/>
    <w:rsid w:val="002F4173"/>
    <w:rsid w:val="002F44A8"/>
    <w:rsid w:val="002F4505"/>
    <w:rsid w:val="002F459C"/>
    <w:rsid w:val="002F5053"/>
    <w:rsid w:val="002F513B"/>
    <w:rsid w:val="002F524F"/>
    <w:rsid w:val="002F52B8"/>
    <w:rsid w:val="002F55A7"/>
    <w:rsid w:val="002F57A4"/>
    <w:rsid w:val="002F5BA5"/>
    <w:rsid w:val="002F6077"/>
    <w:rsid w:val="002F6158"/>
    <w:rsid w:val="002F61F5"/>
    <w:rsid w:val="002F623E"/>
    <w:rsid w:val="002F63E7"/>
    <w:rsid w:val="002F670B"/>
    <w:rsid w:val="002F68C5"/>
    <w:rsid w:val="002F6CE9"/>
    <w:rsid w:val="002F6DBB"/>
    <w:rsid w:val="002F6E82"/>
    <w:rsid w:val="002F7322"/>
    <w:rsid w:val="002F743E"/>
    <w:rsid w:val="002F7473"/>
    <w:rsid w:val="002F74F0"/>
    <w:rsid w:val="002F76BB"/>
    <w:rsid w:val="002F7869"/>
    <w:rsid w:val="002F7924"/>
    <w:rsid w:val="002F7D27"/>
    <w:rsid w:val="002F7EFC"/>
    <w:rsid w:val="0030017E"/>
    <w:rsid w:val="00300190"/>
    <w:rsid w:val="003001EA"/>
    <w:rsid w:val="00300279"/>
    <w:rsid w:val="00300591"/>
    <w:rsid w:val="0030078C"/>
    <w:rsid w:val="00300841"/>
    <w:rsid w:val="0030099B"/>
    <w:rsid w:val="00300DC5"/>
    <w:rsid w:val="00301057"/>
    <w:rsid w:val="0030126A"/>
    <w:rsid w:val="00301651"/>
    <w:rsid w:val="00301A5B"/>
    <w:rsid w:val="00301BDC"/>
    <w:rsid w:val="00301CEB"/>
    <w:rsid w:val="00301E17"/>
    <w:rsid w:val="00301E2E"/>
    <w:rsid w:val="00301F1B"/>
    <w:rsid w:val="00301F90"/>
    <w:rsid w:val="003020DD"/>
    <w:rsid w:val="00302135"/>
    <w:rsid w:val="0030220D"/>
    <w:rsid w:val="003022AF"/>
    <w:rsid w:val="003023A1"/>
    <w:rsid w:val="0030278F"/>
    <w:rsid w:val="0030285A"/>
    <w:rsid w:val="00302E3F"/>
    <w:rsid w:val="00302E95"/>
    <w:rsid w:val="00302EA9"/>
    <w:rsid w:val="00303082"/>
    <w:rsid w:val="00303271"/>
    <w:rsid w:val="003033C7"/>
    <w:rsid w:val="003036C2"/>
    <w:rsid w:val="003037DC"/>
    <w:rsid w:val="00303935"/>
    <w:rsid w:val="00303FCD"/>
    <w:rsid w:val="00304817"/>
    <w:rsid w:val="003048C2"/>
    <w:rsid w:val="0030496B"/>
    <w:rsid w:val="00304A33"/>
    <w:rsid w:val="00304B2A"/>
    <w:rsid w:val="00304CD2"/>
    <w:rsid w:val="00304E08"/>
    <w:rsid w:val="00305092"/>
    <w:rsid w:val="003051DC"/>
    <w:rsid w:val="003053FB"/>
    <w:rsid w:val="00305767"/>
    <w:rsid w:val="00305A98"/>
    <w:rsid w:val="0030607D"/>
    <w:rsid w:val="0030614D"/>
    <w:rsid w:val="0030618E"/>
    <w:rsid w:val="0030655E"/>
    <w:rsid w:val="0030658E"/>
    <w:rsid w:val="003065E2"/>
    <w:rsid w:val="00306A1C"/>
    <w:rsid w:val="00306B5B"/>
    <w:rsid w:val="0030726E"/>
    <w:rsid w:val="00307357"/>
    <w:rsid w:val="00307410"/>
    <w:rsid w:val="0030742F"/>
    <w:rsid w:val="003074FD"/>
    <w:rsid w:val="003075A9"/>
    <w:rsid w:val="0030765B"/>
    <w:rsid w:val="00307860"/>
    <w:rsid w:val="00307BA8"/>
    <w:rsid w:val="00307FAB"/>
    <w:rsid w:val="003101B5"/>
    <w:rsid w:val="00310495"/>
    <w:rsid w:val="00310502"/>
    <w:rsid w:val="00310808"/>
    <w:rsid w:val="00310B69"/>
    <w:rsid w:val="00310C39"/>
    <w:rsid w:val="00310D90"/>
    <w:rsid w:val="0031127B"/>
    <w:rsid w:val="00311513"/>
    <w:rsid w:val="003115FA"/>
    <w:rsid w:val="00311662"/>
    <w:rsid w:val="00311C9C"/>
    <w:rsid w:val="00311CB4"/>
    <w:rsid w:val="00311CD0"/>
    <w:rsid w:val="00311DEB"/>
    <w:rsid w:val="00312240"/>
    <w:rsid w:val="0031224A"/>
    <w:rsid w:val="0031228F"/>
    <w:rsid w:val="003124EA"/>
    <w:rsid w:val="00312806"/>
    <w:rsid w:val="00312845"/>
    <w:rsid w:val="003129CF"/>
    <w:rsid w:val="00312C0C"/>
    <w:rsid w:val="00312DC1"/>
    <w:rsid w:val="0031352A"/>
    <w:rsid w:val="00313699"/>
    <w:rsid w:val="00313AAC"/>
    <w:rsid w:val="00313EBB"/>
    <w:rsid w:val="00313F64"/>
    <w:rsid w:val="00313F80"/>
    <w:rsid w:val="003142E8"/>
    <w:rsid w:val="00314528"/>
    <w:rsid w:val="0031453B"/>
    <w:rsid w:val="0031496F"/>
    <w:rsid w:val="00314A24"/>
    <w:rsid w:val="00314A5C"/>
    <w:rsid w:val="00314ACB"/>
    <w:rsid w:val="00314AFC"/>
    <w:rsid w:val="00314B85"/>
    <w:rsid w:val="00314D78"/>
    <w:rsid w:val="00314E18"/>
    <w:rsid w:val="00315026"/>
    <w:rsid w:val="003153C9"/>
    <w:rsid w:val="00315588"/>
    <w:rsid w:val="00315644"/>
    <w:rsid w:val="0031566C"/>
    <w:rsid w:val="0031578C"/>
    <w:rsid w:val="003157DF"/>
    <w:rsid w:val="00315964"/>
    <w:rsid w:val="00315D3B"/>
    <w:rsid w:val="0031618A"/>
    <w:rsid w:val="00316216"/>
    <w:rsid w:val="0031628C"/>
    <w:rsid w:val="003162F4"/>
    <w:rsid w:val="0031641A"/>
    <w:rsid w:val="003164D1"/>
    <w:rsid w:val="00316A20"/>
    <w:rsid w:val="00316B8D"/>
    <w:rsid w:val="00317691"/>
    <w:rsid w:val="003176AA"/>
    <w:rsid w:val="00317C13"/>
    <w:rsid w:val="00317D99"/>
    <w:rsid w:val="00320026"/>
    <w:rsid w:val="003203E3"/>
    <w:rsid w:val="003203E8"/>
    <w:rsid w:val="00320453"/>
    <w:rsid w:val="00320ACE"/>
    <w:rsid w:val="00320B6B"/>
    <w:rsid w:val="00320B76"/>
    <w:rsid w:val="00320D33"/>
    <w:rsid w:val="00320D4A"/>
    <w:rsid w:val="00320D8C"/>
    <w:rsid w:val="003216E7"/>
    <w:rsid w:val="00321701"/>
    <w:rsid w:val="003217AA"/>
    <w:rsid w:val="0032188A"/>
    <w:rsid w:val="00321998"/>
    <w:rsid w:val="00321A36"/>
    <w:rsid w:val="00321A75"/>
    <w:rsid w:val="00321B1E"/>
    <w:rsid w:val="00321BCE"/>
    <w:rsid w:val="00321D6B"/>
    <w:rsid w:val="00321DE7"/>
    <w:rsid w:val="00321FFF"/>
    <w:rsid w:val="003221B8"/>
    <w:rsid w:val="003221CB"/>
    <w:rsid w:val="0032223A"/>
    <w:rsid w:val="00322437"/>
    <w:rsid w:val="003224D9"/>
    <w:rsid w:val="0032256F"/>
    <w:rsid w:val="003225A8"/>
    <w:rsid w:val="00322A1C"/>
    <w:rsid w:val="00322D58"/>
    <w:rsid w:val="00322FF9"/>
    <w:rsid w:val="00323206"/>
    <w:rsid w:val="00323235"/>
    <w:rsid w:val="003236A3"/>
    <w:rsid w:val="003237D7"/>
    <w:rsid w:val="00323972"/>
    <w:rsid w:val="003239D1"/>
    <w:rsid w:val="00323B56"/>
    <w:rsid w:val="00323BE6"/>
    <w:rsid w:val="00323CC9"/>
    <w:rsid w:val="00323D67"/>
    <w:rsid w:val="00323E1D"/>
    <w:rsid w:val="003243CE"/>
    <w:rsid w:val="003244BB"/>
    <w:rsid w:val="003244FA"/>
    <w:rsid w:val="003245A0"/>
    <w:rsid w:val="00324697"/>
    <w:rsid w:val="003247F1"/>
    <w:rsid w:val="0032480B"/>
    <w:rsid w:val="00324AC6"/>
    <w:rsid w:val="00324D1E"/>
    <w:rsid w:val="00324E7F"/>
    <w:rsid w:val="00324F8A"/>
    <w:rsid w:val="003253A0"/>
    <w:rsid w:val="003256FD"/>
    <w:rsid w:val="00325737"/>
    <w:rsid w:val="0032573C"/>
    <w:rsid w:val="00325780"/>
    <w:rsid w:val="00325787"/>
    <w:rsid w:val="003257C5"/>
    <w:rsid w:val="00325897"/>
    <w:rsid w:val="003258CC"/>
    <w:rsid w:val="003263DA"/>
    <w:rsid w:val="0032647D"/>
    <w:rsid w:val="003264EE"/>
    <w:rsid w:val="003267A1"/>
    <w:rsid w:val="00326CD6"/>
    <w:rsid w:val="00326DF2"/>
    <w:rsid w:val="00327006"/>
    <w:rsid w:val="0032717B"/>
    <w:rsid w:val="00327265"/>
    <w:rsid w:val="00327281"/>
    <w:rsid w:val="0032736D"/>
    <w:rsid w:val="003273E8"/>
    <w:rsid w:val="003274BA"/>
    <w:rsid w:val="003274ED"/>
    <w:rsid w:val="0032756C"/>
    <w:rsid w:val="00327B56"/>
    <w:rsid w:val="00327CE7"/>
    <w:rsid w:val="00327CEE"/>
    <w:rsid w:val="00327DA9"/>
    <w:rsid w:val="00327F74"/>
    <w:rsid w:val="0033000B"/>
    <w:rsid w:val="00330661"/>
    <w:rsid w:val="00330727"/>
    <w:rsid w:val="003309DC"/>
    <w:rsid w:val="00330CEF"/>
    <w:rsid w:val="00330D02"/>
    <w:rsid w:val="00330D5A"/>
    <w:rsid w:val="00330E38"/>
    <w:rsid w:val="0033156D"/>
    <w:rsid w:val="003316D6"/>
    <w:rsid w:val="00331A6A"/>
    <w:rsid w:val="00331CAA"/>
    <w:rsid w:val="003321CF"/>
    <w:rsid w:val="003322FE"/>
    <w:rsid w:val="003323DA"/>
    <w:rsid w:val="00332430"/>
    <w:rsid w:val="0033258D"/>
    <w:rsid w:val="00332633"/>
    <w:rsid w:val="003326E8"/>
    <w:rsid w:val="00332B20"/>
    <w:rsid w:val="00332CB1"/>
    <w:rsid w:val="003330AE"/>
    <w:rsid w:val="003331AC"/>
    <w:rsid w:val="003331F6"/>
    <w:rsid w:val="00333460"/>
    <w:rsid w:val="003335B6"/>
    <w:rsid w:val="003335B8"/>
    <w:rsid w:val="0033369A"/>
    <w:rsid w:val="00333961"/>
    <w:rsid w:val="003339C6"/>
    <w:rsid w:val="00333BB5"/>
    <w:rsid w:val="00333EBA"/>
    <w:rsid w:val="00334005"/>
    <w:rsid w:val="00334015"/>
    <w:rsid w:val="00334182"/>
    <w:rsid w:val="0033454B"/>
    <w:rsid w:val="0033464C"/>
    <w:rsid w:val="003346A3"/>
    <w:rsid w:val="003346A9"/>
    <w:rsid w:val="0033475E"/>
    <w:rsid w:val="003348E1"/>
    <w:rsid w:val="003349B4"/>
    <w:rsid w:val="00334A80"/>
    <w:rsid w:val="00334CB0"/>
    <w:rsid w:val="003350B2"/>
    <w:rsid w:val="003352BE"/>
    <w:rsid w:val="00335338"/>
    <w:rsid w:val="003353F2"/>
    <w:rsid w:val="003354DB"/>
    <w:rsid w:val="00335528"/>
    <w:rsid w:val="003357DA"/>
    <w:rsid w:val="00335B07"/>
    <w:rsid w:val="00335C0E"/>
    <w:rsid w:val="00335CDA"/>
    <w:rsid w:val="00335E69"/>
    <w:rsid w:val="003360D0"/>
    <w:rsid w:val="00336109"/>
    <w:rsid w:val="003361C2"/>
    <w:rsid w:val="00336266"/>
    <w:rsid w:val="00336544"/>
    <w:rsid w:val="00336648"/>
    <w:rsid w:val="003367D4"/>
    <w:rsid w:val="00336872"/>
    <w:rsid w:val="00336A06"/>
    <w:rsid w:val="00336B44"/>
    <w:rsid w:val="00336E30"/>
    <w:rsid w:val="00336F6A"/>
    <w:rsid w:val="00336F9C"/>
    <w:rsid w:val="00337001"/>
    <w:rsid w:val="0033700B"/>
    <w:rsid w:val="00337051"/>
    <w:rsid w:val="003373E5"/>
    <w:rsid w:val="003376FE"/>
    <w:rsid w:val="0033780E"/>
    <w:rsid w:val="00337834"/>
    <w:rsid w:val="003378DC"/>
    <w:rsid w:val="003378E4"/>
    <w:rsid w:val="003379F7"/>
    <w:rsid w:val="00337BF5"/>
    <w:rsid w:val="003400BE"/>
    <w:rsid w:val="003403CF"/>
    <w:rsid w:val="00340588"/>
    <w:rsid w:val="0034081F"/>
    <w:rsid w:val="00340ACF"/>
    <w:rsid w:val="00340B28"/>
    <w:rsid w:val="00340F4C"/>
    <w:rsid w:val="00341595"/>
    <w:rsid w:val="003417E2"/>
    <w:rsid w:val="003418E8"/>
    <w:rsid w:val="0034199A"/>
    <w:rsid w:val="00341BF2"/>
    <w:rsid w:val="00341E34"/>
    <w:rsid w:val="00341E49"/>
    <w:rsid w:val="00341EA1"/>
    <w:rsid w:val="0034220A"/>
    <w:rsid w:val="0034234F"/>
    <w:rsid w:val="0034253B"/>
    <w:rsid w:val="00342608"/>
    <w:rsid w:val="00342687"/>
    <w:rsid w:val="00342D39"/>
    <w:rsid w:val="003436DD"/>
    <w:rsid w:val="00343765"/>
    <w:rsid w:val="00343848"/>
    <w:rsid w:val="003438E9"/>
    <w:rsid w:val="00343972"/>
    <w:rsid w:val="00343B44"/>
    <w:rsid w:val="00343C61"/>
    <w:rsid w:val="00343E8F"/>
    <w:rsid w:val="0034446C"/>
    <w:rsid w:val="003445B8"/>
    <w:rsid w:val="003448A5"/>
    <w:rsid w:val="0034498B"/>
    <w:rsid w:val="00344D82"/>
    <w:rsid w:val="00345088"/>
    <w:rsid w:val="0034558E"/>
    <w:rsid w:val="00345836"/>
    <w:rsid w:val="00345898"/>
    <w:rsid w:val="003458EE"/>
    <w:rsid w:val="00345BDA"/>
    <w:rsid w:val="00345C32"/>
    <w:rsid w:val="00345C64"/>
    <w:rsid w:val="00345EE0"/>
    <w:rsid w:val="003460D1"/>
    <w:rsid w:val="003461C6"/>
    <w:rsid w:val="003463E4"/>
    <w:rsid w:val="00346568"/>
    <w:rsid w:val="003465B9"/>
    <w:rsid w:val="003466A7"/>
    <w:rsid w:val="003468AB"/>
    <w:rsid w:val="00346951"/>
    <w:rsid w:val="00346B2B"/>
    <w:rsid w:val="00346BA3"/>
    <w:rsid w:val="00346BDD"/>
    <w:rsid w:val="00346C12"/>
    <w:rsid w:val="00346CC0"/>
    <w:rsid w:val="00346E7F"/>
    <w:rsid w:val="00346F6A"/>
    <w:rsid w:val="00347397"/>
    <w:rsid w:val="003477A4"/>
    <w:rsid w:val="003478FD"/>
    <w:rsid w:val="00347C80"/>
    <w:rsid w:val="00347CDD"/>
    <w:rsid w:val="00347EAF"/>
    <w:rsid w:val="00347F68"/>
    <w:rsid w:val="003502A6"/>
    <w:rsid w:val="003502D2"/>
    <w:rsid w:val="00350571"/>
    <w:rsid w:val="00350900"/>
    <w:rsid w:val="00350B2C"/>
    <w:rsid w:val="00350CD5"/>
    <w:rsid w:val="00350CEB"/>
    <w:rsid w:val="00351054"/>
    <w:rsid w:val="00351102"/>
    <w:rsid w:val="003517A4"/>
    <w:rsid w:val="003517B0"/>
    <w:rsid w:val="003517E9"/>
    <w:rsid w:val="003518CE"/>
    <w:rsid w:val="00352002"/>
    <w:rsid w:val="003520F8"/>
    <w:rsid w:val="003521F6"/>
    <w:rsid w:val="003526B0"/>
    <w:rsid w:val="0035273C"/>
    <w:rsid w:val="00352B53"/>
    <w:rsid w:val="00352DA9"/>
    <w:rsid w:val="003531CA"/>
    <w:rsid w:val="0035321E"/>
    <w:rsid w:val="0035365B"/>
    <w:rsid w:val="00353A09"/>
    <w:rsid w:val="00353A6E"/>
    <w:rsid w:val="00353A93"/>
    <w:rsid w:val="00353AB1"/>
    <w:rsid w:val="00353EE3"/>
    <w:rsid w:val="00353F19"/>
    <w:rsid w:val="003540AC"/>
    <w:rsid w:val="0035418A"/>
    <w:rsid w:val="0035423F"/>
    <w:rsid w:val="00354359"/>
    <w:rsid w:val="0035440D"/>
    <w:rsid w:val="003549C0"/>
    <w:rsid w:val="00354E96"/>
    <w:rsid w:val="00354F2C"/>
    <w:rsid w:val="00354FD8"/>
    <w:rsid w:val="00355454"/>
    <w:rsid w:val="00355F56"/>
    <w:rsid w:val="0035606C"/>
    <w:rsid w:val="003561DC"/>
    <w:rsid w:val="003566BA"/>
    <w:rsid w:val="003569FB"/>
    <w:rsid w:val="00356B96"/>
    <w:rsid w:val="00356BF5"/>
    <w:rsid w:val="00356CDA"/>
    <w:rsid w:val="00357006"/>
    <w:rsid w:val="0035708E"/>
    <w:rsid w:val="00357287"/>
    <w:rsid w:val="003573D5"/>
    <w:rsid w:val="00357403"/>
    <w:rsid w:val="003574C8"/>
    <w:rsid w:val="00357FE7"/>
    <w:rsid w:val="0036029F"/>
    <w:rsid w:val="0036057B"/>
    <w:rsid w:val="00360742"/>
    <w:rsid w:val="0036077F"/>
    <w:rsid w:val="00360962"/>
    <w:rsid w:val="00360A97"/>
    <w:rsid w:val="00360F2A"/>
    <w:rsid w:val="0036123D"/>
    <w:rsid w:val="00361318"/>
    <w:rsid w:val="00361803"/>
    <w:rsid w:val="00361AC3"/>
    <w:rsid w:val="00361B5A"/>
    <w:rsid w:val="00361E97"/>
    <w:rsid w:val="003621AF"/>
    <w:rsid w:val="0036238B"/>
    <w:rsid w:val="003625D4"/>
    <w:rsid w:val="00362838"/>
    <w:rsid w:val="00362A33"/>
    <w:rsid w:val="00362A51"/>
    <w:rsid w:val="00362B5B"/>
    <w:rsid w:val="00362B6C"/>
    <w:rsid w:val="00362BA7"/>
    <w:rsid w:val="00362D32"/>
    <w:rsid w:val="00362DD2"/>
    <w:rsid w:val="00362DED"/>
    <w:rsid w:val="0036333A"/>
    <w:rsid w:val="003635A6"/>
    <w:rsid w:val="00363A9C"/>
    <w:rsid w:val="00363D37"/>
    <w:rsid w:val="00363ED3"/>
    <w:rsid w:val="00363F58"/>
    <w:rsid w:val="0036428B"/>
    <w:rsid w:val="00364387"/>
    <w:rsid w:val="003643EF"/>
    <w:rsid w:val="00364545"/>
    <w:rsid w:val="003649AD"/>
    <w:rsid w:val="00364A99"/>
    <w:rsid w:val="00364CC7"/>
    <w:rsid w:val="0036501F"/>
    <w:rsid w:val="0036563D"/>
    <w:rsid w:val="003656E9"/>
    <w:rsid w:val="0036591B"/>
    <w:rsid w:val="00365BAF"/>
    <w:rsid w:val="00365C60"/>
    <w:rsid w:val="00365C77"/>
    <w:rsid w:val="00365D2C"/>
    <w:rsid w:val="0036608E"/>
    <w:rsid w:val="003662C4"/>
    <w:rsid w:val="0036639D"/>
    <w:rsid w:val="00366752"/>
    <w:rsid w:val="00366C9F"/>
    <w:rsid w:val="00366DA3"/>
    <w:rsid w:val="00366DFB"/>
    <w:rsid w:val="003670F0"/>
    <w:rsid w:val="00367456"/>
    <w:rsid w:val="003674B7"/>
    <w:rsid w:val="003676AF"/>
    <w:rsid w:val="003677E4"/>
    <w:rsid w:val="00367A6F"/>
    <w:rsid w:val="00367B2C"/>
    <w:rsid w:val="00370177"/>
    <w:rsid w:val="00370698"/>
    <w:rsid w:val="0037074D"/>
    <w:rsid w:val="0037079F"/>
    <w:rsid w:val="00370849"/>
    <w:rsid w:val="003709F3"/>
    <w:rsid w:val="00370AED"/>
    <w:rsid w:val="003710D3"/>
    <w:rsid w:val="00371133"/>
    <w:rsid w:val="003713E0"/>
    <w:rsid w:val="00371416"/>
    <w:rsid w:val="00371775"/>
    <w:rsid w:val="00371820"/>
    <w:rsid w:val="00371921"/>
    <w:rsid w:val="00371FFC"/>
    <w:rsid w:val="0037209A"/>
    <w:rsid w:val="0037221C"/>
    <w:rsid w:val="003724AF"/>
    <w:rsid w:val="003727E5"/>
    <w:rsid w:val="00372825"/>
    <w:rsid w:val="003729D9"/>
    <w:rsid w:val="00372BBB"/>
    <w:rsid w:val="00372C3B"/>
    <w:rsid w:val="00372CD7"/>
    <w:rsid w:val="00372F59"/>
    <w:rsid w:val="0037313F"/>
    <w:rsid w:val="003731D3"/>
    <w:rsid w:val="00373361"/>
    <w:rsid w:val="003733EB"/>
    <w:rsid w:val="0037350B"/>
    <w:rsid w:val="0037353F"/>
    <w:rsid w:val="00373574"/>
    <w:rsid w:val="003738D3"/>
    <w:rsid w:val="003738E4"/>
    <w:rsid w:val="00373D6D"/>
    <w:rsid w:val="00373D7B"/>
    <w:rsid w:val="00373DD0"/>
    <w:rsid w:val="00374236"/>
    <w:rsid w:val="0037432D"/>
    <w:rsid w:val="003744AA"/>
    <w:rsid w:val="00374975"/>
    <w:rsid w:val="00374A54"/>
    <w:rsid w:val="00374B1F"/>
    <w:rsid w:val="00374C10"/>
    <w:rsid w:val="00374EB2"/>
    <w:rsid w:val="00375617"/>
    <w:rsid w:val="00375863"/>
    <w:rsid w:val="00375AE6"/>
    <w:rsid w:val="00375C2C"/>
    <w:rsid w:val="00376047"/>
    <w:rsid w:val="00376154"/>
    <w:rsid w:val="00376282"/>
    <w:rsid w:val="003762C0"/>
    <w:rsid w:val="003762C6"/>
    <w:rsid w:val="00376308"/>
    <w:rsid w:val="0037644F"/>
    <w:rsid w:val="00376A83"/>
    <w:rsid w:val="00376BCB"/>
    <w:rsid w:val="00377137"/>
    <w:rsid w:val="00377781"/>
    <w:rsid w:val="00377A0B"/>
    <w:rsid w:val="00377E9F"/>
    <w:rsid w:val="00380098"/>
    <w:rsid w:val="003802D0"/>
    <w:rsid w:val="00380311"/>
    <w:rsid w:val="0038083E"/>
    <w:rsid w:val="00380900"/>
    <w:rsid w:val="00380A61"/>
    <w:rsid w:val="00380CD5"/>
    <w:rsid w:val="00380DC6"/>
    <w:rsid w:val="00380F14"/>
    <w:rsid w:val="00381025"/>
    <w:rsid w:val="003811CE"/>
    <w:rsid w:val="003813DC"/>
    <w:rsid w:val="003813E3"/>
    <w:rsid w:val="00381430"/>
    <w:rsid w:val="003815D5"/>
    <w:rsid w:val="003819C9"/>
    <w:rsid w:val="00381DC1"/>
    <w:rsid w:val="00381EE4"/>
    <w:rsid w:val="00381F73"/>
    <w:rsid w:val="0038205C"/>
    <w:rsid w:val="003821A9"/>
    <w:rsid w:val="0038239E"/>
    <w:rsid w:val="003823DC"/>
    <w:rsid w:val="003824A5"/>
    <w:rsid w:val="0038255A"/>
    <w:rsid w:val="003825C6"/>
    <w:rsid w:val="00382675"/>
    <w:rsid w:val="00382A4B"/>
    <w:rsid w:val="00382DE4"/>
    <w:rsid w:val="00382F30"/>
    <w:rsid w:val="00382FC6"/>
    <w:rsid w:val="0038301D"/>
    <w:rsid w:val="0038304B"/>
    <w:rsid w:val="00383413"/>
    <w:rsid w:val="003834B6"/>
    <w:rsid w:val="00383850"/>
    <w:rsid w:val="00383BDD"/>
    <w:rsid w:val="00383BE8"/>
    <w:rsid w:val="00383C23"/>
    <w:rsid w:val="00383E37"/>
    <w:rsid w:val="00383E65"/>
    <w:rsid w:val="0038429D"/>
    <w:rsid w:val="00384462"/>
    <w:rsid w:val="0038470B"/>
    <w:rsid w:val="00384777"/>
    <w:rsid w:val="003847E9"/>
    <w:rsid w:val="00384B8B"/>
    <w:rsid w:val="00384BF5"/>
    <w:rsid w:val="00384CB2"/>
    <w:rsid w:val="00384E52"/>
    <w:rsid w:val="00384E8B"/>
    <w:rsid w:val="00385064"/>
    <w:rsid w:val="003850A7"/>
    <w:rsid w:val="003850E4"/>
    <w:rsid w:val="0038514C"/>
    <w:rsid w:val="00385579"/>
    <w:rsid w:val="003858E4"/>
    <w:rsid w:val="00385A77"/>
    <w:rsid w:val="00385C1F"/>
    <w:rsid w:val="00385CC8"/>
    <w:rsid w:val="00385D6D"/>
    <w:rsid w:val="00386058"/>
    <w:rsid w:val="00386313"/>
    <w:rsid w:val="0038653C"/>
    <w:rsid w:val="003866FC"/>
    <w:rsid w:val="00386833"/>
    <w:rsid w:val="00386B45"/>
    <w:rsid w:val="00386C7B"/>
    <w:rsid w:val="00386F33"/>
    <w:rsid w:val="00386F37"/>
    <w:rsid w:val="00386FF0"/>
    <w:rsid w:val="0038702F"/>
    <w:rsid w:val="003873D5"/>
    <w:rsid w:val="003876DA"/>
    <w:rsid w:val="00387731"/>
    <w:rsid w:val="0038784E"/>
    <w:rsid w:val="003878EB"/>
    <w:rsid w:val="00387938"/>
    <w:rsid w:val="00387DD8"/>
    <w:rsid w:val="00387ED0"/>
    <w:rsid w:val="00390032"/>
    <w:rsid w:val="003901D0"/>
    <w:rsid w:val="00390554"/>
    <w:rsid w:val="003906FD"/>
    <w:rsid w:val="00390976"/>
    <w:rsid w:val="00390B18"/>
    <w:rsid w:val="00390D57"/>
    <w:rsid w:val="00390F4F"/>
    <w:rsid w:val="003910A9"/>
    <w:rsid w:val="003911D3"/>
    <w:rsid w:val="00391233"/>
    <w:rsid w:val="0039136C"/>
    <w:rsid w:val="0039142E"/>
    <w:rsid w:val="003915A5"/>
    <w:rsid w:val="003915CB"/>
    <w:rsid w:val="00391BE5"/>
    <w:rsid w:val="003924E1"/>
    <w:rsid w:val="00392C04"/>
    <w:rsid w:val="00393070"/>
    <w:rsid w:val="003931B8"/>
    <w:rsid w:val="0039323C"/>
    <w:rsid w:val="0039368D"/>
    <w:rsid w:val="0039396C"/>
    <w:rsid w:val="0039399D"/>
    <w:rsid w:val="00393AAD"/>
    <w:rsid w:val="00393DEA"/>
    <w:rsid w:val="00393ECF"/>
    <w:rsid w:val="00393FBA"/>
    <w:rsid w:val="003943CF"/>
    <w:rsid w:val="003943EC"/>
    <w:rsid w:val="00394617"/>
    <w:rsid w:val="00394825"/>
    <w:rsid w:val="00394B66"/>
    <w:rsid w:val="00394CF9"/>
    <w:rsid w:val="00394E09"/>
    <w:rsid w:val="00394E28"/>
    <w:rsid w:val="00394F31"/>
    <w:rsid w:val="00394F8B"/>
    <w:rsid w:val="0039522E"/>
    <w:rsid w:val="0039526B"/>
    <w:rsid w:val="0039560D"/>
    <w:rsid w:val="0039576B"/>
    <w:rsid w:val="0039591A"/>
    <w:rsid w:val="003959A1"/>
    <w:rsid w:val="00395BCA"/>
    <w:rsid w:val="00395F49"/>
    <w:rsid w:val="00396006"/>
    <w:rsid w:val="003962F9"/>
    <w:rsid w:val="003969A2"/>
    <w:rsid w:val="00396C09"/>
    <w:rsid w:val="00396E7C"/>
    <w:rsid w:val="0039710E"/>
    <w:rsid w:val="003971A5"/>
    <w:rsid w:val="00397204"/>
    <w:rsid w:val="003976C6"/>
    <w:rsid w:val="003978D3"/>
    <w:rsid w:val="00397972"/>
    <w:rsid w:val="00397A1E"/>
    <w:rsid w:val="00397AEB"/>
    <w:rsid w:val="00397B61"/>
    <w:rsid w:val="00397F01"/>
    <w:rsid w:val="003A000A"/>
    <w:rsid w:val="003A01D2"/>
    <w:rsid w:val="003A055F"/>
    <w:rsid w:val="003A063B"/>
    <w:rsid w:val="003A0914"/>
    <w:rsid w:val="003A09C8"/>
    <w:rsid w:val="003A0CDB"/>
    <w:rsid w:val="003A12FF"/>
    <w:rsid w:val="003A1418"/>
    <w:rsid w:val="003A1591"/>
    <w:rsid w:val="003A17A3"/>
    <w:rsid w:val="003A18B5"/>
    <w:rsid w:val="003A1B9D"/>
    <w:rsid w:val="003A1F16"/>
    <w:rsid w:val="003A2100"/>
    <w:rsid w:val="003A2502"/>
    <w:rsid w:val="003A2570"/>
    <w:rsid w:val="003A25F4"/>
    <w:rsid w:val="003A2A9F"/>
    <w:rsid w:val="003A3115"/>
    <w:rsid w:val="003A3159"/>
    <w:rsid w:val="003A319B"/>
    <w:rsid w:val="003A3322"/>
    <w:rsid w:val="003A36BC"/>
    <w:rsid w:val="003A375D"/>
    <w:rsid w:val="003A3806"/>
    <w:rsid w:val="003A385E"/>
    <w:rsid w:val="003A394A"/>
    <w:rsid w:val="003A3969"/>
    <w:rsid w:val="003A3DF1"/>
    <w:rsid w:val="003A4223"/>
    <w:rsid w:val="003A4553"/>
    <w:rsid w:val="003A4C40"/>
    <w:rsid w:val="003A4D7D"/>
    <w:rsid w:val="003A4DA3"/>
    <w:rsid w:val="003A538C"/>
    <w:rsid w:val="003A542C"/>
    <w:rsid w:val="003A5517"/>
    <w:rsid w:val="003A555E"/>
    <w:rsid w:val="003A56E1"/>
    <w:rsid w:val="003A5B2A"/>
    <w:rsid w:val="003A6082"/>
    <w:rsid w:val="003A6090"/>
    <w:rsid w:val="003A6543"/>
    <w:rsid w:val="003A6FB8"/>
    <w:rsid w:val="003A707C"/>
    <w:rsid w:val="003A71C6"/>
    <w:rsid w:val="003A77A2"/>
    <w:rsid w:val="003A79B3"/>
    <w:rsid w:val="003A7B0F"/>
    <w:rsid w:val="003A7B21"/>
    <w:rsid w:val="003B0147"/>
    <w:rsid w:val="003B0403"/>
    <w:rsid w:val="003B041F"/>
    <w:rsid w:val="003B049B"/>
    <w:rsid w:val="003B0786"/>
    <w:rsid w:val="003B082D"/>
    <w:rsid w:val="003B0956"/>
    <w:rsid w:val="003B0B7C"/>
    <w:rsid w:val="003B0BD5"/>
    <w:rsid w:val="003B0DDD"/>
    <w:rsid w:val="003B13F5"/>
    <w:rsid w:val="003B15D1"/>
    <w:rsid w:val="003B1648"/>
    <w:rsid w:val="003B166E"/>
    <w:rsid w:val="003B18B2"/>
    <w:rsid w:val="003B1A22"/>
    <w:rsid w:val="003B1B64"/>
    <w:rsid w:val="003B1B8A"/>
    <w:rsid w:val="003B1C83"/>
    <w:rsid w:val="003B1CEF"/>
    <w:rsid w:val="003B1D77"/>
    <w:rsid w:val="003B1D97"/>
    <w:rsid w:val="003B1E6F"/>
    <w:rsid w:val="003B201C"/>
    <w:rsid w:val="003B2068"/>
    <w:rsid w:val="003B22ED"/>
    <w:rsid w:val="003B242C"/>
    <w:rsid w:val="003B252F"/>
    <w:rsid w:val="003B277A"/>
    <w:rsid w:val="003B27E6"/>
    <w:rsid w:val="003B2A19"/>
    <w:rsid w:val="003B2B37"/>
    <w:rsid w:val="003B2DB7"/>
    <w:rsid w:val="003B300C"/>
    <w:rsid w:val="003B31C5"/>
    <w:rsid w:val="003B33CD"/>
    <w:rsid w:val="003B3475"/>
    <w:rsid w:val="003B3A81"/>
    <w:rsid w:val="003B3BF6"/>
    <w:rsid w:val="003B3F24"/>
    <w:rsid w:val="003B414F"/>
    <w:rsid w:val="003B43D6"/>
    <w:rsid w:val="003B477B"/>
    <w:rsid w:val="003B48FF"/>
    <w:rsid w:val="003B4907"/>
    <w:rsid w:val="003B4938"/>
    <w:rsid w:val="003B4A89"/>
    <w:rsid w:val="003B4AFD"/>
    <w:rsid w:val="003B4B53"/>
    <w:rsid w:val="003B4E21"/>
    <w:rsid w:val="003B4F43"/>
    <w:rsid w:val="003B503C"/>
    <w:rsid w:val="003B56FD"/>
    <w:rsid w:val="003B585C"/>
    <w:rsid w:val="003B593D"/>
    <w:rsid w:val="003B5AB6"/>
    <w:rsid w:val="003B5EC7"/>
    <w:rsid w:val="003B5FC6"/>
    <w:rsid w:val="003B6422"/>
    <w:rsid w:val="003B664E"/>
    <w:rsid w:val="003B68B8"/>
    <w:rsid w:val="003B6B51"/>
    <w:rsid w:val="003B6D2A"/>
    <w:rsid w:val="003B6F01"/>
    <w:rsid w:val="003B71B5"/>
    <w:rsid w:val="003B7241"/>
    <w:rsid w:val="003B747A"/>
    <w:rsid w:val="003B75E2"/>
    <w:rsid w:val="003B7668"/>
    <w:rsid w:val="003B7692"/>
    <w:rsid w:val="003B778E"/>
    <w:rsid w:val="003B77E8"/>
    <w:rsid w:val="003B7DC8"/>
    <w:rsid w:val="003C0020"/>
    <w:rsid w:val="003C0024"/>
    <w:rsid w:val="003C03B0"/>
    <w:rsid w:val="003C04E2"/>
    <w:rsid w:val="003C0551"/>
    <w:rsid w:val="003C05EC"/>
    <w:rsid w:val="003C0646"/>
    <w:rsid w:val="003C0BC2"/>
    <w:rsid w:val="003C0C49"/>
    <w:rsid w:val="003C0D52"/>
    <w:rsid w:val="003C0DDE"/>
    <w:rsid w:val="003C0E0F"/>
    <w:rsid w:val="003C0FC9"/>
    <w:rsid w:val="003C107C"/>
    <w:rsid w:val="003C1203"/>
    <w:rsid w:val="003C12A5"/>
    <w:rsid w:val="003C13C2"/>
    <w:rsid w:val="003C1688"/>
    <w:rsid w:val="003C181C"/>
    <w:rsid w:val="003C1B8B"/>
    <w:rsid w:val="003C2102"/>
    <w:rsid w:val="003C214D"/>
    <w:rsid w:val="003C2804"/>
    <w:rsid w:val="003C296E"/>
    <w:rsid w:val="003C2A58"/>
    <w:rsid w:val="003C31CA"/>
    <w:rsid w:val="003C330E"/>
    <w:rsid w:val="003C33DE"/>
    <w:rsid w:val="003C33F6"/>
    <w:rsid w:val="003C3667"/>
    <w:rsid w:val="003C3864"/>
    <w:rsid w:val="003C39CA"/>
    <w:rsid w:val="003C416B"/>
    <w:rsid w:val="003C423C"/>
    <w:rsid w:val="003C4472"/>
    <w:rsid w:val="003C4769"/>
    <w:rsid w:val="003C47DB"/>
    <w:rsid w:val="003C485A"/>
    <w:rsid w:val="003C4899"/>
    <w:rsid w:val="003C4CAA"/>
    <w:rsid w:val="003C4DA7"/>
    <w:rsid w:val="003C4EE5"/>
    <w:rsid w:val="003C5155"/>
    <w:rsid w:val="003C51F8"/>
    <w:rsid w:val="003C5304"/>
    <w:rsid w:val="003C5B77"/>
    <w:rsid w:val="003C5DDE"/>
    <w:rsid w:val="003C5F41"/>
    <w:rsid w:val="003C6132"/>
    <w:rsid w:val="003C6436"/>
    <w:rsid w:val="003C6543"/>
    <w:rsid w:val="003C6555"/>
    <w:rsid w:val="003C658E"/>
    <w:rsid w:val="003C65C4"/>
    <w:rsid w:val="003C6B4C"/>
    <w:rsid w:val="003C6C36"/>
    <w:rsid w:val="003C7114"/>
    <w:rsid w:val="003C712F"/>
    <w:rsid w:val="003C71A7"/>
    <w:rsid w:val="003C74CD"/>
    <w:rsid w:val="003C778D"/>
    <w:rsid w:val="003C782A"/>
    <w:rsid w:val="003C788B"/>
    <w:rsid w:val="003C79B4"/>
    <w:rsid w:val="003C7F2B"/>
    <w:rsid w:val="003C7F57"/>
    <w:rsid w:val="003D00BA"/>
    <w:rsid w:val="003D0106"/>
    <w:rsid w:val="003D0603"/>
    <w:rsid w:val="003D0733"/>
    <w:rsid w:val="003D0758"/>
    <w:rsid w:val="003D0878"/>
    <w:rsid w:val="003D09C6"/>
    <w:rsid w:val="003D0BB4"/>
    <w:rsid w:val="003D0D0D"/>
    <w:rsid w:val="003D1D06"/>
    <w:rsid w:val="003D1F04"/>
    <w:rsid w:val="003D1F0A"/>
    <w:rsid w:val="003D2116"/>
    <w:rsid w:val="003D2231"/>
    <w:rsid w:val="003D25D6"/>
    <w:rsid w:val="003D25E2"/>
    <w:rsid w:val="003D26BB"/>
    <w:rsid w:val="003D273A"/>
    <w:rsid w:val="003D2E1B"/>
    <w:rsid w:val="003D321B"/>
    <w:rsid w:val="003D3A7E"/>
    <w:rsid w:val="003D3B83"/>
    <w:rsid w:val="003D3E9E"/>
    <w:rsid w:val="003D3F14"/>
    <w:rsid w:val="003D4338"/>
    <w:rsid w:val="003D4435"/>
    <w:rsid w:val="003D47A0"/>
    <w:rsid w:val="003D4822"/>
    <w:rsid w:val="003D4D8E"/>
    <w:rsid w:val="003D4EC4"/>
    <w:rsid w:val="003D4ED2"/>
    <w:rsid w:val="003D50E7"/>
    <w:rsid w:val="003D5345"/>
    <w:rsid w:val="003D5647"/>
    <w:rsid w:val="003D57AB"/>
    <w:rsid w:val="003D5B82"/>
    <w:rsid w:val="003D5C3E"/>
    <w:rsid w:val="003D6012"/>
    <w:rsid w:val="003D606E"/>
    <w:rsid w:val="003D6263"/>
    <w:rsid w:val="003D6343"/>
    <w:rsid w:val="003D637D"/>
    <w:rsid w:val="003D640C"/>
    <w:rsid w:val="003D68E8"/>
    <w:rsid w:val="003D6AED"/>
    <w:rsid w:val="003D6DAF"/>
    <w:rsid w:val="003D6DEC"/>
    <w:rsid w:val="003D72CD"/>
    <w:rsid w:val="003D7471"/>
    <w:rsid w:val="003D7484"/>
    <w:rsid w:val="003D7559"/>
    <w:rsid w:val="003D75FD"/>
    <w:rsid w:val="003D7605"/>
    <w:rsid w:val="003D774E"/>
    <w:rsid w:val="003D778A"/>
    <w:rsid w:val="003D790B"/>
    <w:rsid w:val="003D7964"/>
    <w:rsid w:val="003D7C69"/>
    <w:rsid w:val="003D7DC2"/>
    <w:rsid w:val="003D7F95"/>
    <w:rsid w:val="003E02EE"/>
    <w:rsid w:val="003E0329"/>
    <w:rsid w:val="003E03FA"/>
    <w:rsid w:val="003E04C7"/>
    <w:rsid w:val="003E051D"/>
    <w:rsid w:val="003E0686"/>
    <w:rsid w:val="003E07A5"/>
    <w:rsid w:val="003E07D8"/>
    <w:rsid w:val="003E09FA"/>
    <w:rsid w:val="003E0A6E"/>
    <w:rsid w:val="003E0B6D"/>
    <w:rsid w:val="003E0C2F"/>
    <w:rsid w:val="003E0ED2"/>
    <w:rsid w:val="003E0F92"/>
    <w:rsid w:val="003E1028"/>
    <w:rsid w:val="003E10EE"/>
    <w:rsid w:val="003E142E"/>
    <w:rsid w:val="003E177C"/>
    <w:rsid w:val="003E1DDA"/>
    <w:rsid w:val="003E1EDF"/>
    <w:rsid w:val="003E1EFE"/>
    <w:rsid w:val="003E241A"/>
    <w:rsid w:val="003E24D8"/>
    <w:rsid w:val="003E25E9"/>
    <w:rsid w:val="003E289F"/>
    <w:rsid w:val="003E29AC"/>
    <w:rsid w:val="003E2B0C"/>
    <w:rsid w:val="003E2B74"/>
    <w:rsid w:val="003E2D3C"/>
    <w:rsid w:val="003E3135"/>
    <w:rsid w:val="003E31AE"/>
    <w:rsid w:val="003E323D"/>
    <w:rsid w:val="003E3703"/>
    <w:rsid w:val="003E3883"/>
    <w:rsid w:val="003E3886"/>
    <w:rsid w:val="003E39BC"/>
    <w:rsid w:val="003E3B0F"/>
    <w:rsid w:val="003E3BA2"/>
    <w:rsid w:val="003E3D30"/>
    <w:rsid w:val="003E43BE"/>
    <w:rsid w:val="003E44F2"/>
    <w:rsid w:val="003E4D29"/>
    <w:rsid w:val="003E4D88"/>
    <w:rsid w:val="003E50AB"/>
    <w:rsid w:val="003E511D"/>
    <w:rsid w:val="003E5C58"/>
    <w:rsid w:val="003E5CF3"/>
    <w:rsid w:val="003E5EC9"/>
    <w:rsid w:val="003E627F"/>
    <w:rsid w:val="003E63F0"/>
    <w:rsid w:val="003E682D"/>
    <w:rsid w:val="003E69A0"/>
    <w:rsid w:val="003E6AAC"/>
    <w:rsid w:val="003E6BA0"/>
    <w:rsid w:val="003E6BFA"/>
    <w:rsid w:val="003E6E25"/>
    <w:rsid w:val="003E6EE2"/>
    <w:rsid w:val="003E7152"/>
    <w:rsid w:val="003E730F"/>
    <w:rsid w:val="003E7759"/>
    <w:rsid w:val="003E7B42"/>
    <w:rsid w:val="003E7E69"/>
    <w:rsid w:val="003E7EF7"/>
    <w:rsid w:val="003E7F4A"/>
    <w:rsid w:val="003E7FBA"/>
    <w:rsid w:val="003F004B"/>
    <w:rsid w:val="003F01F1"/>
    <w:rsid w:val="003F025C"/>
    <w:rsid w:val="003F0781"/>
    <w:rsid w:val="003F0AF5"/>
    <w:rsid w:val="003F0B02"/>
    <w:rsid w:val="003F0BB3"/>
    <w:rsid w:val="003F11A5"/>
    <w:rsid w:val="003F11B2"/>
    <w:rsid w:val="003F1364"/>
    <w:rsid w:val="003F1482"/>
    <w:rsid w:val="003F16AE"/>
    <w:rsid w:val="003F18AC"/>
    <w:rsid w:val="003F1931"/>
    <w:rsid w:val="003F197D"/>
    <w:rsid w:val="003F1C67"/>
    <w:rsid w:val="003F2012"/>
    <w:rsid w:val="003F20B0"/>
    <w:rsid w:val="003F247D"/>
    <w:rsid w:val="003F24A7"/>
    <w:rsid w:val="003F2B05"/>
    <w:rsid w:val="003F2B2E"/>
    <w:rsid w:val="003F360B"/>
    <w:rsid w:val="003F36B8"/>
    <w:rsid w:val="003F36D8"/>
    <w:rsid w:val="003F3A0C"/>
    <w:rsid w:val="003F3D7D"/>
    <w:rsid w:val="003F3D85"/>
    <w:rsid w:val="003F3E35"/>
    <w:rsid w:val="003F3E6A"/>
    <w:rsid w:val="003F3EF7"/>
    <w:rsid w:val="003F3FD6"/>
    <w:rsid w:val="003F4077"/>
    <w:rsid w:val="003F4361"/>
    <w:rsid w:val="003F46FC"/>
    <w:rsid w:val="003F4A11"/>
    <w:rsid w:val="003F4C90"/>
    <w:rsid w:val="003F4CFF"/>
    <w:rsid w:val="003F4EAA"/>
    <w:rsid w:val="003F4F2E"/>
    <w:rsid w:val="003F504E"/>
    <w:rsid w:val="003F50C5"/>
    <w:rsid w:val="003F521A"/>
    <w:rsid w:val="003F5295"/>
    <w:rsid w:val="003F5546"/>
    <w:rsid w:val="003F55F9"/>
    <w:rsid w:val="003F5675"/>
    <w:rsid w:val="003F57E5"/>
    <w:rsid w:val="003F5A01"/>
    <w:rsid w:val="003F60D1"/>
    <w:rsid w:val="003F634A"/>
    <w:rsid w:val="003F63AE"/>
    <w:rsid w:val="003F6434"/>
    <w:rsid w:val="003F65CA"/>
    <w:rsid w:val="003F663E"/>
    <w:rsid w:val="003F6906"/>
    <w:rsid w:val="003F693B"/>
    <w:rsid w:val="003F6A4E"/>
    <w:rsid w:val="003F6B40"/>
    <w:rsid w:val="003F6BCD"/>
    <w:rsid w:val="003F6C97"/>
    <w:rsid w:val="003F6F88"/>
    <w:rsid w:val="003F7001"/>
    <w:rsid w:val="003F70AD"/>
    <w:rsid w:val="003F7246"/>
    <w:rsid w:val="003F72EA"/>
    <w:rsid w:val="003F75DA"/>
    <w:rsid w:val="003F7707"/>
    <w:rsid w:val="003F79F4"/>
    <w:rsid w:val="003F7A7F"/>
    <w:rsid w:val="003F7C87"/>
    <w:rsid w:val="003F7E61"/>
    <w:rsid w:val="00400298"/>
    <w:rsid w:val="00400321"/>
    <w:rsid w:val="00400376"/>
    <w:rsid w:val="004003A5"/>
    <w:rsid w:val="004005B8"/>
    <w:rsid w:val="004006DE"/>
    <w:rsid w:val="00400AF2"/>
    <w:rsid w:val="00400F27"/>
    <w:rsid w:val="00401078"/>
    <w:rsid w:val="00401184"/>
    <w:rsid w:val="00401443"/>
    <w:rsid w:val="004014EC"/>
    <w:rsid w:val="004017BD"/>
    <w:rsid w:val="00401A99"/>
    <w:rsid w:val="00401C76"/>
    <w:rsid w:val="004027C1"/>
    <w:rsid w:val="00402855"/>
    <w:rsid w:val="004029F2"/>
    <w:rsid w:val="00402A8B"/>
    <w:rsid w:val="00402AC2"/>
    <w:rsid w:val="00402ADA"/>
    <w:rsid w:val="00402B50"/>
    <w:rsid w:val="00402C2F"/>
    <w:rsid w:val="00402D5F"/>
    <w:rsid w:val="00402DC9"/>
    <w:rsid w:val="00402F3A"/>
    <w:rsid w:val="004031A2"/>
    <w:rsid w:val="004031B4"/>
    <w:rsid w:val="00403388"/>
    <w:rsid w:val="004033B8"/>
    <w:rsid w:val="0040348E"/>
    <w:rsid w:val="00403606"/>
    <w:rsid w:val="004037E5"/>
    <w:rsid w:val="00403C0D"/>
    <w:rsid w:val="004040AB"/>
    <w:rsid w:val="004040E8"/>
    <w:rsid w:val="004041F8"/>
    <w:rsid w:val="0040432A"/>
    <w:rsid w:val="004043D6"/>
    <w:rsid w:val="0040449C"/>
    <w:rsid w:val="004045B6"/>
    <w:rsid w:val="00404BF7"/>
    <w:rsid w:val="00404C25"/>
    <w:rsid w:val="00404E73"/>
    <w:rsid w:val="00404EAC"/>
    <w:rsid w:val="00404F0E"/>
    <w:rsid w:val="00405001"/>
    <w:rsid w:val="0040513B"/>
    <w:rsid w:val="00405160"/>
    <w:rsid w:val="00405164"/>
    <w:rsid w:val="004051ED"/>
    <w:rsid w:val="00405202"/>
    <w:rsid w:val="00405662"/>
    <w:rsid w:val="004057FC"/>
    <w:rsid w:val="004059AF"/>
    <w:rsid w:val="004059B5"/>
    <w:rsid w:val="00405B9E"/>
    <w:rsid w:val="00405BD3"/>
    <w:rsid w:val="00405CD1"/>
    <w:rsid w:val="00405DA4"/>
    <w:rsid w:val="004061CF"/>
    <w:rsid w:val="0040620E"/>
    <w:rsid w:val="00406247"/>
    <w:rsid w:val="00406873"/>
    <w:rsid w:val="00406A3A"/>
    <w:rsid w:val="00406BF7"/>
    <w:rsid w:val="00406ED1"/>
    <w:rsid w:val="00406F23"/>
    <w:rsid w:val="00407492"/>
    <w:rsid w:val="004077B0"/>
    <w:rsid w:val="0040787C"/>
    <w:rsid w:val="00407C38"/>
    <w:rsid w:val="00407D34"/>
    <w:rsid w:val="00407E33"/>
    <w:rsid w:val="0041067F"/>
    <w:rsid w:val="00410E26"/>
    <w:rsid w:val="00410E72"/>
    <w:rsid w:val="00410EAC"/>
    <w:rsid w:val="00410F9D"/>
    <w:rsid w:val="0041122D"/>
    <w:rsid w:val="004115CC"/>
    <w:rsid w:val="00411715"/>
    <w:rsid w:val="00411D46"/>
    <w:rsid w:val="00411D70"/>
    <w:rsid w:val="00411E36"/>
    <w:rsid w:val="0041235B"/>
    <w:rsid w:val="004123B2"/>
    <w:rsid w:val="004123F9"/>
    <w:rsid w:val="00412567"/>
    <w:rsid w:val="00412576"/>
    <w:rsid w:val="004128A1"/>
    <w:rsid w:val="00412A58"/>
    <w:rsid w:val="00412FE0"/>
    <w:rsid w:val="0041303F"/>
    <w:rsid w:val="004133B1"/>
    <w:rsid w:val="00413506"/>
    <w:rsid w:val="00413561"/>
    <w:rsid w:val="0041357B"/>
    <w:rsid w:val="004137C2"/>
    <w:rsid w:val="0041383D"/>
    <w:rsid w:val="00413841"/>
    <w:rsid w:val="004138CB"/>
    <w:rsid w:val="004139AC"/>
    <w:rsid w:val="00413CCA"/>
    <w:rsid w:val="00413FC1"/>
    <w:rsid w:val="00414034"/>
    <w:rsid w:val="004140A2"/>
    <w:rsid w:val="00414184"/>
    <w:rsid w:val="004147E0"/>
    <w:rsid w:val="00414A26"/>
    <w:rsid w:val="00414CED"/>
    <w:rsid w:val="00415045"/>
    <w:rsid w:val="004150DD"/>
    <w:rsid w:val="004152E7"/>
    <w:rsid w:val="004153CD"/>
    <w:rsid w:val="00415670"/>
    <w:rsid w:val="00415820"/>
    <w:rsid w:val="00415BAF"/>
    <w:rsid w:val="00415F15"/>
    <w:rsid w:val="00416000"/>
    <w:rsid w:val="004163E7"/>
    <w:rsid w:val="00416883"/>
    <w:rsid w:val="00416FB1"/>
    <w:rsid w:val="00416FC0"/>
    <w:rsid w:val="0041732E"/>
    <w:rsid w:val="004175A4"/>
    <w:rsid w:val="00417804"/>
    <w:rsid w:val="004178EB"/>
    <w:rsid w:val="00417A01"/>
    <w:rsid w:val="00417A67"/>
    <w:rsid w:val="00417CAE"/>
    <w:rsid w:val="00417FAC"/>
    <w:rsid w:val="0042005C"/>
    <w:rsid w:val="00420079"/>
    <w:rsid w:val="004202F9"/>
    <w:rsid w:val="00420310"/>
    <w:rsid w:val="004203A4"/>
    <w:rsid w:val="004205E1"/>
    <w:rsid w:val="00420864"/>
    <w:rsid w:val="00420937"/>
    <w:rsid w:val="004209E3"/>
    <w:rsid w:val="00420B85"/>
    <w:rsid w:val="00420EC9"/>
    <w:rsid w:val="00421043"/>
    <w:rsid w:val="004212AA"/>
    <w:rsid w:val="004212E2"/>
    <w:rsid w:val="004212E4"/>
    <w:rsid w:val="004217BD"/>
    <w:rsid w:val="00421D63"/>
    <w:rsid w:val="00421D89"/>
    <w:rsid w:val="00421E39"/>
    <w:rsid w:val="00421E8D"/>
    <w:rsid w:val="00421F0E"/>
    <w:rsid w:val="004220FE"/>
    <w:rsid w:val="00422607"/>
    <w:rsid w:val="004227AE"/>
    <w:rsid w:val="0042298A"/>
    <w:rsid w:val="00422B69"/>
    <w:rsid w:val="00422C29"/>
    <w:rsid w:val="00422D89"/>
    <w:rsid w:val="00422DAF"/>
    <w:rsid w:val="004231D1"/>
    <w:rsid w:val="00423292"/>
    <w:rsid w:val="00423332"/>
    <w:rsid w:val="00423347"/>
    <w:rsid w:val="004236C5"/>
    <w:rsid w:val="004236DE"/>
    <w:rsid w:val="00423777"/>
    <w:rsid w:val="004237AA"/>
    <w:rsid w:val="004238EE"/>
    <w:rsid w:val="004238F8"/>
    <w:rsid w:val="004239B0"/>
    <w:rsid w:val="00423A6B"/>
    <w:rsid w:val="00423B4C"/>
    <w:rsid w:val="00423CAA"/>
    <w:rsid w:val="00423CF6"/>
    <w:rsid w:val="00423E8C"/>
    <w:rsid w:val="00423F38"/>
    <w:rsid w:val="0042428E"/>
    <w:rsid w:val="0042437C"/>
    <w:rsid w:val="00424491"/>
    <w:rsid w:val="0042475C"/>
    <w:rsid w:val="0042496B"/>
    <w:rsid w:val="00424D14"/>
    <w:rsid w:val="00424DEC"/>
    <w:rsid w:val="00425096"/>
    <w:rsid w:val="00425190"/>
    <w:rsid w:val="0042554F"/>
    <w:rsid w:val="00425845"/>
    <w:rsid w:val="0042598E"/>
    <w:rsid w:val="00425C5B"/>
    <w:rsid w:val="00425C75"/>
    <w:rsid w:val="00425C7C"/>
    <w:rsid w:val="0042605D"/>
    <w:rsid w:val="004261B1"/>
    <w:rsid w:val="0042627F"/>
    <w:rsid w:val="0042632F"/>
    <w:rsid w:val="004263FD"/>
    <w:rsid w:val="004264EE"/>
    <w:rsid w:val="004266C7"/>
    <w:rsid w:val="004269DF"/>
    <w:rsid w:val="00426A7B"/>
    <w:rsid w:val="00426AF7"/>
    <w:rsid w:val="00426EE3"/>
    <w:rsid w:val="00426F50"/>
    <w:rsid w:val="00427253"/>
    <w:rsid w:val="0042733F"/>
    <w:rsid w:val="00427504"/>
    <w:rsid w:val="0042755B"/>
    <w:rsid w:val="0042794A"/>
    <w:rsid w:val="00427CC7"/>
    <w:rsid w:val="00427D52"/>
    <w:rsid w:val="004300AC"/>
    <w:rsid w:val="004301D0"/>
    <w:rsid w:val="004302F0"/>
    <w:rsid w:val="0043032E"/>
    <w:rsid w:val="00430636"/>
    <w:rsid w:val="0043078F"/>
    <w:rsid w:val="00430851"/>
    <w:rsid w:val="004309B3"/>
    <w:rsid w:val="00430D19"/>
    <w:rsid w:val="00430E2D"/>
    <w:rsid w:val="00430F97"/>
    <w:rsid w:val="00431178"/>
    <w:rsid w:val="0043131C"/>
    <w:rsid w:val="004313BC"/>
    <w:rsid w:val="004314E0"/>
    <w:rsid w:val="00431590"/>
    <w:rsid w:val="004315EF"/>
    <w:rsid w:val="004316EF"/>
    <w:rsid w:val="00431767"/>
    <w:rsid w:val="0043179A"/>
    <w:rsid w:val="004317B1"/>
    <w:rsid w:val="0043191D"/>
    <w:rsid w:val="00431B29"/>
    <w:rsid w:val="00431C00"/>
    <w:rsid w:val="00431CC7"/>
    <w:rsid w:val="0043209F"/>
    <w:rsid w:val="004321D8"/>
    <w:rsid w:val="004323FB"/>
    <w:rsid w:val="00432420"/>
    <w:rsid w:val="004324F6"/>
    <w:rsid w:val="00432624"/>
    <w:rsid w:val="00432663"/>
    <w:rsid w:val="004326B3"/>
    <w:rsid w:val="004328C4"/>
    <w:rsid w:val="00432C18"/>
    <w:rsid w:val="00432F89"/>
    <w:rsid w:val="004333DB"/>
    <w:rsid w:val="004334C6"/>
    <w:rsid w:val="0043353D"/>
    <w:rsid w:val="0043369D"/>
    <w:rsid w:val="004336DD"/>
    <w:rsid w:val="0043377D"/>
    <w:rsid w:val="00433B1D"/>
    <w:rsid w:val="00433B70"/>
    <w:rsid w:val="00433C5D"/>
    <w:rsid w:val="00433D87"/>
    <w:rsid w:val="00433E03"/>
    <w:rsid w:val="00434484"/>
    <w:rsid w:val="00434945"/>
    <w:rsid w:val="00434BAF"/>
    <w:rsid w:val="004350D8"/>
    <w:rsid w:val="004351C3"/>
    <w:rsid w:val="00435264"/>
    <w:rsid w:val="004354C7"/>
    <w:rsid w:val="004354E4"/>
    <w:rsid w:val="004356F2"/>
    <w:rsid w:val="00435979"/>
    <w:rsid w:val="00435A12"/>
    <w:rsid w:val="00435A4C"/>
    <w:rsid w:val="00436194"/>
    <w:rsid w:val="0043622F"/>
    <w:rsid w:val="0043632D"/>
    <w:rsid w:val="004365D9"/>
    <w:rsid w:val="004366BE"/>
    <w:rsid w:val="004369BB"/>
    <w:rsid w:val="004369CB"/>
    <w:rsid w:val="00436DDD"/>
    <w:rsid w:val="00436EBB"/>
    <w:rsid w:val="004372B9"/>
    <w:rsid w:val="00437559"/>
    <w:rsid w:val="004375B7"/>
    <w:rsid w:val="00437616"/>
    <w:rsid w:val="004378D2"/>
    <w:rsid w:val="00437B92"/>
    <w:rsid w:val="00437F54"/>
    <w:rsid w:val="0044013D"/>
    <w:rsid w:val="004402AF"/>
    <w:rsid w:val="00440371"/>
    <w:rsid w:val="004404B8"/>
    <w:rsid w:val="004406E9"/>
    <w:rsid w:val="004407EF"/>
    <w:rsid w:val="004408EB"/>
    <w:rsid w:val="00440987"/>
    <w:rsid w:val="00440B73"/>
    <w:rsid w:val="00440F22"/>
    <w:rsid w:val="004411D4"/>
    <w:rsid w:val="00441410"/>
    <w:rsid w:val="004414F0"/>
    <w:rsid w:val="0044153B"/>
    <w:rsid w:val="00441821"/>
    <w:rsid w:val="00441922"/>
    <w:rsid w:val="00441FCF"/>
    <w:rsid w:val="00442326"/>
    <w:rsid w:val="00442430"/>
    <w:rsid w:val="0044244E"/>
    <w:rsid w:val="0044276B"/>
    <w:rsid w:val="00442922"/>
    <w:rsid w:val="0044294C"/>
    <w:rsid w:val="00442AF2"/>
    <w:rsid w:val="00442C20"/>
    <w:rsid w:val="00442CE9"/>
    <w:rsid w:val="00442E85"/>
    <w:rsid w:val="00442EBF"/>
    <w:rsid w:val="00443286"/>
    <w:rsid w:val="0044389F"/>
    <w:rsid w:val="004438D7"/>
    <w:rsid w:val="00443A35"/>
    <w:rsid w:val="00443F80"/>
    <w:rsid w:val="00444070"/>
    <w:rsid w:val="00444156"/>
    <w:rsid w:val="00444489"/>
    <w:rsid w:val="00444A21"/>
    <w:rsid w:val="00444AE1"/>
    <w:rsid w:val="00444C99"/>
    <w:rsid w:val="00444D2C"/>
    <w:rsid w:val="00444D60"/>
    <w:rsid w:val="004450A2"/>
    <w:rsid w:val="00445271"/>
    <w:rsid w:val="00445322"/>
    <w:rsid w:val="0044541A"/>
    <w:rsid w:val="00445488"/>
    <w:rsid w:val="00445560"/>
    <w:rsid w:val="004455DC"/>
    <w:rsid w:val="004456BB"/>
    <w:rsid w:val="004459F3"/>
    <w:rsid w:val="00445C1A"/>
    <w:rsid w:val="00445EE7"/>
    <w:rsid w:val="004460BC"/>
    <w:rsid w:val="00446120"/>
    <w:rsid w:val="0044636F"/>
    <w:rsid w:val="00446A4D"/>
    <w:rsid w:val="00446B7E"/>
    <w:rsid w:val="00446C4A"/>
    <w:rsid w:val="00446CBC"/>
    <w:rsid w:val="0044701B"/>
    <w:rsid w:val="00447234"/>
    <w:rsid w:val="00447A15"/>
    <w:rsid w:val="00447E0D"/>
    <w:rsid w:val="00447EE0"/>
    <w:rsid w:val="00447F4B"/>
    <w:rsid w:val="00447F82"/>
    <w:rsid w:val="004500C0"/>
    <w:rsid w:val="004500F9"/>
    <w:rsid w:val="004502DF"/>
    <w:rsid w:val="0045056C"/>
    <w:rsid w:val="00450676"/>
    <w:rsid w:val="00450719"/>
    <w:rsid w:val="00450894"/>
    <w:rsid w:val="00451AC1"/>
    <w:rsid w:val="004520F4"/>
    <w:rsid w:val="00452307"/>
    <w:rsid w:val="004523EB"/>
    <w:rsid w:val="00452410"/>
    <w:rsid w:val="00452612"/>
    <w:rsid w:val="004526F3"/>
    <w:rsid w:val="00452757"/>
    <w:rsid w:val="004527B4"/>
    <w:rsid w:val="00452829"/>
    <w:rsid w:val="0045282A"/>
    <w:rsid w:val="00452B94"/>
    <w:rsid w:val="00452D1C"/>
    <w:rsid w:val="0045313D"/>
    <w:rsid w:val="004534E3"/>
    <w:rsid w:val="0045386E"/>
    <w:rsid w:val="00453AE5"/>
    <w:rsid w:val="00453DC2"/>
    <w:rsid w:val="00453F61"/>
    <w:rsid w:val="0045433B"/>
    <w:rsid w:val="0045441D"/>
    <w:rsid w:val="004546A6"/>
    <w:rsid w:val="00454896"/>
    <w:rsid w:val="004548C9"/>
    <w:rsid w:val="004549D8"/>
    <w:rsid w:val="00454B46"/>
    <w:rsid w:val="00454F62"/>
    <w:rsid w:val="00455071"/>
    <w:rsid w:val="004553D5"/>
    <w:rsid w:val="00455A2C"/>
    <w:rsid w:val="00455A34"/>
    <w:rsid w:val="00455B81"/>
    <w:rsid w:val="00455CA2"/>
    <w:rsid w:val="00455D71"/>
    <w:rsid w:val="00455F12"/>
    <w:rsid w:val="004561EA"/>
    <w:rsid w:val="004564E2"/>
    <w:rsid w:val="0045651D"/>
    <w:rsid w:val="00456739"/>
    <w:rsid w:val="00456780"/>
    <w:rsid w:val="0045688C"/>
    <w:rsid w:val="0045692A"/>
    <w:rsid w:val="00456DB5"/>
    <w:rsid w:val="00456E5D"/>
    <w:rsid w:val="00456F7B"/>
    <w:rsid w:val="0045711D"/>
    <w:rsid w:val="004573DB"/>
    <w:rsid w:val="00457594"/>
    <w:rsid w:val="0045778C"/>
    <w:rsid w:val="004579E9"/>
    <w:rsid w:val="00457BDC"/>
    <w:rsid w:val="00457CFB"/>
    <w:rsid w:val="00457E03"/>
    <w:rsid w:val="00457ED5"/>
    <w:rsid w:val="00460113"/>
    <w:rsid w:val="004603CE"/>
    <w:rsid w:val="004606AF"/>
    <w:rsid w:val="004607C0"/>
    <w:rsid w:val="00460947"/>
    <w:rsid w:val="00460ACC"/>
    <w:rsid w:val="00460B1C"/>
    <w:rsid w:val="00460D8F"/>
    <w:rsid w:val="00460F25"/>
    <w:rsid w:val="00460FAD"/>
    <w:rsid w:val="00460FF3"/>
    <w:rsid w:val="00461049"/>
    <w:rsid w:val="00461102"/>
    <w:rsid w:val="0046189F"/>
    <w:rsid w:val="0046199D"/>
    <w:rsid w:val="004619E2"/>
    <w:rsid w:val="00461C1B"/>
    <w:rsid w:val="00461C87"/>
    <w:rsid w:val="0046204B"/>
    <w:rsid w:val="0046223D"/>
    <w:rsid w:val="004625AD"/>
    <w:rsid w:val="00462787"/>
    <w:rsid w:val="004628C6"/>
    <w:rsid w:val="00462B8F"/>
    <w:rsid w:val="00462C09"/>
    <w:rsid w:val="00462ED8"/>
    <w:rsid w:val="00462FA1"/>
    <w:rsid w:val="004632A5"/>
    <w:rsid w:val="0046388B"/>
    <w:rsid w:val="0046393B"/>
    <w:rsid w:val="004639BB"/>
    <w:rsid w:val="004639F8"/>
    <w:rsid w:val="00463DF2"/>
    <w:rsid w:val="00464028"/>
    <w:rsid w:val="004640D9"/>
    <w:rsid w:val="004641E5"/>
    <w:rsid w:val="00464239"/>
    <w:rsid w:val="00464782"/>
    <w:rsid w:val="00464905"/>
    <w:rsid w:val="00464925"/>
    <w:rsid w:val="004649A8"/>
    <w:rsid w:val="00464AD5"/>
    <w:rsid w:val="00464D23"/>
    <w:rsid w:val="00464FC3"/>
    <w:rsid w:val="00465099"/>
    <w:rsid w:val="004651A0"/>
    <w:rsid w:val="004651CD"/>
    <w:rsid w:val="0046538B"/>
    <w:rsid w:val="004654B4"/>
    <w:rsid w:val="004654BA"/>
    <w:rsid w:val="00465682"/>
    <w:rsid w:val="004658D2"/>
    <w:rsid w:val="00465988"/>
    <w:rsid w:val="004659F0"/>
    <w:rsid w:val="00465B80"/>
    <w:rsid w:val="00465C35"/>
    <w:rsid w:val="00465C56"/>
    <w:rsid w:val="004660DD"/>
    <w:rsid w:val="004663BA"/>
    <w:rsid w:val="00466442"/>
    <w:rsid w:val="00466672"/>
    <w:rsid w:val="0046669B"/>
    <w:rsid w:val="00466A59"/>
    <w:rsid w:val="00466DBB"/>
    <w:rsid w:val="00466DC4"/>
    <w:rsid w:val="00466E4B"/>
    <w:rsid w:val="00466E9D"/>
    <w:rsid w:val="004672F7"/>
    <w:rsid w:val="00467550"/>
    <w:rsid w:val="00467799"/>
    <w:rsid w:val="004679B0"/>
    <w:rsid w:val="004679B2"/>
    <w:rsid w:val="00467A0A"/>
    <w:rsid w:val="00467E26"/>
    <w:rsid w:val="0047000A"/>
    <w:rsid w:val="0047025D"/>
    <w:rsid w:val="00470284"/>
    <w:rsid w:val="0047049A"/>
    <w:rsid w:val="004704AA"/>
    <w:rsid w:val="00470619"/>
    <w:rsid w:val="0047068A"/>
    <w:rsid w:val="00470A9C"/>
    <w:rsid w:val="00470ADD"/>
    <w:rsid w:val="00470BE5"/>
    <w:rsid w:val="00471274"/>
    <w:rsid w:val="0047134D"/>
    <w:rsid w:val="00471627"/>
    <w:rsid w:val="004716AD"/>
    <w:rsid w:val="00471B48"/>
    <w:rsid w:val="00471BA2"/>
    <w:rsid w:val="00471DDD"/>
    <w:rsid w:val="00471F4D"/>
    <w:rsid w:val="00471F83"/>
    <w:rsid w:val="00471F95"/>
    <w:rsid w:val="0047205C"/>
    <w:rsid w:val="00472639"/>
    <w:rsid w:val="004727A4"/>
    <w:rsid w:val="00472818"/>
    <w:rsid w:val="00472898"/>
    <w:rsid w:val="00472AB1"/>
    <w:rsid w:val="00472E5E"/>
    <w:rsid w:val="00472EDB"/>
    <w:rsid w:val="0047300A"/>
    <w:rsid w:val="004731BD"/>
    <w:rsid w:val="00473404"/>
    <w:rsid w:val="0047340B"/>
    <w:rsid w:val="00473446"/>
    <w:rsid w:val="004734C1"/>
    <w:rsid w:val="004734E2"/>
    <w:rsid w:val="00473575"/>
    <w:rsid w:val="00473597"/>
    <w:rsid w:val="004736D6"/>
    <w:rsid w:val="00473774"/>
    <w:rsid w:val="00473789"/>
    <w:rsid w:val="00473A60"/>
    <w:rsid w:val="00473B84"/>
    <w:rsid w:val="00473E9E"/>
    <w:rsid w:val="00473FD7"/>
    <w:rsid w:val="00474088"/>
    <w:rsid w:val="00474165"/>
    <w:rsid w:val="0047447B"/>
    <w:rsid w:val="004744F0"/>
    <w:rsid w:val="00474547"/>
    <w:rsid w:val="00474B97"/>
    <w:rsid w:val="00474BDE"/>
    <w:rsid w:val="00474C3C"/>
    <w:rsid w:val="00475082"/>
    <w:rsid w:val="0047559D"/>
    <w:rsid w:val="004757C8"/>
    <w:rsid w:val="004757E8"/>
    <w:rsid w:val="00475E77"/>
    <w:rsid w:val="004760FA"/>
    <w:rsid w:val="00476169"/>
    <w:rsid w:val="00476358"/>
    <w:rsid w:val="0047637D"/>
    <w:rsid w:val="00476516"/>
    <w:rsid w:val="00476640"/>
    <w:rsid w:val="00476781"/>
    <w:rsid w:val="00476EEA"/>
    <w:rsid w:val="00476F19"/>
    <w:rsid w:val="00476F7F"/>
    <w:rsid w:val="0047722E"/>
    <w:rsid w:val="004772E2"/>
    <w:rsid w:val="004773BE"/>
    <w:rsid w:val="004773CA"/>
    <w:rsid w:val="004774F1"/>
    <w:rsid w:val="00477533"/>
    <w:rsid w:val="00477819"/>
    <w:rsid w:val="004779B6"/>
    <w:rsid w:val="00477AB8"/>
    <w:rsid w:val="00477B4A"/>
    <w:rsid w:val="00477BC7"/>
    <w:rsid w:val="00477E5D"/>
    <w:rsid w:val="00477E78"/>
    <w:rsid w:val="00480279"/>
    <w:rsid w:val="004802EB"/>
    <w:rsid w:val="00480674"/>
    <w:rsid w:val="004807AF"/>
    <w:rsid w:val="00480A4A"/>
    <w:rsid w:val="00480B06"/>
    <w:rsid w:val="00480BD4"/>
    <w:rsid w:val="00480D53"/>
    <w:rsid w:val="00480E2A"/>
    <w:rsid w:val="004811F0"/>
    <w:rsid w:val="004814A1"/>
    <w:rsid w:val="004815FF"/>
    <w:rsid w:val="00481666"/>
    <w:rsid w:val="0048188E"/>
    <w:rsid w:val="00481B1A"/>
    <w:rsid w:val="00481C62"/>
    <w:rsid w:val="00481D00"/>
    <w:rsid w:val="00481DE1"/>
    <w:rsid w:val="00481F7D"/>
    <w:rsid w:val="00482206"/>
    <w:rsid w:val="004824CD"/>
    <w:rsid w:val="004825E1"/>
    <w:rsid w:val="00482806"/>
    <w:rsid w:val="0048294F"/>
    <w:rsid w:val="00482C4A"/>
    <w:rsid w:val="00482CBE"/>
    <w:rsid w:val="00482CE8"/>
    <w:rsid w:val="0048300A"/>
    <w:rsid w:val="00483263"/>
    <w:rsid w:val="004835BF"/>
    <w:rsid w:val="00483736"/>
    <w:rsid w:val="004837DC"/>
    <w:rsid w:val="00483966"/>
    <w:rsid w:val="00483A1E"/>
    <w:rsid w:val="00483C70"/>
    <w:rsid w:val="00484125"/>
    <w:rsid w:val="00484377"/>
    <w:rsid w:val="00484589"/>
    <w:rsid w:val="0048484B"/>
    <w:rsid w:val="00484904"/>
    <w:rsid w:val="00484965"/>
    <w:rsid w:val="0048496B"/>
    <w:rsid w:val="004849CC"/>
    <w:rsid w:val="004849D6"/>
    <w:rsid w:val="00484A73"/>
    <w:rsid w:val="00484C9A"/>
    <w:rsid w:val="0048519C"/>
    <w:rsid w:val="00485525"/>
    <w:rsid w:val="004858C1"/>
    <w:rsid w:val="00485900"/>
    <w:rsid w:val="00485C76"/>
    <w:rsid w:val="00485C88"/>
    <w:rsid w:val="00485E3D"/>
    <w:rsid w:val="00486291"/>
    <w:rsid w:val="004864B5"/>
    <w:rsid w:val="0048675E"/>
    <w:rsid w:val="004868DA"/>
    <w:rsid w:val="004869E9"/>
    <w:rsid w:val="00486A79"/>
    <w:rsid w:val="00486E00"/>
    <w:rsid w:val="00486E05"/>
    <w:rsid w:val="00487123"/>
    <w:rsid w:val="004871CC"/>
    <w:rsid w:val="004871D8"/>
    <w:rsid w:val="0048727B"/>
    <w:rsid w:val="004873B6"/>
    <w:rsid w:val="004873DA"/>
    <w:rsid w:val="00487A79"/>
    <w:rsid w:val="00487BA6"/>
    <w:rsid w:val="00487D17"/>
    <w:rsid w:val="00487D3B"/>
    <w:rsid w:val="00487D7F"/>
    <w:rsid w:val="00490196"/>
    <w:rsid w:val="0049024D"/>
    <w:rsid w:val="00490334"/>
    <w:rsid w:val="004903DF"/>
    <w:rsid w:val="00490425"/>
    <w:rsid w:val="0049050A"/>
    <w:rsid w:val="00490539"/>
    <w:rsid w:val="00490549"/>
    <w:rsid w:val="00490866"/>
    <w:rsid w:val="00490991"/>
    <w:rsid w:val="004909A7"/>
    <w:rsid w:val="00490F8C"/>
    <w:rsid w:val="00491394"/>
    <w:rsid w:val="004916E2"/>
    <w:rsid w:val="004918F4"/>
    <w:rsid w:val="0049229A"/>
    <w:rsid w:val="004923AA"/>
    <w:rsid w:val="004926AB"/>
    <w:rsid w:val="004926E2"/>
    <w:rsid w:val="00492B1F"/>
    <w:rsid w:val="00492BB9"/>
    <w:rsid w:val="004930AB"/>
    <w:rsid w:val="004930C9"/>
    <w:rsid w:val="0049336B"/>
    <w:rsid w:val="0049368E"/>
    <w:rsid w:val="00493709"/>
    <w:rsid w:val="00493754"/>
    <w:rsid w:val="00493869"/>
    <w:rsid w:val="004938F8"/>
    <w:rsid w:val="00493CD5"/>
    <w:rsid w:val="00493D72"/>
    <w:rsid w:val="004941CC"/>
    <w:rsid w:val="00494310"/>
    <w:rsid w:val="0049452B"/>
    <w:rsid w:val="004946A3"/>
    <w:rsid w:val="00494761"/>
    <w:rsid w:val="004947DF"/>
    <w:rsid w:val="004948A0"/>
    <w:rsid w:val="004948F3"/>
    <w:rsid w:val="00494B61"/>
    <w:rsid w:val="00494FE3"/>
    <w:rsid w:val="004954AE"/>
    <w:rsid w:val="004954EF"/>
    <w:rsid w:val="0049557C"/>
    <w:rsid w:val="00495670"/>
    <w:rsid w:val="00495885"/>
    <w:rsid w:val="0049597B"/>
    <w:rsid w:val="00495A87"/>
    <w:rsid w:val="00495CA5"/>
    <w:rsid w:val="00495D4B"/>
    <w:rsid w:val="00495DB8"/>
    <w:rsid w:val="00496147"/>
    <w:rsid w:val="0049618B"/>
    <w:rsid w:val="004961B0"/>
    <w:rsid w:val="004963CC"/>
    <w:rsid w:val="004964EE"/>
    <w:rsid w:val="004969F1"/>
    <w:rsid w:val="00496C36"/>
    <w:rsid w:val="00496D39"/>
    <w:rsid w:val="00496D3A"/>
    <w:rsid w:val="004975C7"/>
    <w:rsid w:val="0049771D"/>
    <w:rsid w:val="004978BB"/>
    <w:rsid w:val="00497A39"/>
    <w:rsid w:val="00497ACC"/>
    <w:rsid w:val="00497D89"/>
    <w:rsid w:val="00497E74"/>
    <w:rsid w:val="004A0135"/>
    <w:rsid w:val="004A0138"/>
    <w:rsid w:val="004A040A"/>
    <w:rsid w:val="004A0613"/>
    <w:rsid w:val="004A0A0F"/>
    <w:rsid w:val="004A0A1C"/>
    <w:rsid w:val="004A0B5D"/>
    <w:rsid w:val="004A0FAA"/>
    <w:rsid w:val="004A14D3"/>
    <w:rsid w:val="004A1605"/>
    <w:rsid w:val="004A16F5"/>
    <w:rsid w:val="004A196A"/>
    <w:rsid w:val="004A1B7C"/>
    <w:rsid w:val="004A1BBA"/>
    <w:rsid w:val="004A1D7A"/>
    <w:rsid w:val="004A1E13"/>
    <w:rsid w:val="004A1E7C"/>
    <w:rsid w:val="004A1EBD"/>
    <w:rsid w:val="004A2955"/>
    <w:rsid w:val="004A2AE4"/>
    <w:rsid w:val="004A2B4F"/>
    <w:rsid w:val="004A2E2F"/>
    <w:rsid w:val="004A2E9D"/>
    <w:rsid w:val="004A3008"/>
    <w:rsid w:val="004A3034"/>
    <w:rsid w:val="004A3193"/>
    <w:rsid w:val="004A347B"/>
    <w:rsid w:val="004A382D"/>
    <w:rsid w:val="004A39D0"/>
    <w:rsid w:val="004A3A37"/>
    <w:rsid w:val="004A3F67"/>
    <w:rsid w:val="004A404C"/>
    <w:rsid w:val="004A41FB"/>
    <w:rsid w:val="004A4BED"/>
    <w:rsid w:val="004A4CAE"/>
    <w:rsid w:val="004A4CFE"/>
    <w:rsid w:val="004A4D7E"/>
    <w:rsid w:val="004A5203"/>
    <w:rsid w:val="004A5209"/>
    <w:rsid w:val="004A53ED"/>
    <w:rsid w:val="004A5545"/>
    <w:rsid w:val="004A57E7"/>
    <w:rsid w:val="004A5856"/>
    <w:rsid w:val="004A5884"/>
    <w:rsid w:val="004A59C8"/>
    <w:rsid w:val="004A5A2A"/>
    <w:rsid w:val="004A5AFD"/>
    <w:rsid w:val="004A5EBB"/>
    <w:rsid w:val="004A5F6F"/>
    <w:rsid w:val="004A5FEB"/>
    <w:rsid w:val="004A5FEE"/>
    <w:rsid w:val="004A61C8"/>
    <w:rsid w:val="004A64C5"/>
    <w:rsid w:val="004A64F3"/>
    <w:rsid w:val="004A6614"/>
    <w:rsid w:val="004A6BBD"/>
    <w:rsid w:val="004A6BBF"/>
    <w:rsid w:val="004A6BC9"/>
    <w:rsid w:val="004A6D09"/>
    <w:rsid w:val="004A6EC3"/>
    <w:rsid w:val="004A70E8"/>
    <w:rsid w:val="004A713F"/>
    <w:rsid w:val="004A7284"/>
    <w:rsid w:val="004A786A"/>
    <w:rsid w:val="004A7A92"/>
    <w:rsid w:val="004A7B0E"/>
    <w:rsid w:val="004B00F6"/>
    <w:rsid w:val="004B0503"/>
    <w:rsid w:val="004B09B0"/>
    <w:rsid w:val="004B0AC8"/>
    <w:rsid w:val="004B0D2A"/>
    <w:rsid w:val="004B10E5"/>
    <w:rsid w:val="004B123A"/>
    <w:rsid w:val="004B14E4"/>
    <w:rsid w:val="004B15FC"/>
    <w:rsid w:val="004B1741"/>
    <w:rsid w:val="004B17CD"/>
    <w:rsid w:val="004B2217"/>
    <w:rsid w:val="004B23A1"/>
    <w:rsid w:val="004B2911"/>
    <w:rsid w:val="004B2A72"/>
    <w:rsid w:val="004B2B23"/>
    <w:rsid w:val="004B3035"/>
    <w:rsid w:val="004B3127"/>
    <w:rsid w:val="004B3279"/>
    <w:rsid w:val="004B3329"/>
    <w:rsid w:val="004B3786"/>
    <w:rsid w:val="004B3953"/>
    <w:rsid w:val="004B39D2"/>
    <w:rsid w:val="004B3A3C"/>
    <w:rsid w:val="004B3C7A"/>
    <w:rsid w:val="004B3E99"/>
    <w:rsid w:val="004B4111"/>
    <w:rsid w:val="004B41C7"/>
    <w:rsid w:val="004B4775"/>
    <w:rsid w:val="004B47C3"/>
    <w:rsid w:val="004B47C5"/>
    <w:rsid w:val="004B49BB"/>
    <w:rsid w:val="004B4BA4"/>
    <w:rsid w:val="004B4DCB"/>
    <w:rsid w:val="004B503F"/>
    <w:rsid w:val="004B51E0"/>
    <w:rsid w:val="004B51FC"/>
    <w:rsid w:val="004B5202"/>
    <w:rsid w:val="004B56AB"/>
    <w:rsid w:val="004B5D2E"/>
    <w:rsid w:val="004B5EDF"/>
    <w:rsid w:val="004B5FEB"/>
    <w:rsid w:val="004B627D"/>
    <w:rsid w:val="004B6851"/>
    <w:rsid w:val="004B6BAF"/>
    <w:rsid w:val="004B6D78"/>
    <w:rsid w:val="004B6E46"/>
    <w:rsid w:val="004B6FD3"/>
    <w:rsid w:val="004B6FF7"/>
    <w:rsid w:val="004B726E"/>
    <w:rsid w:val="004B7647"/>
    <w:rsid w:val="004B786A"/>
    <w:rsid w:val="004B79F9"/>
    <w:rsid w:val="004B7DCC"/>
    <w:rsid w:val="004B7E4C"/>
    <w:rsid w:val="004B7E8D"/>
    <w:rsid w:val="004B7FB4"/>
    <w:rsid w:val="004C0087"/>
    <w:rsid w:val="004C0189"/>
    <w:rsid w:val="004C0403"/>
    <w:rsid w:val="004C052B"/>
    <w:rsid w:val="004C054F"/>
    <w:rsid w:val="004C080F"/>
    <w:rsid w:val="004C08C7"/>
    <w:rsid w:val="004C0AF3"/>
    <w:rsid w:val="004C0D17"/>
    <w:rsid w:val="004C0E16"/>
    <w:rsid w:val="004C118B"/>
    <w:rsid w:val="004C158B"/>
    <w:rsid w:val="004C15B2"/>
    <w:rsid w:val="004C166E"/>
    <w:rsid w:val="004C21ED"/>
    <w:rsid w:val="004C21F9"/>
    <w:rsid w:val="004C2358"/>
    <w:rsid w:val="004C283D"/>
    <w:rsid w:val="004C2A6B"/>
    <w:rsid w:val="004C2C90"/>
    <w:rsid w:val="004C314E"/>
    <w:rsid w:val="004C3399"/>
    <w:rsid w:val="004C33EF"/>
    <w:rsid w:val="004C34C2"/>
    <w:rsid w:val="004C395D"/>
    <w:rsid w:val="004C3A06"/>
    <w:rsid w:val="004C3C8C"/>
    <w:rsid w:val="004C3F8D"/>
    <w:rsid w:val="004C3F8E"/>
    <w:rsid w:val="004C4411"/>
    <w:rsid w:val="004C4601"/>
    <w:rsid w:val="004C4803"/>
    <w:rsid w:val="004C48AB"/>
    <w:rsid w:val="004C49EE"/>
    <w:rsid w:val="004C4A22"/>
    <w:rsid w:val="004C4A49"/>
    <w:rsid w:val="004C4A72"/>
    <w:rsid w:val="004C4A99"/>
    <w:rsid w:val="004C4AF4"/>
    <w:rsid w:val="004C5380"/>
    <w:rsid w:val="004C53A7"/>
    <w:rsid w:val="004C53F8"/>
    <w:rsid w:val="004C5484"/>
    <w:rsid w:val="004C559B"/>
    <w:rsid w:val="004C559C"/>
    <w:rsid w:val="004C560B"/>
    <w:rsid w:val="004C5651"/>
    <w:rsid w:val="004C57A5"/>
    <w:rsid w:val="004C580D"/>
    <w:rsid w:val="004C5855"/>
    <w:rsid w:val="004C58B1"/>
    <w:rsid w:val="004C5D74"/>
    <w:rsid w:val="004C5DFF"/>
    <w:rsid w:val="004C5F2F"/>
    <w:rsid w:val="004C6037"/>
    <w:rsid w:val="004C60DD"/>
    <w:rsid w:val="004C60E1"/>
    <w:rsid w:val="004C66EA"/>
    <w:rsid w:val="004C6716"/>
    <w:rsid w:val="004C676A"/>
    <w:rsid w:val="004C6838"/>
    <w:rsid w:val="004C6890"/>
    <w:rsid w:val="004C6A99"/>
    <w:rsid w:val="004C6E40"/>
    <w:rsid w:val="004C6E44"/>
    <w:rsid w:val="004C6EE1"/>
    <w:rsid w:val="004C7094"/>
    <w:rsid w:val="004C719E"/>
    <w:rsid w:val="004C723A"/>
    <w:rsid w:val="004C74C1"/>
    <w:rsid w:val="004C75BE"/>
    <w:rsid w:val="004C7961"/>
    <w:rsid w:val="004C7A60"/>
    <w:rsid w:val="004C7A64"/>
    <w:rsid w:val="004C7C17"/>
    <w:rsid w:val="004C7E1A"/>
    <w:rsid w:val="004C7F46"/>
    <w:rsid w:val="004C7FCC"/>
    <w:rsid w:val="004C7FE2"/>
    <w:rsid w:val="004D0158"/>
    <w:rsid w:val="004D02E6"/>
    <w:rsid w:val="004D0799"/>
    <w:rsid w:val="004D08DE"/>
    <w:rsid w:val="004D0DBB"/>
    <w:rsid w:val="004D11AE"/>
    <w:rsid w:val="004D14B7"/>
    <w:rsid w:val="004D1E84"/>
    <w:rsid w:val="004D1E95"/>
    <w:rsid w:val="004D2138"/>
    <w:rsid w:val="004D237D"/>
    <w:rsid w:val="004D277A"/>
    <w:rsid w:val="004D2A10"/>
    <w:rsid w:val="004D2A1E"/>
    <w:rsid w:val="004D2BBE"/>
    <w:rsid w:val="004D2E71"/>
    <w:rsid w:val="004D32A9"/>
    <w:rsid w:val="004D3462"/>
    <w:rsid w:val="004D34AF"/>
    <w:rsid w:val="004D3BDA"/>
    <w:rsid w:val="004D3C91"/>
    <w:rsid w:val="004D3F3E"/>
    <w:rsid w:val="004D4467"/>
    <w:rsid w:val="004D4941"/>
    <w:rsid w:val="004D49A3"/>
    <w:rsid w:val="004D4AEF"/>
    <w:rsid w:val="004D4ECE"/>
    <w:rsid w:val="004D4ED2"/>
    <w:rsid w:val="004D5263"/>
    <w:rsid w:val="004D5578"/>
    <w:rsid w:val="004D5A28"/>
    <w:rsid w:val="004D5AAF"/>
    <w:rsid w:val="004D5BAE"/>
    <w:rsid w:val="004D5D80"/>
    <w:rsid w:val="004D5ECE"/>
    <w:rsid w:val="004D6293"/>
    <w:rsid w:val="004D62E2"/>
    <w:rsid w:val="004D6426"/>
    <w:rsid w:val="004D64E8"/>
    <w:rsid w:val="004D6505"/>
    <w:rsid w:val="004D6528"/>
    <w:rsid w:val="004D66E2"/>
    <w:rsid w:val="004D6707"/>
    <w:rsid w:val="004D67E7"/>
    <w:rsid w:val="004D6A7C"/>
    <w:rsid w:val="004D7231"/>
    <w:rsid w:val="004D7445"/>
    <w:rsid w:val="004D76FF"/>
    <w:rsid w:val="004D7830"/>
    <w:rsid w:val="004D7B7A"/>
    <w:rsid w:val="004D7F58"/>
    <w:rsid w:val="004E0140"/>
    <w:rsid w:val="004E026F"/>
    <w:rsid w:val="004E02CD"/>
    <w:rsid w:val="004E0496"/>
    <w:rsid w:val="004E057E"/>
    <w:rsid w:val="004E06EA"/>
    <w:rsid w:val="004E0A70"/>
    <w:rsid w:val="004E0B9A"/>
    <w:rsid w:val="004E0F3F"/>
    <w:rsid w:val="004E11C9"/>
    <w:rsid w:val="004E1772"/>
    <w:rsid w:val="004E1A1C"/>
    <w:rsid w:val="004E1B05"/>
    <w:rsid w:val="004E1C8B"/>
    <w:rsid w:val="004E1F38"/>
    <w:rsid w:val="004E206C"/>
    <w:rsid w:val="004E209A"/>
    <w:rsid w:val="004E2607"/>
    <w:rsid w:val="004E2708"/>
    <w:rsid w:val="004E275B"/>
    <w:rsid w:val="004E27D3"/>
    <w:rsid w:val="004E280F"/>
    <w:rsid w:val="004E2BE7"/>
    <w:rsid w:val="004E2C0D"/>
    <w:rsid w:val="004E2C54"/>
    <w:rsid w:val="004E2F05"/>
    <w:rsid w:val="004E3229"/>
    <w:rsid w:val="004E3538"/>
    <w:rsid w:val="004E3594"/>
    <w:rsid w:val="004E3795"/>
    <w:rsid w:val="004E3FEC"/>
    <w:rsid w:val="004E4241"/>
    <w:rsid w:val="004E4558"/>
    <w:rsid w:val="004E46B6"/>
    <w:rsid w:val="004E46CE"/>
    <w:rsid w:val="004E4765"/>
    <w:rsid w:val="004E47EF"/>
    <w:rsid w:val="004E4BF7"/>
    <w:rsid w:val="004E4C90"/>
    <w:rsid w:val="004E4EAC"/>
    <w:rsid w:val="004E4FA8"/>
    <w:rsid w:val="004E4FCD"/>
    <w:rsid w:val="004E5231"/>
    <w:rsid w:val="004E5FA2"/>
    <w:rsid w:val="004E605F"/>
    <w:rsid w:val="004E60EA"/>
    <w:rsid w:val="004E6126"/>
    <w:rsid w:val="004E640E"/>
    <w:rsid w:val="004E6593"/>
    <w:rsid w:val="004E67A4"/>
    <w:rsid w:val="004E683B"/>
    <w:rsid w:val="004E6AA5"/>
    <w:rsid w:val="004E6AD2"/>
    <w:rsid w:val="004E6E0C"/>
    <w:rsid w:val="004E6EE8"/>
    <w:rsid w:val="004E7098"/>
    <w:rsid w:val="004E70D3"/>
    <w:rsid w:val="004E73FA"/>
    <w:rsid w:val="004E7708"/>
    <w:rsid w:val="004E7B5B"/>
    <w:rsid w:val="004E7BFD"/>
    <w:rsid w:val="004E7C42"/>
    <w:rsid w:val="004E7D67"/>
    <w:rsid w:val="004E7E6C"/>
    <w:rsid w:val="004F021C"/>
    <w:rsid w:val="004F02BA"/>
    <w:rsid w:val="004F050A"/>
    <w:rsid w:val="004F0788"/>
    <w:rsid w:val="004F0842"/>
    <w:rsid w:val="004F0A20"/>
    <w:rsid w:val="004F0C1D"/>
    <w:rsid w:val="004F0C65"/>
    <w:rsid w:val="004F0CFE"/>
    <w:rsid w:val="004F103E"/>
    <w:rsid w:val="004F1062"/>
    <w:rsid w:val="004F1275"/>
    <w:rsid w:val="004F1312"/>
    <w:rsid w:val="004F150D"/>
    <w:rsid w:val="004F1544"/>
    <w:rsid w:val="004F17F8"/>
    <w:rsid w:val="004F1CB6"/>
    <w:rsid w:val="004F1CCE"/>
    <w:rsid w:val="004F2296"/>
    <w:rsid w:val="004F2513"/>
    <w:rsid w:val="004F298A"/>
    <w:rsid w:val="004F2C56"/>
    <w:rsid w:val="004F2C8B"/>
    <w:rsid w:val="004F2D68"/>
    <w:rsid w:val="004F2DC5"/>
    <w:rsid w:val="004F2EF9"/>
    <w:rsid w:val="004F4076"/>
    <w:rsid w:val="004F416E"/>
    <w:rsid w:val="004F4367"/>
    <w:rsid w:val="004F4715"/>
    <w:rsid w:val="004F4959"/>
    <w:rsid w:val="004F4AAC"/>
    <w:rsid w:val="004F4B07"/>
    <w:rsid w:val="004F4B9A"/>
    <w:rsid w:val="004F4DCF"/>
    <w:rsid w:val="004F4F98"/>
    <w:rsid w:val="004F50A4"/>
    <w:rsid w:val="004F545C"/>
    <w:rsid w:val="004F54A5"/>
    <w:rsid w:val="004F569C"/>
    <w:rsid w:val="004F56AE"/>
    <w:rsid w:val="004F5C75"/>
    <w:rsid w:val="004F5E14"/>
    <w:rsid w:val="004F5F0F"/>
    <w:rsid w:val="004F60D7"/>
    <w:rsid w:val="004F6129"/>
    <w:rsid w:val="004F6347"/>
    <w:rsid w:val="004F6692"/>
    <w:rsid w:val="004F6787"/>
    <w:rsid w:val="004F6889"/>
    <w:rsid w:val="004F6AB4"/>
    <w:rsid w:val="004F6C40"/>
    <w:rsid w:val="004F6EA2"/>
    <w:rsid w:val="004F6FAF"/>
    <w:rsid w:val="004F6FE6"/>
    <w:rsid w:val="004F71BA"/>
    <w:rsid w:val="004F757C"/>
    <w:rsid w:val="004F799D"/>
    <w:rsid w:val="004F79CE"/>
    <w:rsid w:val="004F7A36"/>
    <w:rsid w:val="004F7A47"/>
    <w:rsid w:val="004F7C11"/>
    <w:rsid w:val="004F7CB2"/>
    <w:rsid w:val="005008D1"/>
    <w:rsid w:val="00500945"/>
    <w:rsid w:val="00500ABA"/>
    <w:rsid w:val="00500BA8"/>
    <w:rsid w:val="00500E05"/>
    <w:rsid w:val="00500F1C"/>
    <w:rsid w:val="00500FBE"/>
    <w:rsid w:val="0050102C"/>
    <w:rsid w:val="00501265"/>
    <w:rsid w:val="00501284"/>
    <w:rsid w:val="005012C8"/>
    <w:rsid w:val="005014C7"/>
    <w:rsid w:val="005017F5"/>
    <w:rsid w:val="00501933"/>
    <w:rsid w:val="00501964"/>
    <w:rsid w:val="00501968"/>
    <w:rsid w:val="005019EB"/>
    <w:rsid w:val="00501A1A"/>
    <w:rsid w:val="00501A83"/>
    <w:rsid w:val="00501B06"/>
    <w:rsid w:val="00501D74"/>
    <w:rsid w:val="00501E37"/>
    <w:rsid w:val="00501EDC"/>
    <w:rsid w:val="00502107"/>
    <w:rsid w:val="00502327"/>
    <w:rsid w:val="005023DB"/>
    <w:rsid w:val="005025BA"/>
    <w:rsid w:val="005025ED"/>
    <w:rsid w:val="00502786"/>
    <w:rsid w:val="005029AB"/>
    <w:rsid w:val="00502D3E"/>
    <w:rsid w:val="00502E53"/>
    <w:rsid w:val="00502E7C"/>
    <w:rsid w:val="00502FF8"/>
    <w:rsid w:val="005031AB"/>
    <w:rsid w:val="00503791"/>
    <w:rsid w:val="00503978"/>
    <w:rsid w:val="00503B71"/>
    <w:rsid w:val="00503C2A"/>
    <w:rsid w:val="0050415D"/>
    <w:rsid w:val="00504165"/>
    <w:rsid w:val="0050459C"/>
    <w:rsid w:val="0050475F"/>
    <w:rsid w:val="005047FD"/>
    <w:rsid w:val="005049B9"/>
    <w:rsid w:val="00504D4E"/>
    <w:rsid w:val="00505267"/>
    <w:rsid w:val="005052B3"/>
    <w:rsid w:val="00505454"/>
    <w:rsid w:val="005054A7"/>
    <w:rsid w:val="0050550C"/>
    <w:rsid w:val="00505675"/>
    <w:rsid w:val="005056C1"/>
    <w:rsid w:val="00505E39"/>
    <w:rsid w:val="00505F1E"/>
    <w:rsid w:val="00505FA3"/>
    <w:rsid w:val="0050642C"/>
    <w:rsid w:val="005066B7"/>
    <w:rsid w:val="005068F3"/>
    <w:rsid w:val="005072AB"/>
    <w:rsid w:val="00507752"/>
    <w:rsid w:val="00507768"/>
    <w:rsid w:val="00507784"/>
    <w:rsid w:val="005077D2"/>
    <w:rsid w:val="00507A2F"/>
    <w:rsid w:val="00507C39"/>
    <w:rsid w:val="00507C60"/>
    <w:rsid w:val="00507DD2"/>
    <w:rsid w:val="00507F1C"/>
    <w:rsid w:val="005101FD"/>
    <w:rsid w:val="0051026C"/>
    <w:rsid w:val="00510272"/>
    <w:rsid w:val="00510347"/>
    <w:rsid w:val="00510736"/>
    <w:rsid w:val="00510808"/>
    <w:rsid w:val="00510886"/>
    <w:rsid w:val="0051096F"/>
    <w:rsid w:val="00510A8D"/>
    <w:rsid w:val="00510AA9"/>
    <w:rsid w:val="00510DB9"/>
    <w:rsid w:val="0051120E"/>
    <w:rsid w:val="00511258"/>
    <w:rsid w:val="00511622"/>
    <w:rsid w:val="00511674"/>
    <w:rsid w:val="0051177E"/>
    <w:rsid w:val="0051185B"/>
    <w:rsid w:val="00511958"/>
    <w:rsid w:val="00511B05"/>
    <w:rsid w:val="00511BF4"/>
    <w:rsid w:val="00511D7B"/>
    <w:rsid w:val="00511EA2"/>
    <w:rsid w:val="00511EDF"/>
    <w:rsid w:val="00511F2A"/>
    <w:rsid w:val="00511FB6"/>
    <w:rsid w:val="00512198"/>
    <w:rsid w:val="005122FF"/>
    <w:rsid w:val="00512434"/>
    <w:rsid w:val="005125B1"/>
    <w:rsid w:val="00512888"/>
    <w:rsid w:val="00512D0D"/>
    <w:rsid w:val="00512D95"/>
    <w:rsid w:val="00512DA6"/>
    <w:rsid w:val="00512E25"/>
    <w:rsid w:val="0051315E"/>
    <w:rsid w:val="00513160"/>
    <w:rsid w:val="00513BF2"/>
    <w:rsid w:val="00513C42"/>
    <w:rsid w:val="00513E56"/>
    <w:rsid w:val="00513EE9"/>
    <w:rsid w:val="0051408E"/>
    <w:rsid w:val="00514135"/>
    <w:rsid w:val="005143AA"/>
    <w:rsid w:val="00514A45"/>
    <w:rsid w:val="00514A84"/>
    <w:rsid w:val="00514AC0"/>
    <w:rsid w:val="00514C13"/>
    <w:rsid w:val="00514C7D"/>
    <w:rsid w:val="00514F6A"/>
    <w:rsid w:val="0051505A"/>
    <w:rsid w:val="005152AD"/>
    <w:rsid w:val="005157D9"/>
    <w:rsid w:val="00515941"/>
    <w:rsid w:val="005159F9"/>
    <w:rsid w:val="00515B6F"/>
    <w:rsid w:val="00515BC0"/>
    <w:rsid w:val="00515D67"/>
    <w:rsid w:val="0051622B"/>
    <w:rsid w:val="005162B4"/>
    <w:rsid w:val="005163D8"/>
    <w:rsid w:val="00516782"/>
    <w:rsid w:val="005167BF"/>
    <w:rsid w:val="005167FF"/>
    <w:rsid w:val="00516B00"/>
    <w:rsid w:val="00516F94"/>
    <w:rsid w:val="005170A7"/>
    <w:rsid w:val="005171E3"/>
    <w:rsid w:val="00517273"/>
    <w:rsid w:val="0051759A"/>
    <w:rsid w:val="00517702"/>
    <w:rsid w:val="00517A1C"/>
    <w:rsid w:val="00517A20"/>
    <w:rsid w:val="00517C93"/>
    <w:rsid w:val="00517D72"/>
    <w:rsid w:val="00517D75"/>
    <w:rsid w:val="00517EE5"/>
    <w:rsid w:val="00517F4D"/>
    <w:rsid w:val="00517FFC"/>
    <w:rsid w:val="00520119"/>
    <w:rsid w:val="00520289"/>
    <w:rsid w:val="005202AB"/>
    <w:rsid w:val="00520377"/>
    <w:rsid w:val="005204FD"/>
    <w:rsid w:val="00520502"/>
    <w:rsid w:val="005206F9"/>
    <w:rsid w:val="00520769"/>
    <w:rsid w:val="00520835"/>
    <w:rsid w:val="005209D8"/>
    <w:rsid w:val="00520CAF"/>
    <w:rsid w:val="00520FBD"/>
    <w:rsid w:val="00521298"/>
    <w:rsid w:val="0052136C"/>
    <w:rsid w:val="005217C0"/>
    <w:rsid w:val="00521A77"/>
    <w:rsid w:val="00521B20"/>
    <w:rsid w:val="00521C13"/>
    <w:rsid w:val="00521D48"/>
    <w:rsid w:val="00521E45"/>
    <w:rsid w:val="00522021"/>
    <w:rsid w:val="005220AE"/>
    <w:rsid w:val="005224FF"/>
    <w:rsid w:val="00522544"/>
    <w:rsid w:val="005225E6"/>
    <w:rsid w:val="00522890"/>
    <w:rsid w:val="005229F5"/>
    <w:rsid w:val="00522DE7"/>
    <w:rsid w:val="00522E1F"/>
    <w:rsid w:val="00522E53"/>
    <w:rsid w:val="00522E94"/>
    <w:rsid w:val="00522EC0"/>
    <w:rsid w:val="005230D7"/>
    <w:rsid w:val="00523296"/>
    <w:rsid w:val="005232E9"/>
    <w:rsid w:val="00523645"/>
    <w:rsid w:val="005236EF"/>
    <w:rsid w:val="00523A32"/>
    <w:rsid w:val="00523BF2"/>
    <w:rsid w:val="00523C9F"/>
    <w:rsid w:val="00523CB4"/>
    <w:rsid w:val="00523CF9"/>
    <w:rsid w:val="00523D9B"/>
    <w:rsid w:val="00523E5B"/>
    <w:rsid w:val="00524041"/>
    <w:rsid w:val="0052410D"/>
    <w:rsid w:val="00524227"/>
    <w:rsid w:val="005245B1"/>
    <w:rsid w:val="005248A9"/>
    <w:rsid w:val="00524C4F"/>
    <w:rsid w:val="00524ECD"/>
    <w:rsid w:val="00525049"/>
    <w:rsid w:val="0052514A"/>
    <w:rsid w:val="0052552B"/>
    <w:rsid w:val="00525834"/>
    <w:rsid w:val="00525912"/>
    <w:rsid w:val="00525A1A"/>
    <w:rsid w:val="00525C42"/>
    <w:rsid w:val="00526083"/>
    <w:rsid w:val="005266E8"/>
    <w:rsid w:val="005268BB"/>
    <w:rsid w:val="005269ED"/>
    <w:rsid w:val="00526A4A"/>
    <w:rsid w:val="00526AA4"/>
    <w:rsid w:val="00526D98"/>
    <w:rsid w:val="00526DA4"/>
    <w:rsid w:val="00527077"/>
    <w:rsid w:val="005272A5"/>
    <w:rsid w:val="00527630"/>
    <w:rsid w:val="0052782D"/>
    <w:rsid w:val="00527A7B"/>
    <w:rsid w:val="00527B25"/>
    <w:rsid w:val="00527B57"/>
    <w:rsid w:val="00527BF9"/>
    <w:rsid w:val="00527CFD"/>
    <w:rsid w:val="00527F20"/>
    <w:rsid w:val="00527F61"/>
    <w:rsid w:val="0053024E"/>
    <w:rsid w:val="00530680"/>
    <w:rsid w:val="005306BA"/>
    <w:rsid w:val="00530966"/>
    <w:rsid w:val="00530996"/>
    <w:rsid w:val="00530DF3"/>
    <w:rsid w:val="005310D2"/>
    <w:rsid w:val="005312E0"/>
    <w:rsid w:val="005312E3"/>
    <w:rsid w:val="005319C1"/>
    <w:rsid w:val="00531C15"/>
    <w:rsid w:val="00531E25"/>
    <w:rsid w:val="00531E54"/>
    <w:rsid w:val="00531E8C"/>
    <w:rsid w:val="00531EB5"/>
    <w:rsid w:val="00531F1B"/>
    <w:rsid w:val="00531F4D"/>
    <w:rsid w:val="00531F79"/>
    <w:rsid w:val="00532487"/>
    <w:rsid w:val="00532AAB"/>
    <w:rsid w:val="005333B9"/>
    <w:rsid w:val="0053341C"/>
    <w:rsid w:val="00533485"/>
    <w:rsid w:val="005337C5"/>
    <w:rsid w:val="005338E5"/>
    <w:rsid w:val="005339E8"/>
    <w:rsid w:val="00533DEC"/>
    <w:rsid w:val="00534162"/>
    <w:rsid w:val="00534268"/>
    <w:rsid w:val="005347CF"/>
    <w:rsid w:val="005348CB"/>
    <w:rsid w:val="00534978"/>
    <w:rsid w:val="00534998"/>
    <w:rsid w:val="005349D7"/>
    <w:rsid w:val="00535074"/>
    <w:rsid w:val="0053533F"/>
    <w:rsid w:val="00535395"/>
    <w:rsid w:val="00535672"/>
    <w:rsid w:val="00535D1C"/>
    <w:rsid w:val="00535D2E"/>
    <w:rsid w:val="00535D36"/>
    <w:rsid w:val="00535D82"/>
    <w:rsid w:val="00536071"/>
    <w:rsid w:val="005364F6"/>
    <w:rsid w:val="005367D5"/>
    <w:rsid w:val="00536865"/>
    <w:rsid w:val="0053694D"/>
    <w:rsid w:val="00536BD7"/>
    <w:rsid w:val="00536BE9"/>
    <w:rsid w:val="00536CB1"/>
    <w:rsid w:val="0053703F"/>
    <w:rsid w:val="0053709C"/>
    <w:rsid w:val="005370E8"/>
    <w:rsid w:val="005372AD"/>
    <w:rsid w:val="00537318"/>
    <w:rsid w:val="0053749D"/>
    <w:rsid w:val="005378CA"/>
    <w:rsid w:val="00537A80"/>
    <w:rsid w:val="00537C01"/>
    <w:rsid w:val="005400A7"/>
    <w:rsid w:val="005400C3"/>
    <w:rsid w:val="0054090F"/>
    <w:rsid w:val="0054097F"/>
    <w:rsid w:val="00540A61"/>
    <w:rsid w:val="00540B85"/>
    <w:rsid w:val="00540BDD"/>
    <w:rsid w:val="00541075"/>
    <w:rsid w:val="00541101"/>
    <w:rsid w:val="00541303"/>
    <w:rsid w:val="00541391"/>
    <w:rsid w:val="00541415"/>
    <w:rsid w:val="00541720"/>
    <w:rsid w:val="00541729"/>
    <w:rsid w:val="005417D1"/>
    <w:rsid w:val="00541B20"/>
    <w:rsid w:val="00541C90"/>
    <w:rsid w:val="00541E1D"/>
    <w:rsid w:val="00541F5D"/>
    <w:rsid w:val="00542037"/>
    <w:rsid w:val="005421CB"/>
    <w:rsid w:val="00542304"/>
    <w:rsid w:val="00542333"/>
    <w:rsid w:val="00542375"/>
    <w:rsid w:val="005427AF"/>
    <w:rsid w:val="00542AA3"/>
    <w:rsid w:val="00542B2B"/>
    <w:rsid w:val="00542C56"/>
    <w:rsid w:val="00542D8E"/>
    <w:rsid w:val="005430C8"/>
    <w:rsid w:val="005432DA"/>
    <w:rsid w:val="0054343C"/>
    <w:rsid w:val="00543710"/>
    <w:rsid w:val="00543741"/>
    <w:rsid w:val="00543806"/>
    <w:rsid w:val="00543819"/>
    <w:rsid w:val="0054390C"/>
    <w:rsid w:val="00543C56"/>
    <w:rsid w:val="00543E7C"/>
    <w:rsid w:val="00543F4F"/>
    <w:rsid w:val="00544439"/>
    <w:rsid w:val="0054452A"/>
    <w:rsid w:val="005446D2"/>
    <w:rsid w:val="00544B52"/>
    <w:rsid w:val="00544DF4"/>
    <w:rsid w:val="00544E4C"/>
    <w:rsid w:val="0054523F"/>
    <w:rsid w:val="00545471"/>
    <w:rsid w:val="005457AD"/>
    <w:rsid w:val="00545B80"/>
    <w:rsid w:val="00545DCE"/>
    <w:rsid w:val="00545E54"/>
    <w:rsid w:val="00545F50"/>
    <w:rsid w:val="00546831"/>
    <w:rsid w:val="00546BE1"/>
    <w:rsid w:val="00546C44"/>
    <w:rsid w:val="00546D8D"/>
    <w:rsid w:val="00546E93"/>
    <w:rsid w:val="00547089"/>
    <w:rsid w:val="00547123"/>
    <w:rsid w:val="005472C2"/>
    <w:rsid w:val="0054743C"/>
    <w:rsid w:val="005475FD"/>
    <w:rsid w:val="00547870"/>
    <w:rsid w:val="0054792D"/>
    <w:rsid w:val="005500D0"/>
    <w:rsid w:val="00550428"/>
    <w:rsid w:val="00550676"/>
    <w:rsid w:val="005506D8"/>
    <w:rsid w:val="005508F3"/>
    <w:rsid w:val="00550B15"/>
    <w:rsid w:val="0055125B"/>
    <w:rsid w:val="0055125D"/>
    <w:rsid w:val="005512C8"/>
    <w:rsid w:val="005513B4"/>
    <w:rsid w:val="00551779"/>
    <w:rsid w:val="00551856"/>
    <w:rsid w:val="00551BD8"/>
    <w:rsid w:val="00551C6C"/>
    <w:rsid w:val="00551F13"/>
    <w:rsid w:val="0055211E"/>
    <w:rsid w:val="00552269"/>
    <w:rsid w:val="0055228C"/>
    <w:rsid w:val="00552303"/>
    <w:rsid w:val="005523D4"/>
    <w:rsid w:val="00552404"/>
    <w:rsid w:val="005524FE"/>
    <w:rsid w:val="005525EA"/>
    <w:rsid w:val="00552655"/>
    <w:rsid w:val="00552932"/>
    <w:rsid w:val="00552A2E"/>
    <w:rsid w:val="00552CB7"/>
    <w:rsid w:val="00552D51"/>
    <w:rsid w:val="00552DD1"/>
    <w:rsid w:val="00552DFC"/>
    <w:rsid w:val="00553463"/>
    <w:rsid w:val="00553509"/>
    <w:rsid w:val="005536AD"/>
    <w:rsid w:val="00553BC6"/>
    <w:rsid w:val="00553C17"/>
    <w:rsid w:val="00553DE1"/>
    <w:rsid w:val="00553F83"/>
    <w:rsid w:val="005541EB"/>
    <w:rsid w:val="0055456F"/>
    <w:rsid w:val="00554593"/>
    <w:rsid w:val="005546B2"/>
    <w:rsid w:val="00554733"/>
    <w:rsid w:val="0055474B"/>
    <w:rsid w:val="005547E3"/>
    <w:rsid w:val="00554A7A"/>
    <w:rsid w:val="00554AB0"/>
    <w:rsid w:val="00554C1C"/>
    <w:rsid w:val="00554F46"/>
    <w:rsid w:val="00554F8B"/>
    <w:rsid w:val="005555AC"/>
    <w:rsid w:val="005556BB"/>
    <w:rsid w:val="00555906"/>
    <w:rsid w:val="00555FC7"/>
    <w:rsid w:val="0055604F"/>
    <w:rsid w:val="005561A0"/>
    <w:rsid w:val="005561FF"/>
    <w:rsid w:val="005566C4"/>
    <w:rsid w:val="00556B96"/>
    <w:rsid w:val="00556D1C"/>
    <w:rsid w:val="00556E37"/>
    <w:rsid w:val="00556E8C"/>
    <w:rsid w:val="00556F10"/>
    <w:rsid w:val="00557AA8"/>
    <w:rsid w:val="00557D41"/>
    <w:rsid w:val="00557E39"/>
    <w:rsid w:val="005601CD"/>
    <w:rsid w:val="00560504"/>
    <w:rsid w:val="005607C5"/>
    <w:rsid w:val="00560873"/>
    <w:rsid w:val="00560B92"/>
    <w:rsid w:val="00560D52"/>
    <w:rsid w:val="00560D62"/>
    <w:rsid w:val="00560DB4"/>
    <w:rsid w:val="005614CA"/>
    <w:rsid w:val="00561530"/>
    <w:rsid w:val="00561581"/>
    <w:rsid w:val="00561816"/>
    <w:rsid w:val="005618EF"/>
    <w:rsid w:val="00561BC6"/>
    <w:rsid w:val="00561D3E"/>
    <w:rsid w:val="00561DE4"/>
    <w:rsid w:val="00561EEB"/>
    <w:rsid w:val="00561F31"/>
    <w:rsid w:val="00562115"/>
    <w:rsid w:val="00562177"/>
    <w:rsid w:val="0056222E"/>
    <w:rsid w:val="0056226B"/>
    <w:rsid w:val="005622BC"/>
    <w:rsid w:val="005627E5"/>
    <w:rsid w:val="00562842"/>
    <w:rsid w:val="0056291F"/>
    <w:rsid w:val="0056312C"/>
    <w:rsid w:val="005638D7"/>
    <w:rsid w:val="00563C67"/>
    <w:rsid w:val="00563CD4"/>
    <w:rsid w:val="00563E60"/>
    <w:rsid w:val="00563E78"/>
    <w:rsid w:val="00564427"/>
    <w:rsid w:val="005645BD"/>
    <w:rsid w:val="00564B95"/>
    <w:rsid w:val="00564BE0"/>
    <w:rsid w:val="00564EE8"/>
    <w:rsid w:val="0056504F"/>
    <w:rsid w:val="0056524F"/>
    <w:rsid w:val="00565629"/>
    <w:rsid w:val="00565635"/>
    <w:rsid w:val="0056589C"/>
    <w:rsid w:val="00565BCA"/>
    <w:rsid w:val="00565DF6"/>
    <w:rsid w:val="00565F56"/>
    <w:rsid w:val="00565F57"/>
    <w:rsid w:val="00566094"/>
    <w:rsid w:val="0056616C"/>
    <w:rsid w:val="00566200"/>
    <w:rsid w:val="00566351"/>
    <w:rsid w:val="0056705F"/>
    <w:rsid w:val="0056725A"/>
    <w:rsid w:val="005673BD"/>
    <w:rsid w:val="0056740A"/>
    <w:rsid w:val="00567583"/>
    <w:rsid w:val="005675CB"/>
    <w:rsid w:val="0056797B"/>
    <w:rsid w:val="00567D7E"/>
    <w:rsid w:val="00567E28"/>
    <w:rsid w:val="00567E42"/>
    <w:rsid w:val="00567EF4"/>
    <w:rsid w:val="00567F99"/>
    <w:rsid w:val="00570117"/>
    <w:rsid w:val="0057056A"/>
    <w:rsid w:val="005705D9"/>
    <w:rsid w:val="005705FA"/>
    <w:rsid w:val="00570634"/>
    <w:rsid w:val="005707F1"/>
    <w:rsid w:val="00570932"/>
    <w:rsid w:val="00570964"/>
    <w:rsid w:val="00570A07"/>
    <w:rsid w:val="00570A91"/>
    <w:rsid w:val="00570B11"/>
    <w:rsid w:val="00570E88"/>
    <w:rsid w:val="00570FFF"/>
    <w:rsid w:val="005710EC"/>
    <w:rsid w:val="0057144B"/>
    <w:rsid w:val="00571D28"/>
    <w:rsid w:val="005723D9"/>
    <w:rsid w:val="0057246C"/>
    <w:rsid w:val="0057246D"/>
    <w:rsid w:val="005725EB"/>
    <w:rsid w:val="00572664"/>
    <w:rsid w:val="00572757"/>
    <w:rsid w:val="00572905"/>
    <w:rsid w:val="00572A57"/>
    <w:rsid w:val="00573540"/>
    <w:rsid w:val="005735B2"/>
    <w:rsid w:val="00573EAC"/>
    <w:rsid w:val="005742FA"/>
    <w:rsid w:val="00574396"/>
    <w:rsid w:val="0057464D"/>
    <w:rsid w:val="0057477C"/>
    <w:rsid w:val="005747CA"/>
    <w:rsid w:val="00574912"/>
    <w:rsid w:val="00574CBC"/>
    <w:rsid w:val="00575291"/>
    <w:rsid w:val="00575415"/>
    <w:rsid w:val="0057551E"/>
    <w:rsid w:val="00575629"/>
    <w:rsid w:val="00575666"/>
    <w:rsid w:val="0057590D"/>
    <w:rsid w:val="00575ACC"/>
    <w:rsid w:val="00575B0E"/>
    <w:rsid w:val="00575C7F"/>
    <w:rsid w:val="00575D45"/>
    <w:rsid w:val="00576129"/>
    <w:rsid w:val="005762CB"/>
    <w:rsid w:val="0057668B"/>
    <w:rsid w:val="0057669B"/>
    <w:rsid w:val="0057670E"/>
    <w:rsid w:val="00576854"/>
    <w:rsid w:val="00576C93"/>
    <w:rsid w:val="00576E87"/>
    <w:rsid w:val="00577188"/>
    <w:rsid w:val="00577298"/>
    <w:rsid w:val="005773B6"/>
    <w:rsid w:val="005774B5"/>
    <w:rsid w:val="00577712"/>
    <w:rsid w:val="00577749"/>
    <w:rsid w:val="00577927"/>
    <w:rsid w:val="00577A32"/>
    <w:rsid w:val="00577AEF"/>
    <w:rsid w:val="00577D00"/>
    <w:rsid w:val="005801C6"/>
    <w:rsid w:val="0058079C"/>
    <w:rsid w:val="005807B1"/>
    <w:rsid w:val="00580C12"/>
    <w:rsid w:val="00580DAE"/>
    <w:rsid w:val="00581A0C"/>
    <w:rsid w:val="00581A5F"/>
    <w:rsid w:val="00581ADA"/>
    <w:rsid w:val="00581C97"/>
    <w:rsid w:val="00581DCB"/>
    <w:rsid w:val="0058209F"/>
    <w:rsid w:val="00582333"/>
    <w:rsid w:val="005827DD"/>
    <w:rsid w:val="0058297D"/>
    <w:rsid w:val="00582C53"/>
    <w:rsid w:val="00582E28"/>
    <w:rsid w:val="00583342"/>
    <w:rsid w:val="005833CA"/>
    <w:rsid w:val="005839F5"/>
    <w:rsid w:val="00583A51"/>
    <w:rsid w:val="00583ADD"/>
    <w:rsid w:val="00583BE9"/>
    <w:rsid w:val="00583E41"/>
    <w:rsid w:val="00583F18"/>
    <w:rsid w:val="00583F3A"/>
    <w:rsid w:val="00583F42"/>
    <w:rsid w:val="0058405C"/>
    <w:rsid w:val="005842AB"/>
    <w:rsid w:val="00584326"/>
    <w:rsid w:val="0058487E"/>
    <w:rsid w:val="00584A35"/>
    <w:rsid w:val="00584AD8"/>
    <w:rsid w:val="00584CFC"/>
    <w:rsid w:val="00584F06"/>
    <w:rsid w:val="005851A0"/>
    <w:rsid w:val="00585365"/>
    <w:rsid w:val="00585718"/>
    <w:rsid w:val="0058594E"/>
    <w:rsid w:val="00585B97"/>
    <w:rsid w:val="00585DC3"/>
    <w:rsid w:val="00586260"/>
    <w:rsid w:val="00586512"/>
    <w:rsid w:val="0058657B"/>
    <w:rsid w:val="005868D4"/>
    <w:rsid w:val="00586AA7"/>
    <w:rsid w:val="00586ABE"/>
    <w:rsid w:val="00586AEC"/>
    <w:rsid w:val="00586C46"/>
    <w:rsid w:val="00586C7E"/>
    <w:rsid w:val="00586E81"/>
    <w:rsid w:val="00586FAB"/>
    <w:rsid w:val="00586FEB"/>
    <w:rsid w:val="00587352"/>
    <w:rsid w:val="00587403"/>
    <w:rsid w:val="0058740D"/>
    <w:rsid w:val="00587544"/>
    <w:rsid w:val="00587563"/>
    <w:rsid w:val="00587642"/>
    <w:rsid w:val="00587678"/>
    <w:rsid w:val="00587C45"/>
    <w:rsid w:val="00587D22"/>
    <w:rsid w:val="00587F49"/>
    <w:rsid w:val="00590000"/>
    <w:rsid w:val="005901BD"/>
    <w:rsid w:val="005903A8"/>
    <w:rsid w:val="00590AEE"/>
    <w:rsid w:val="00590BFF"/>
    <w:rsid w:val="00590CC0"/>
    <w:rsid w:val="00590DE9"/>
    <w:rsid w:val="00590EB4"/>
    <w:rsid w:val="00590FBB"/>
    <w:rsid w:val="005911A0"/>
    <w:rsid w:val="005914BA"/>
    <w:rsid w:val="00591873"/>
    <w:rsid w:val="00591AF9"/>
    <w:rsid w:val="00591BFC"/>
    <w:rsid w:val="00591EE5"/>
    <w:rsid w:val="00592112"/>
    <w:rsid w:val="00592163"/>
    <w:rsid w:val="005922FB"/>
    <w:rsid w:val="00592356"/>
    <w:rsid w:val="005923C6"/>
    <w:rsid w:val="005923FF"/>
    <w:rsid w:val="00592796"/>
    <w:rsid w:val="005927B6"/>
    <w:rsid w:val="00592A2E"/>
    <w:rsid w:val="00592B8F"/>
    <w:rsid w:val="00592C63"/>
    <w:rsid w:val="00592E65"/>
    <w:rsid w:val="00592E70"/>
    <w:rsid w:val="00592FDC"/>
    <w:rsid w:val="00593198"/>
    <w:rsid w:val="005933D9"/>
    <w:rsid w:val="00593531"/>
    <w:rsid w:val="0059354C"/>
    <w:rsid w:val="00593674"/>
    <w:rsid w:val="005936AC"/>
    <w:rsid w:val="0059377B"/>
    <w:rsid w:val="005937F3"/>
    <w:rsid w:val="00593979"/>
    <w:rsid w:val="00593BA6"/>
    <w:rsid w:val="00593C00"/>
    <w:rsid w:val="00593C58"/>
    <w:rsid w:val="00593C5E"/>
    <w:rsid w:val="00593EF2"/>
    <w:rsid w:val="00593F20"/>
    <w:rsid w:val="00594055"/>
    <w:rsid w:val="005940C0"/>
    <w:rsid w:val="0059411B"/>
    <w:rsid w:val="00594135"/>
    <w:rsid w:val="0059452C"/>
    <w:rsid w:val="00594657"/>
    <w:rsid w:val="00594725"/>
    <w:rsid w:val="00594805"/>
    <w:rsid w:val="00594910"/>
    <w:rsid w:val="00594A08"/>
    <w:rsid w:val="00594D54"/>
    <w:rsid w:val="00594D84"/>
    <w:rsid w:val="00594E87"/>
    <w:rsid w:val="005950AB"/>
    <w:rsid w:val="00595870"/>
    <w:rsid w:val="00595974"/>
    <w:rsid w:val="00595FFD"/>
    <w:rsid w:val="005960F6"/>
    <w:rsid w:val="005965DF"/>
    <w:rsid w:val="005965F1"/>
    <w:rsid w:val="0059660D"/>
    <w:rsid w:val="0059662D"/>
    <w:rsid w:val="00596976"/>
    <w:rsid w:val="005969E2"/>
    <w:rsid w:val="005969E5"/>
    <w:rsid w:val="00596A16"/>
    <w:rsid w:val="005970BE"/>
    <w:rsid w:val="005970C6"/>
    <w:rsid w:val="005971AA"/>
    <w:rsid w:val="0059744A"/>
    <w:rsid w:val="005975C3"/>
    <w:rsid w:val="0059774B"/>
    <w:rsid w:val="00597FFD"/>
    <w:rsid w:val="005A0580"/>
    <w:rsid w:val="005A0785"/>
    <w:rsid w:val="005A0AA2"/>
    <w:rsid w:val="005A0AF3"/>
    <w:rsid w:val="005A0CD2"/>
    <w:rsid w:val="005A0E78"/>
    <w:rsid w:val="005A0F48"/>
    <w:rsid w:val="005A1798"/>
    <w:rsid w:val="005A18DF"/>
    <w:rsid w:val="005A1DE8"/>
    <w:rsid w:val="005A1EAC"/>
    <w:rsid w:val="005A1FD3"/>
    <w:rsid w:val="005A1FE9"/>
    <w:rsid w:val="005A2672"/>
    <w:rsid w:val="005A27F5"/>
    <w:rsid w:val="005A2938"/>
    <w:rsid w:val="005A2C72"/>
    <w:rsid w:val="005A3093"/>
    <w:rsid w:val="005A31D6"/>
    <w:rsid w:val="005A3394"/>
    <w:rsid w:val="005A3400"/>
    <w:rsid w:val="005A3622"/>
    <w:rsid w:val="005A39A5"/>
    <w:rsid w:val="005A3B24"/>
    <w:rsid w:val="005A3F50"/>
    <w:rsid w:val="005A40D3"/>
    <w:rsid w:val="005A41C6"/>
    <w:rsid w:val="005A4204"/>
    <w:rsid w:val="005A42F9"/>
    <w:rsid w:val="005A4307"/>
    <w:rsid w:val="005A44CE"/>
    <w:rsid w:val="005A45D1"/>
    <w:rsid w:val="005A4C99"/>
    <w:rsid w:val="005A4F79"/>
    <w:rsid w:val="005A535C"/>
    <w:rsid w:val="005A53E7"/>
    <w:rsid w:val="005A54D6"/>
    <w:rsid w:val="005A57F8"/>
    <w:rsid w:val="005A5B8B"/>
    <w:rsid w:val="005A5DD7"/>
    <w:rsid w:val="005A5FEA"/>
    <w:rsid w:val="005A600E"/>
    <w:rsid w:val="005A60AD"/>
    <w:rsid w:val="005A625B"/>
    <w:rsid w:val="005A65C6"/>
    <w:rsid w:val="005A66C5"/>
    <w:rsid w:val="005A67E5"/>
    <w:rsid w:val="005A6BE1"/>
    <w:rsid w:val="005A6E60"/>
    <w:rsid w:val="005A6FA8"/>
    <w:rsid w:val="005A7187"/>
    <w:rsid w:val="005A7249"/>
    <w:rsid w:val="005A7302"/>
    <w:rsid w:val="005A74A2"/>
    <w:rsid w:val="005A760D"/>
    <w:rsid w:val="005A761D"/>
    <w:rsid w:val="005A785E"/>
    <w:rsid w:val="005A7DF0"/>
    <w:rsid w:val="005A7E4E"/>
    <w:rsid w:val="005A7E99"/>
    <w:rsid w:val="005A7F67"/>
    <w:rsid w:val="005A7FDE"/>
    <w:rsid w:val="005B000B"/>
    <w:rsid w:val="005B023D"/>
    <w:rsid w:val="005B02DF"/>
    <w:rsid w:val="005B0432"/>
    <w:rsid w:val="005B0455"/>
    <w:rsid w:val="005B0469"/>
    <w:rsid w:val="005B0600"/>
    <w:rsid w:val="005B0AE3"/>
    <w:rsid w:val="005B0CBC"/>
    <w:rsid w:val="005B0E8C"/>
    <w:rsid w:val="005B0EC6"/>
    <w:rsid w:val="005B1044"/>
    <w:rsid w:val="005B108A"/>
    <w:rsid w:val="005B127B"/>
    <w:rsid w:val="005B13EF"/>
    <w:rsid w:val="005B1489"/>
    <w:rsid w:val="005B16A8"/>
    <w:rsid w:val="005B1B83"/>
    <w:rsid w:val="005B1BA4"/>
    <w:rsid w:val="005B1E16"/>
    <w:rsid w:val="005B2629"/>
    <w:rsid w:val="005B266C"/>
    <w:rsid w:val="005B2C04"/>
    <w:rsid w:val="005B2E38"/>
    <w:rsid w:val="005B2E7B"/>
    <w:rsid w:val="005B2F16"/>
    <w:rsid w:val="005B32F6"/>
    <w:rsid w:val="005B3356"/>
    <w:rsid w:val="005B335F"/>
    <w:rsid w:val="005B3478"/>
    <w:rsid w:val="005B347E"/>
    <w:rsid w:val="005B3715"/>
    <w:rsid w:val="005B3898"/>
    <w:rsid w:val="005B3960"/>
    <w:rsid w:val="005B3ACD"/>
    <w:rsid w:val="005B3BE7"/>
    <w:rsid w:val="005B3C59"/>
    <w:rsid w:val="005B3D9A"/>
    <w:rsid w:val="005B3D9E"/>
    <w:rsid w:val="005B4264"/>
    <w:rsid w:val="005B4A1D"/>
    <w:rsid w:val="005B4F4F"/>
    <w:rsid w:val="005B50EC"/>
    <w:rsid w:val="005B5392"/>
    <w:rsid w:val="005B57C8"/>
    <w:rsid w:val="005B57E8"/>
    <w:rsid w:val="005B59EB"/>
    <w:rsid w:val="005B5AAC"/>
    <w:rsid w:val="005B5AB2"/>
    <w:rsid w:val="005B5B3B"/>
    <w:rsid w:val="005B5B4D"/>
    <w:rsid w:val="005B5C60"/>
    <w:rsid w:val="005B5D8B"/>
    <w:rsid w:val="005B5F2C"/>
    <w:rsid w:val="005B6025"/>
    <w:rsid w:val="005B60AD"/>
    <w:rsid w:val="005B6249"/>
    <w:rsid w:val="005B6268"/>
    <w:rsid w:val="005B6457"/>
    <w:rsid w:val="005B6616"/>
    <w:rsid w:val="005B68AB"/>
    <w:rsid w:val="005B69C1"/>
    <w:rsid w:val="005B6CAD"/>
    <w:rsid w:val="005B6D88"/>
    <w:rsid w:val="005B7467"/>
    <w:rsid w:val="005B7635"/>
    <w:rsid w:val="005B7685"/>
    <w:rsid w:val="005B7754"/>
    <w:rsid w:val="005B7875"/>
    <w:rsid w:val="005B7B41"/>
    <w:rsid w:val="005B7B95"/>
    <w:rsid w:val="005B7BAD"/>
    <w:rsid w:val="005C0061"/>
    <w:rsid w:val="005C00DC"/>
    <w:rsid w:val="005C0515"/>
    <w:rsid w:val="005C05BC"/>
    <w:rsid w:val="005C0684"/>
    <w:rsid w:val="005C0977"/>
    <w:rsid w:val="005C0C4B"/>
    <w:rsid w:val="005C0C86"/>
    <w:rsid w:val="005C0CEB"/>
    <w:rsid w:val="005C0E21"/>
    <w:rsid w:val="005C0EB8"/>
    <w:rsid w:val="005C0F25"/>
    <w:rsid w:val="005C1029"/>
    <w:rsid w:val="005C1570"/>
    <w:rsid w:val="005C158C"/>
    <w:rsid w:val="005C1F6F"/>
    <w:rsid w:val="005C23DB"/>
    <w:rsid w:val="005C242A"/>
    <w:rsid w:val="005C24F7"/>
    <w:rsid w:val="005C2654"/>
    <w:rsid w:val="005C2768"/>
    <w:rsid w:val="005C2B44"/>
    <w:rsid w:val="005C2EEF"/>
    <w:rsid w:val="005C32B8"/>
    <w:rsid w:val="005C356E"/>
    <w:rsid w:val="005C3A28"/>
    <w:rsid w:val="005C3AC0"/>
    <w:rsid w:val="005C3AED"/>
    <w:rsid w:val="005C3B0C"/>
    <w:rsid w:val="005C3B89"/>
    <w:rsid w:val="005C3D5D"/>
    <w:rsid w:val="005C407E"/>
    <w:rsid w:val="005C41F6"/>
    <w:rsid w:val="005C426D"/>
    <w:rsid w:val="005C4431"/>
    <w:rsid w:val="005C4467"/>
    <w:rsid w:val="005C4804"/>
    <w:rsid w:val="005C4AC3"/>
    <w:rsid w:val="005C4D7D"/>
    <w:rsid w:val="005C4F14"/>
    <w:rsid w:val="005C51A5"/>
    <w:rsid w:val="005C51B7"/>
    <w:rsid w:val="005C53CC"/>
    <w:rsid w:val="005C5502"/>
    <w:rsid w:val="005C56FE"/>
    <w:rsid w:val="005C5B1F"/>
    <w:rsid w:val="005C5B3B"/>
    <w:rsid w:val="005C5CE5"/>
    <w:rsid w:val="005C6422"/>
    <w:rsid w:val="005C6439"/>
    <w:rsid w:val="005C6499"/>
    <w:rsid w:val="005C66C9"/>
    <w:rsid w:val="005C684D"/>
    <w:rsid w:val="005C68A9"/>
    <w:rsid w:val="005C68F9"/>
    <w:rsid w:val="005C6998"/>
    <w:rsid w:val="005C69F3"/>
    <w:rsid w:val="005C6A3C"/>
    <w:rsid w:val="005C6C26"/>
    <w:rsid w:val="005C6C37"/>
    <w:rsid w:val="005C6C60"/>
    <w:rsid w:val="005C7157"/>
    <w:rsid w:val="005C719E"/>
    <w:rsid w:val="005C75F7"/>
    <w:rsid w:val="005C78DC"/>
    <w:rsid w:val="005C795F"/>
    <w:rsid w:val="005C79F8"/>
    <w:rsid w:val="005C7D92"/>
    <w:rsid w:val="005D060C"/>
    <w:rsid w:val="005D09FF"/>
    <w:rsid w:val="005D0B3F"/>
    <w:rsid w:val="005D0C96"/>
    <w:rsid w:val="005D0DFB"/>
    <w:rsid w:val="005D0EC9"/>
    <w:rsid w:val="005D0ECE"/>
    <w:rsid w:val="005D10AB"/>
    <w:rsid w:val="005D14A2"/>
    <w:rsid w:val="005D1798"/>
    <w:rsid w:val="005D18E8"/>
    <w:rsid w:val="005D1AD8"/>
    <w:rsid w:val="005D1B1F"/>
    <w:rsid w:val="005D1B6C"/>
    <w:rsid w:val="005D1E85"/>
    <w:rsid w:val="005D1F64"/>
    <w:rsid w:val="005D22A8"/>
    <w:rsid w:val="005D23B4"/>
    <w:rsid w:val="005D2647"/>
    <w:rsid w:val="005D2663"/>
    <w:rsid w:val="005D26F2"/>
    <w:rsid w:val="005D2708"/>
    <w:rsid w:val="005D279A"/>
    <w:rsid w:val="005D28BA"/>
    <w:rsid w:val="005D28C3"/>
    <w:rsid w:val="005D29AA"/>
    <w:rsid w:val="005D2B4F"/>
    <w:rsid w:val="005D2C9B"/>
    <w:rsid w:val="005D2CA6"/>
    <w:rsid w:val="005D2E45"/>
    <w:rsid w:val="005D3297"/>
    <w:rsid w:val="005D3504"/>
    <w:rsid w:val="005D356F"/>
    <w:rsid w:val="005D35C3"/>
    <w:rsid w:val="005D3840"/>
    <w:rsid w:val="005D3888"/>
    <w:rsid w:val="005D3B35"/>
    <w:rsid w:val="005D3FB0"/>
    <w:rsid w:val="005D3FBF"/>
    <w:rsid w:val="005D3FD1"/>
    <w:rsid w:val="005D4074"/>
    <w:rsid w:val="005D43F8"/>
    <w:rsid w:val="005D4510"/>
    <w:rsid w:val="005D4760"/>
    <w:rsid w:val="005D4795"/>
    <w:rsid w:val="005D486F"/>
    <w:rsid w:val="005D48E0"/>
    <w:rsid w:val="005D4A16"/>
    <w:rsid w:val="005D4E63"/>
    <w:rsid w:val="005D5183"/>
    <w:rsid w:val="005D530F"/>
    <w:rsid w:val="005D5819"/>
    <w:rsid w:val="005D5B8E"/>
    <w:rsid w:val="005D5C85"/>
    <w:rsid w:val="005D5DB7"/>
    <w:rsid w:val="005D5EC9"/>
    <w:rsid w:val="005D5FD5"/>
    <w:rsid w:val="005D6328"/>
    <w:rsid w:val="005D64BF"/>
    <w:rsid w:val="005D65BA"/>
    <w:rsid w:val="005D6775"/>
    <w:rsid w:val="005D6780"/>
    <w:rsid w:val="005D6A4D"/>
    <w:rsid w:val="005D6C78"/>
    <w:rsid w:val="005D6D0F"/>
    <w:rsid w:val="005D6E8B"/>
    <w:rsid w:val="005D710F"/>
    <w:rsid w:val="005D716E"/>
    <w:rsid w:val="005D71DB"/>
    <w:rsid w:val="005D7241"/>
    <w:rsid w:val="005D7600"/>
    <w:rsid w:val="005D791B"/>
    <w:rsid w:val="005D79B2"/>
    <w:rsid w:val="005D7B0F"/>
    <w:rsid w:val="005D7B7A"/>
    <w:rsid w:val="005D7DEA"/>
    <w:rsid w:val="005E000B"/>
    <w:rsid w:val="005E02FF"/>
    <w:rsid w:val="005E0507"/>
    <w:rsid w:val="005E0B73"/>
    <w:rsid w:val="005E0BCD"/>
    <w:rsid w:val="005E0C78"/>
    <w:rsid w:val="005E0F54"/>
    <w:rsid w:val="005E0FE3"/>
    <w:rsid w:val="005E1683"/>
    <w:rsid w:val="005E1779"/>
    <w:rsid w:val="005E1C9E"/>
    <w:rsid w:val="005E1D59"/>
    <w:rsid w:val="005E1E4C"/>
    <w:rsid w:val="005E1E70"/>
    <w:rsid w:val="005E1E7A"/>
    <w:rsid w:val="005E1EC2"/>
    <w:rsid w:val="005E2466"/>
    <w:rsid w:val="005E2543"/>
    <w:rsid w:val="005E279A"/>
    <w:rsid w:val="005E289F"/>
    <w:rsid w:val="005E28E6"/>
    <w:rsid w:val="005E2A43"/>
    <w:rsid w:val="005E2A89"/>
    <w:rsid w:val="005E2C9C"/>
    <w:rsid w:val="005E2D7B"/>
    <w:rsid w:val="005E301B"/>
    <w:rsid w:val="005E30E6"/>
    <w:rsid w:val="005E3465"/>
    <w:rsid w:val="005E34F5"/>
    <w:rsid w:val="005E3580"/>
    <w:rsid w:val="005E3719"/>
    <w:rsid w:val="005E38F5"/>
    <w:rsid w:val="005E3E80"/>
    <w:rsid w:val="005E4028"/>
    <w:rsid w:val="005E42B4"/>
    <w:rsid w:val="005E4367"/>
    <w:rsid w:val="005E43F8"/>
    <w:rsid w:val="005E44D9"/>
    <w:rsid w:val="005E4539"/>
    <w:rsid w:val="005E461E"/>
    <w:rsid w:val="005E4B70"/>
    <w:rsid w:val="005E4CB8"/>
    <w:rsid w:val="005E4E6E"/>
    <w:rsid w:val="005E502B"/>
    <w:rsid w:val="005E51BD"/>
    <w:rsid w:val="005E5225"/>
    <w:rsid w:val="005E54C3"/>
    <w:rsid w:val="005E5545"/>
    <w:rsid w:val="005E5783"/>
    <w:rsid w:val="005E5788"/>
    <w:rsid w:val="005E58B5"/>
    <w:rsid w:val="005E5929"/>
    <w:rsid w:val="005E5AE4"/>
    <w:rsid w:val="005E5B10"/>
    <w:rsid w:val="005E5DF1"/>
    <w:rsid w:val="005E5E0D"/>
    <w:rsid w:val="005E603A"/>
    <w:rsid w:val="005E627B"/>
    <w:rsid w:val="005E62EB"/>
    <w:rsid w:val="005E639F"/>
    <w:rsid w:val="005E64FA"/>
    <w:rsid w:val="005E686D"/>
    <w:rsid w:val="005E6B5C"/>
    <w:rsid w:val="005E6BE6"/>
    <w:rsid w:val="005E6D2A"/>
    <w:rsid w:val="005E6D7D"/>
    <w:rsid w:val="005E6FD1"/>
    <w:rsid w:val="005E7048"/>
    <w:rsid w:val="005E7845"/>
    <w:rsid w:val="005E7932"/>
    <w:rsid w:val="005E7F63"/>
    <w:rsid w:val="005E7FB2"/>
    <w:rsid w:val="005F0176"/>
    <w:rsid w:val="005F0439"/>
    <w:rsid w:val="005F05BE"/>
    <w:rsid w:val="005F0676"/>
    <w:rsid w:val="005F080A"/>
    <w:rsid w:val="005F0856"/>
    <w:rsid w:val="005F0B34"/>
    <w:rsid w:val="005F109A"/>
    <w:rsid w:val="005F1193"/>
    <w:rsid w:val="005F119A"/>
    <w:rsid w:val="005F132E"/>
    <w:rsid w:val="005F138F"/>
    <w:rsid w:val="005F140D"/>
    <w:rsid w:val="005F1445"/>
    <w:rsid w:val="005F1923"/>
    <w:rsid w:val="005F1D9A"/>
    <w:rsid w:val="005F1E1F"/>
    <w:rsid w:val="005F2010"/>
    <w:rsid w:val="005F2016"/>
    <w:rsid w:val="005F21A6"/>
    <w:rsid w:val="005F23FF"/>
    <w:rsid w:val="005F24EC"/>
    <w:rsid w:val="005F3479"/>
    <w:rsid w:val="005F3A74"/>
    <w:rsid w:val="005F3E68"/>
    <w:rsid w:val="005F3F81"/>
    <w:rsid w:val="005F422D"/>
    <w:rsid w:val="005F431F"/>
    <w:rsid w:val="005F482E"/>
    <w:rsid w:val="005F4960"/>
    <w:rsid w:val="005F4ADC"/>
    <w:rsid w:val="005F4D6D"/>
    <w:rsid w:val="005F4F9B"/>
    <w:rsid w:val="005F4FEE"/>
    <w:rsid w:val="005F5018"/>
    <w:rsid w:val="005F56E1"/>
    <w:rsid w:val="005F5CBD"/>
    <w:rsid w:val="005F5ED8"/>
    <w:rsid w:val="005F60F7"/>
    <w:rsid w:val="005F62BD"/>
    <w:rsid w:val="005F63D6"/>
    <w:rsid w:val="005F6496"/>
    <w:rsid w:val="005F6745"/>
    <w:rsid w:val="005F6AA5"/>
    <w:rsid w:val="005F6B84"/>
    <w:rsid w:val="005F6BA3"/>
    <w:rsid w:val="005F6E7D"/>
    <w:rsid w:val="005F6EB4"/>
    <w:rsid w:val="005F715F"/>
    <w:rsid w:val="005F718A"/>
    <w:rsid w:val="005F743B"/>
    <w:rsid w:val="005F7506"/>
    <w:rsid w:val="005F7822"/>
    <w:rsid w:val="005F78A5"/>
    <w:rsid w:val="005F798B"/>
    <w:rsid w:val="005F7AFC"/>
    <w:rsid w:val="005F7B40"/>
    <w:rsid w:val="005F7B99"/>
    <w:rsid w:val="005F7EC7"/>
    <w:rsid w:val="005F7F15"/>
    <w:rsid w:val="006002B6"/>
    <w:rsid w:val="006007B9"/>
    <w:rsid w:val="00600973"/>
    <w:rsid w:val="006009DC"/>
    <w:rsid w:val="006009E4"/>
    <w:rsid w:val="00600A2B"/>
    <w:rsid w:val="00600DA3"/>
    <w:rsid w:val="00600E60"/>
    <w:rsid w:val="00601533"/>
    <w:rsid w:val="00601729"/>
    <w:rsid w:val="0060195F"/>
    <w:rsid w:val="00601ED9"/>
    <w:rsid w:val="00601F23"/>
    <w:rsid w:val="0060227B"/>
    <w:rsid w:val="00602307"/>
    <w:rsid w:val="00602761"/>
    <w:rsid w:val="006028B4"/>
    <w:rsid w:val="0060291C"/>
    <w:rsid w:val="00602CF2"/>
    <w:rsid w:val="00602D8D"/>
    <w:rsid w:val="00602DEF"/>
    <w:rsid w:val="00602F14"/>
    <w:rsid w:val="0060313C"/>
    <w:rsid w:val="00603689"/>
    <w:rsid w:val="0060371F"/>
    <w:rsid w:val="0060385C"/>
    <w:rsid w:val="00603CFE"/>
    <w:rsid w:val="00603E6D"/>
    <w:rsid w:val="00603F6B"/>
    <w:rsid w:val="00604055"/>
    <w:rsid w:val="006043D1"/>
    <w:rsid w:val="0060463F"/>
    <w:rsid w:val="00604760"/>
    <w:rsid w:val="006047E3"/>
    <w:rsid w:val="00604B8C"/>
    <w:rsid w:val="00604D54"/>
    <w:rsid w:val="00604E80"/>
    <w:rsid w:val="00604E87"/>
    <w:rsid w:val="00604F20"/>
    <w:rsid w:val="00604FDF"/>
    <w:rsid w:val="0060518A"/>
    <w:rsid w:val="0060536C"/>
    <w:rsid w:val="006057A0"/>
    <w:rsid w:val="00605A84"/>
    <w:rsid w:val="00605DD2"/>
    <w:rsid w:val="006062F6"/>
    <w:rsid w:val="00606306"/>
    <w:rsid w:val="006066EF"/>
    <w:rsid w:val="00606857"/>
    <w:rsid w:val="00606A27"/>
    <w:rsid w:val="00606A43"/>
    <w:rsid w:val="00606ABE"/>
    <w:rsid w:val="00606B79"/>
    <w:rsid w:val="00606B8E"/>
    <w:rsid w:val="00606C01"/>
    <w:rsid w:val="00606D11"/>
    <w:rsid w:val="00606D75"/>
    <w:rsid w:val="00606D7E"/>
    <w:rsid w:val="006070B7"/>
    <w:rsid w:val="006072D2"/>
    <w:rsid w:val="00607B63"/>
    <w:rsid w:val="00607D79"/>
    <w:rsid w:val="00607D85"/>
    <w:rsid w:val="00610066"/>
    <w:rsid w:val="0061036E"/>
    <w:rsid w:val="006105CB"/>
    <w:rsid w:val="00610750"/>
    <w:rsid w:val="0061087C"/>
    <w:rsid w:val="006109CB"/>
    <w:rsid w:val="00610C76"/>
    <w:rsid w:val="0061113B"/>
    <w:rsid w:val="00611391"/>
    <w:rsid w:val="0061152D"/>
    <w:rsid w:val="006116F9"/>
    <w:rsid w:val="006117B5"/>
    <w:rsid w:val="00611B14"/>
    <w:rsid w:val="00611C1F"/>
    <w:rsid w:val="00611E47"/>
    <w:rsid w:val="00611EC5"/>
    <w:rsid w:val="006123B7"/>
    <w:rsid w:val="00612507"/>
    <w:rsid w:val="006125F2"/>
    <w:rsid w:val="00612663"/>
    <w:rsid w:val="0061277D"/>
    <w:rsid w:val="00612A31"/>
    <w:rsid w:val="00612BC1"/>
    <w:rsid w:val="00612CA2"/>
    <w:rsid w:val="00612DC3"/>
    <w:rsid w:val="00612F2C"/>
    <w:rsid w:val="00612F5F"/>
    <w:rsid w:val="0061302E"/>
    <w:rsid w:val="0061317A"/>
    <w:rsid w:val="006133CD"/>
    <w:rsid w:val="00613592"/>
    <w:rsid w:val="006137A0"/>
    <w:rsid w:val="006137A4"/>
    <w:rsid w:val="006137A7"/>
    <w:rsid w:val="006137EC"/>
    <w:rsid w:val="006138E4"/>
    <w:rsid w:val="006139CC"/>
    <w:rsid w:val="00613B26"/>
    <w:rsid w:val="00613D0F"/>
    <w:rsid w:val="00613DFA"/>
    <w:rsid w:val="0061444C"/>
    <w:rsid w:val="0061460D"/>
    <w:rsid w:val="006149B0"/>
    <w:rsid w:val="00614A25"/>
    <w:rsid w:val="00614BAC"/>
    <w:rsid w:val="00614E23"/>
    <w:rsid w:val="00614ECC"/>
    <w:rsid w:val="00614FD2"/>
    <w:rsid w:val="00615311"/>
    <w:rsid w:val="0061596A"/>
    <w:rsid w:val="00615EE7"/>
    <w:rsid w:val="0061625F"/>
    <w:rsid w:val="00616396"/>
    <w:rsid w:val="00616458"/>
    <w:rsid w:val="00616579"/>
    <w:rsid w:val="00616664"/>
    <w:rsid w:val="0061669A"/>
    <w:rsid w:val="006166B5"/>
    <w:rsid w:val="006166CE"/>
    <w:rsid w:val="006167D7"/>
    <w:rsid w:val="00617428"/>
    <w:rsid w:val="00617570"/>
    <w:rsid w:val="0061786E"/>
    <w:rsid w:val="00617A3D"/>
    <w:rsid w:val="00617ADA"/>
    <w:rsid w:val="00617F01"/>
    <w:rsid w:val="006201CC"/>
    <w:rsid w:val="0062026C"/>
    <w:rsid w:val="006202B7"/>
    <w:rsid w:val="0062048E"/>
    <w:rsid w:val="00620491"/>
    <w:rsid w:val="006206B8"/>
    <w:rsid w:val="00620C57"/>
    <w:rsid w:val="00620E3E"/>
    <w:rsid w:val="00620E89"/>
    <w:rsid w:val="00620EE4"/>
    <w:rsid w:val="00620F6A"/>
    <w:rsid w:val="0062124A"/>
    <w:rsid w:val="006215FA"/>
    <w:rsid w:val="006217C9"/>
    <w:rsid w:val="00621BB1"/>
    <w:rsid w:val="00621C37"/>
    <w:rsid w:val="00621E4C"/>
    <w:rsid w:val="00621F3C"/>
    <w:rsid w:val="00621FD4"/>
    <w:rsid w:val="0062259A"/>
    <w:rsid w:val="00622698"/>
    <w:rsid w:val="00622D1E"/>
    <w:rsid w:val="00622EBE"/>
    <w:rsid w:val="0062325A"/>
    <w:rsid w:val="00623269"/>
    <w:rsid w:val="00623382"/>
    <w:rsid w:val="00623391"/>
    <w:rsid w:val="00623494"/>
    <w:rsid w:val="0062352C"/>
    <w:rsid w:val="00623704"/>
    <w:rsid w:val="00623AE2"/>
    <w:rsid w:val="00623D9B"/>
    <w:rsid w:val="006241B3"/>
    <w:rsid w:val="006242A1"/>
    <w:rsid w:val="00624527"/>
    <w:rsid w:val="00624687"/>
    <w:rsid w:val="006246AC"/>
    <w:rsid w:val="006247AA"/>
    <w:rsid w:val="006249DC"/>
    <w:rsid w:val="00624D9E"/>
    <w:rsid w:val="00625066"/>
    <w:rsid w:val="00625084"/>
    <w:rsid w:val="00625315"/>
    <w:rsid w:val="00625941"/>
    <w:rsid w:val="00625B23"/>
    <w:rsid w:val="00625C41"/>
    <w:rsid w:val="00625E70"/>
    <w:rsid w:val="0062600B"/>
    <w:rsid w:val="00626627"/>
    <w:rsid w:val="00626696"/>
    <w:rsid w:val="006269E2"/>
    <w:rsid w:val="006269EC"/>
    <w:rsid w:val="00626B63"/>
    <w:rsid w:val="00626CF6"/>
    <w:rsid w:val="00626D6B"/>
    <w:rsid w:val="00626EB5"/>
    <w:rsid w:val="00626F99"/>
    <w:rsid w:val="0062702D"/>
    <w:rsid w:val="00627054"/>
    <w:rsid w:val="00627115"/>
    <w:rsid w:val="00627131"/>
    <w:rsid w:val="006273F6"/>
    <w:rsid w:val="006274E4"/>
    <w:rsid w:val="00627620"/>
    <w:rsid w:val="00627742"/>
    <w:rsid w:val="0062788A"/>
    <w:rsid w:val="00627A58"/>
    <w:rsid w:val="00627C40"/>
    <w:rsid w:val="00627CA6"/>
    <w:rsid w:val="00627D92"/>
    <w:rsid w:val="00627DA8"/>
    <w:rsid w:val="00627F20"/>
    <w:rsid w:val="006301E8"/>
    <w:rsid w:val="006306B0"/>
    <w:rsid w:val="006308C5"/>
    <w:rsid w:val="00630B41"/>
    <w:rsid w:val="00630B78"/>
    <w:rsid w:val="00630CCD"/>
    <w:rsid w:val="00630D20"/>
    <w:rsid w:val="00630D43"/>
    <w:rsid w:val="00630DFF"/>
    <w:rsid w:val="00630E34"/>
    <w:rsid w:val="0063105E"/>
    <w:rsid w:val="00631531"/>
    <w:rsid w:val="00631550"/>
    <w:rsid w:val="006318C4"/>
    <w:rsid w:val="006319AA"/>
    <w:rsid w:val="00631A92"/>
    <w:rsid w:val="00631DE0"/>
    <w:rsid w:val="0063209A"/>
    <w:rsid w:val="006320A5"/>
    <w:rsid w:val="00632319"/>
    <w:rsid w:val="006324BC"/>
    <w:rsid w:val="006325B4"/>
    <w:rsid w:val="006325D7"/>
    <w:rsid w:val="00632A1B"/>
    <w:rsid w:val="00632B04"/>
    <w:rsid w:val="00632BD8"/>
    <w:rsid w:val="00632BE2"/>
    <w:rsid w:val="00632D54"/>
    <w:rsid w:val="00632D59"/>
    <w:rsid w:val="006333E0"/>
    <w:rsid w:val="0063344B"/>
    <w:rsid w:val="0063359F"/>
    <w:rsid w:val="006336B2"/>
    <w:rsid w:val="006339C9"/>
    <w:rsid w:val="006339EB"/>
    <w:rsid w:val="00633A3F"/>
    <w:rsid w:val="00633B51"/>
    <w:rsid w:val="00633E14"/>
    <w:rsid w:val="00633E86"/>
    <w:rsid w:val="00633EE7"/>
    <w:rsid w:val="00633FAA"/>
    <w:rsid w:val="006341E4"/>
    <w:rsid w:val="006346A9"/>
    <w:rsid w:val="0063495E"/>
    <w:rsid w:val="006349AA"/>
    <w:rsid w:val="00634B3A"/>
    <w:rsid w:val="00634BD3"/>
    <w:rsid w:val="00634C33"/>
    <w:rsid w:val="00634CAF"/>
    <w:rsid w:val="00634D6C"/>
    <w:rsid w:val="00634DD4"/>
    <w:rsid w:val="00634ED7"/>
    <w:rsid w:val="0063508D"/>
    <w:rsid w:val="0063511D"/>
    <w:rsid w:val="00635134"/>
    <w:rsid w:val="006353EB"/>
    <w:rsid w:val="006354A6"/>
    <w:rsid w:val="006354E8"/>
    <w:rsid w:val="00635723"/>
    <w:rsid w:val="0063586B"/>
    <w:rsid w:val="00635A58"/>
    <w:rsid w:val="00635ABC"/>
    <w:rsid w:val="00635B7A"/>
    <w:rsid w:val="0063628F"/>
    <w:rsid w:val="006362E2"/>
    <w:rsid w:val="006363A2"/>
    <w:rsid w:val="00636998"/>
    <w:rsid w:val="006369C1"/>
    <w:rsid w:val="00636A02"/>
    <w:rsid w:val="00636B8D"/>
    <w:rsid w:val="00636E07"/>
    <w:rsid w:val="00636E34"/>
    <w:rsid w:val="00636EDF"/>
    <w:rsid w:val="006371B7"/>
    <w:rsid w:val="006371F1"/>
    <w:rsid w:val="0063755A"/>
    <w:rsid w:val="00637796"/>
    <w:rsid w:val="006377C2"/>
    <w:rsid w:val="00637B07"/>
    <w:rsid w:val="006402FC"/>
    <w:rsid w:val="0064047D"/>
    <w:rsid w:val="00640619"/>
    <w:rsid w:val="00640852"/>
    <w:rsid w:val="0064089F"/>
    <w:rsid w:val="006408BE"/>
    <w:rsid w:val="0064099B"/>
    <w:rsid w:val="00640B9F"/>
    <w:rsid w:val="00640D01"/>
    <w:rsid w:val="00640D45"/>
    <w:rsid w:val="00640EE4"/>
    <w:rsid w:val="00640F81"/>
    <w:rsid w:val="00641379"/>
    <w:rsid w:val="0064156A"/>
    <w:rsid w:val="006415F3"/>
    <w:rsid w:val="00641657"/>
    <w:rsid w:val="00641A45"/>
    <w:rsid w:val="00641CBB"/>
    <w:rsid w:val="00641F12"/>
    <w:rsid w:val="00641FB4"/>
    <w:rsid w:val="00642033"/>
    <w:rsid w:val="00642104"/>
    <w:rsid w:val="00642168"/>
    <w:rsid w:val="006422E2"/>
    <w:rsid w:val="006424D5"/>
    <w:rsid w:val="006424E8"/>
    <w:rsid w:val="0064254E"/>
    <w:rsid w:val="006426D7"/>
    <w:rsid w:val="0064286F"/>
    <w:rsid w:val="00642B89"/>
    <w:rsid w:val="00642BEA"/>
    <w:rsid w:val="00642DF4"/>
    <w:rsid w:val="00643533"/>
    <w:rsid w:val="00643653"/>
    <w:rsid w:val="00643666"/>
    <w:rsid w:val="0064376D"/>
    <w:rsid w:val="006438FA"/>
    <w:rsid w:val="00643A81"/>
    <w:rsid w:val="00643BBA"/>
    <w:rsid w:val="00643CC4"/>
    <w:rsid w:val="00643E50"/>
    <w:rsid w:val="00644413"/>
    <w:rsid w:val="0064445F"/>
    <w:rsid w:val="0064471A"/>
    <w:rsid w:val="0064486B"/>
    <w:rsid w:val="00644DB1"/>
    <w:rsid w:val="00644E1B"/>
    <w:rsid w:val="00644E51"/>
    <w:rsid w:val="0064539A"/>
    <w:rsid w:val="00645472"/>
    <w:rsid w:val="00645644"/>
    <w:rsid w:val="006456A6"/>
    <w:rsid w:val="00645754"/>
    <w:rsid w:val="00645A50"/>
    <w:rsid w:val="00645BAD"/>
    <w:rsid w:val="00645E5D"/>
    <w:rsid w:val="00645FAB"/>
    <w:rsid w:val="006463B2"/>
    <w:rsid w:val="006464EF"/>
    <w:rsid w:val="0064656C"/>
    <w:rsid w:val="00646616"/>
    <w:rsid w:val="00646A5E"/>
    <w:rsid w:val="00646AE4"/>
    <w:rsid w:val="00646B28"/>
    <w:rsid w:val="00646BB2"/>
    <w:rsid w:val="00646D3C"/>
    <w:rsid w:val="00646EEB"/>
    <w:rsid w:val="00646F74"/>
    <w:rsid w:val="0064700C"/>
    <w:rsid w:val="00647058"/>
    <w:rsid w:val="0064728A"/>
    <w:rsid w:val="006475C6"/>
    <w:rsid w:val="00647650"/>
    <w:rsid w:val="00647954"/>
    <w:rsid w:val="00647D7C"/>
    <w:rsid w:val="00647EB1"/>
    <w:rsid w:val="0065039E"/>
    <w:rsid w:val="00650B6F"/>
    <w:rsid w:val="00650C75"/>
    <w:rsid w:val="00651040"/>
    <w:rsid w:val="00651094"/>
    <w:rsid w:val="00651174"/>
    <w:rsid w:val="006512C4"/>
    <w:rsid w:val="00651C80"/>
    <w:rsid w:val="00651F93"/>
    <w:rsid w:val="00652046"/>
    <w:rsid w:val="006521CE"/>
    <w:rsid w:val="00652404"/>
    <w:rsid w:val="006524F1"/>
    <w:rsid w:val="0065274F"/>
    <w:rsid w:val="00652AC4"/>
    <w:rsid w:val="00652B7E"/>
    <w:rsid w:val="00652CCB"/>
    <w:rsid w:val="00652E1D"/>
    <w:rsid w:val="00652F2B"/>
    <w:rsid w:val="00652FC4"/>
    <w:rsid w:val="0065301E"/>
    <w:rsid w:val="006531F1"/>
    <w:rsid w:val="00653262"/>
    <w:rsid w:val="0065331E"/>
    <w:rsid w:val="00653571"/>
    <w:rsid w:val="00653648"/>
    <w:rsid w:val="006536B1"/>
    <w:rsid w:val="006539F2"/>
    <w:rsid w:val="00653CCB"/>
    <w:rsid w:val="00653F6B"/>
    <w:rsid w:val="00654281"/>
    <w:rsid w:val="0065454F"/>
    <w:rsid w:val="006545B5"/>
    <w:rsid w:val="0065462A"/>
    <w:rsid w:val="006546E8"/>
    <w:rsid w:val="0065494E"/>
    <w:rsid w:val="00654C6E"/>
    <w:rsid w:val="00654E06"/>
    <w:rsid w:val="00654E6A"/>
    <w:rsid w:val="00654F93"/>
    <w:rsid w:val="006551D8"/>
    <w:rsid w:val="0065544E"/>
    <w:rsid w:val="0065593E"/>
    <w:rsid w:val="0065595A"/>
    <w:rsid w:val="006559C3"/>
    <w:rsid w:val="00655ED6"/>
    <w:rsid w:val="0065600F"/>
    <w:rsid w:val="00656059"/>
    <w:rsid w:val="00656647"/>
    <w:rsid w:val="00656C1E"/>
    <w:rsid w:val="00656CF4"/>
    <w:rsid w:val="00656DB0"/>
    <w:rsid w:val="00656FE5"/>
    <w:rsid w:val="00657177"/>
    <w:rsid w:val="006573E2"/>
    <w:rsid w:val="0065751F"/>
    <w:rsid w:val="00657810"/>
    <w:rsid w:val="00657B01"/>
    <w:rsid w:val="00657BFE"/>
    <w:rsid w:val="00657FF3"/>
    <w:rsid w:val="0066098E"/>
    <w:rsid w:val="006609DB"/>
    <w:rsid w:val="00660C25"/>
    <w:rsid w:val="00660C62"/>
    <w:rsid w:val="00660C84"/>
    <w:rsid w:val="00660C8C"/>
    <w:rsid w:val="006611CD"/>
    <w:rsid w:val="006618E8"/>
    <w:rsid w:val="006618F1"/>
    <w:rsid w:val="00661A19"/>
    <w:rsid w:val="00661C40"/>
    <w:rsid w:val="0066240E"/>
    <w:rsid w:val="0066251C"/>
    <w:rsid w:val="006626AD"/>
    <w:rsid w:val="0066278B"/>
    <w:rsid w:val="00662D31"/>
    <w:rsid w:val="00662E12"/>
    <w:rsid w:val="00662E9D"/>
    <w:rsid w:val="00662F93"/>
    <w:rsid w:val="00663277"/>
    <w:rsid w:val="006636E2"/>
    <w:rsid w:val="0066378A"/>
    <w:rsid w:val="0066397E"/>
    <w:rsid w:val="00663FB2"/>
    <w:rsid w:val="00664176"/>
    <w:rsid w:val="00664356"/>
    <w:rsid w:val="006643BD"/>
    <w:rsid w:val="0066462E"/>
    <w:rsid w:val="00664B81"/>
    <w:rsid w:val="00664D6B"/>
    <w:rsid w:val="00664E34"/>
    <w:rsid w:val="00664E79"/>
    <w:rsid w:val="00664F37"/>
    <w:rsid w:val="006654A8"/>
    <w:rsid w:val="0066574C"/>
    <w:rsid w:val="00665761"/>
    <w:rsid w:val="0066581A"/>
    <w:rsid w:val="00665914"/>
    <w:rsid w:val="00665E0D"/>
    <w:rsid w:val="00665ED2"/>
    <w:rsid w:val="00665F91"/>
    <w:rsid w:val="00666136"/>
    <w:rsid w:val="0066627F"/>
    <w:rsid w:val="00666537"/>
    <w:rsid w:val="00666693"/>
    <w:rsid w:val="006667BF"/>
    <w:rsid w:val="00666BB5"/>
    <w:rsid w:val="00666C96"/>
    <w:rsid w:val="00666CC6"/>
    <w:rsid w:val="00666DA5"/>
    <w:rsid w:val="00667071"/>
    <w:rsid w:val="0066720E"/>
    <w:rsid w:val="0066773C"/>
    <w:rsid w:val="0066781E"/>
    <w:rsid w:val="006678F0"/>
    <w:rsid w:val="00667914"/>
    <w:rsid w:val="00667A1C"/>
    <w:rsid w:val="00667B43"/>
    <w:rsid w:val="00667EFA"/>
    <w:rsid w:val="00667F03"/>
    <w:rsid w:val="006702BC"/>
    <w:rsid w:val="00670304"/>
    <w:rsid w:val="00670422"/>
    <w:rsid w:val="0067087A"/>
    <w:rsid w:val="00670B10"/>
    <w:rsid w:val="00670BA2"/>
    <w:rsid w:val="00670C10"/>
    <w:rsid w:val="00670FD0"/>
    <w:rsid w:val="00671031"/>
    <w:rsid w:val="006711C6"/>
    <w:rsid w:val="00671278"/>
    <w:rsid w:val="006714AB"/>
    <w:rsid w:val="006718B1"/>
    <w:rsid w:val="0067193D"/>
    <w:rsid w:val="00671AD2"/>
    <w:rsid w:val="00671D02"/>
    <w:rsid w:val="00671D36"/>
    <w:rsid w:val="00671EF9"/>
    <w:rsid w:val="00672079"/>
    <w:rsid w:val="00672367"/>
    <w:rsid w:val="0067239D"/>
    <w:rsid w:val="006724CB"/>
    <w:rsid w:val="00672657"/>
    <w:rsid w:val="006726B1"/>
    <w:rsid w:val="00672BB2"/>
    <w:rsid w:val="00672C4C"/>
    <w:rsid w:val="00672CCA"/>
    <w:rsid w:val="00673096"/>
    <w:rsid w:val="00673219"/>
    <w:rsid w:val="00673281"/>
    <w:rsid w:val="0067365D"/>
    <w:rsid w:val="0067385A"/>
    <w:rsid w:val="006738E3"/>
    <w:rsid w:val="00673914"/>
    <w:rsid w:val="00673953"/>
    <w:rsid w:val="00673AE9"/>
    <w:rsid w:val="00673C4D"/>
    <w:rsid w:val="00674408"/>
    <w:rsid w:val="006744C8"/>
    <w:rsid w:val="00674C18"/>
    <w:rsid w:val="00674DB8"/>
    <w:rsid w:val="00674F95"/>
    <w:rsid w:val="006752A5"/>
    <w:rsid w:val="0067543E"/>
    <w:rsid w:val="0067568A"/>
    <w:rsid w:val="00675A14"/>
    <w:rsid w:val="00675A3E"/>
    <w:rsid w:val="00675DD1"/>
    <w:rsid w:val="00675FBB"/>
    <w:rsid w:val="00676007"/>
    <w:rsid w:val="0067626C"/>
    <w:rsid w:val="006764CD"/>
    <w:rsid w:val="00676660"/>
    <w:rsid w:val="0067695C"/>
    <w:rsid w:val="00676B7C"/>
    <w:rsid w:val="00676CC1"/>
    <w:rsid w:val="0067708B"/>
    <w:rsid w:val="006771BA"/>
    <w:rsid w:val="006774CF"/>
    <w:rsid w:val="00677563"/>
    <w:rsid w:val="006776F6"/>
    <w:rsid w:val="00677772"/>
    <w:rsid w:val="006778B1"/>
    <w:rsid w:val="00677B59"/>
    <w:rsid w:val="00677BD8"/>
    <w:rsid w:val="00677D83"/>
    <w:rsid w:val="00677E67"/>
    <w:rsid w:val="00677F64"/>
    <w:rsid w:val="0068012B"/>
    <w:rsid w:val="006801CF"/>
    <w:rsid w:val="0068025C"/>
    <w:rsid w:val="00680429"/>
    <w:rsid w:val="00680525"/>
    <w:rsid w:val="00680812"/>
    <w:rsid w:val="006809BF"/>
    <w:rsid w:val="00680C0C"/>
    <w:rsid w:val="00680FBD"/>
    <w:rsid w:val="00681076"/>
    <w:rsid w:val="00681097"/>
    <w:rsid w:val="00681177"/>
    <w:rsid w:val="00681922"/>
    <w:rsid w:val="00681B70"/>
    <w:rsid w:val="00681D72"/>
    <w:rsid w:val="00681DD7"/>
    <w:rsid w:val="00681F3E"/>
    <w:rsid w:val="00681F67"/>
    <w:rsid w:val="006820D5"/>
    <w:rsid w:val="0068217E"/>
    <w:rsid w:val="006821AB"/>
    <w:rsid w:val="00682362"/>
    <w:rsid w:val="0068236C"/>
    <w:rsid w:val="00682529"/>
    <w:rsid w:val="0068286A"/>
    <w:rsid w:val="00682D67"/>
    <w:rsid w:val="00682E90"/>
    <w:rsid w:val="00682F19"/>
    <w:rsid w:val="00683238"/>
    <w:rsid w:val="00683ADD"/>
    <w:rsid w:val="00683B33"/>
    <w:rsid w:val="00684315"/>
    <w:rsid w:val="0068433F"/>
    <w:rsid w:val="00684407"/>
    <w:rsid w:val="00684771"/>
    <w:rsid w:val="00684815"/>
    <w:rsid w:val="00684921"/>
    <w:rsid w:val="00684938"/>
    <w:rsid w:val="00684A7B"/>
    <w:rsid w:val="00684C54"/>
    <w:rsid w:val="00684C58"/>
    <w:rsid w:val="00684DD6"/>
    <w:rsid w:val="00684E79"/>
    <w:rsid w:val="00685030"/>
    <w:rsid w:val="00685459"/>
    <w:rsid w:val="0068562C"/>
    <w:rsid w:val="0068571F"/>
    <w:rsid w:val="0068577C"/>
    <w:rsid w:val="006859BE"/>
    <w:rsid w:val="00685B4D"/>
    <w:rsid w:val="00685CA1"/>
    <w:rsid w:val="00685F00"/>
    <w:rsid w:val="006861AE"/>
    <w:rsid w:val="0068652C"/>
    <w:rsid w:val="0068662B"/>
    <w:rsid w:val="00686BFB"/>
    <w:rsid w:val="006875A5"/>
    <w:rsid w:val="006876C0"/>
    <w:rsid w:val="00687D5A"/>
    <w:rsid w:val="00687DF5"/>
    <w:rsid w:val="00687E77"/>
    <w:rsid w:val="00690339"/>
    <w:rsid w:val="00690361"/>
    <w:rsid w:val="006903CF"/>
    <w:rsid w:val="0069090D"/>
    <w:rsid w:val="006909C6"/>
    <w:rsid w:val="00690B37"/>
    <w:rsid w:val="00690CA9"/>
    <w:rsid w:val="00690D2F"/>
    <w:rsid w:val="006911D6"/>
    <w:rsid w:val="0069132A"/>
    <w:rsid w:val="00691533"/>
    <w:rsid w:val="00691B86"/>
    <w:rsid w:val="00691E39"/>
    <w:rsid w:val="00691F31"/>
    <w:rsid w:val="0069221D"/>
    <w:rsid w:val="0069222A"/>
    <w:rsid w:val="00692600"/>
    <w:rsid w:val="00692732"/>
    <w:rsid w:val="006927B1"/>
    <w:rsid w:val="0069286F"/>
    <w:rsid w:val="00692980"/>
    <w:rsid w:val="00692AAE"/>
    <w:rsid w:val="00692C67"/>
    <w:rsid w:val="00692C83"/>
    <w:rsid w:val="00692F1B"/>
    <w:rsid w:val="00692F3C"/>
    <w:rsid w:val="00693012"/>
    <w:rsid w:val="0069301E"/>
    <w:rsid w:val="00693047"/>
    <w:rsid w:val="0069309C"/>
    <w:rsid w:val="0069332E"/>
    <w:rsid w:val="0069384F"/>
    <w:rsid w:val="006938D7"/>
    <w:rsid w:val="00693A11"/>
    <w:rsid w:val="00693A19"/>
    <w:rsid w:val="00693D33"/>
    <w:rsid w:val="00693ECB"/>
    <w:rsid w:val="00693FB1"/>
    <w:rsid w:val="0069454F"/>
    <w:rsid w:val="006945CF"/>
    <w:rsid w:val="006947F0"/>
    <w:rsid w:val="006948AB"/>
    <w:rsid w:val="0069499F"/>
    <w:rsid w:val="00694A3E"/>
    <w:rsid w:val="00694D99"/>
    <w:rsid w:val="00694DAC"/>
    <w:rsid w:val="00694DC0"/>
    <w:rsid w:val="006950F7"/>
    <w:rsid w:val="006951CA"/>
    <w:rsid w:val="006951D5"/>
    <w:rsid w:val="00695233"/>
    <w:rsid w:val="0069535C"/>
    <w:rsid w:val="00695AA7"/>
    <w:rsid w:val="00695B33"/>
    <w:rsid w:val="00695CC6"/>
    <w:rsid w:val="00695E6D"/>
    <w:rsid w:val="00695F1A"/>
    <w:rsid w:val="006964F1"/>
    <w:rsid w:val="00696539"/>
    <w:rsid w:val="00696666"/>
    <w:rsid w:val="0069669C"/>
    <w:rsid w:val="006966F3"/>
    <w:rsid w:val="006967F9"/>
    <w:rsid w:val="00696DA4"/>
    <w:rsid w:val="00696FB8"/>
    <w:rsid w:val="006970FB"/>
    <w:rsid w:val="00697100"/>
    <w:rsid w:val="006974F0"/>
    <w:rsid w:val="0069780D"/>
    <w:rsid w:val="006978FA"/>
    <w:rsid w:val="00697D0B"/>
    <w:rsid w:val="00697E7C"/>
    <w:rsid w:val="00697F84"/>
    <w:rsid w:val="00697FA2"/>
    <w:rsid w:val="006A00EA"/>
    <w:rsid w:val="006A0240"/>
    <w:rsid w:val="006A046A"/>
    <w:rsid w:val="006A050E"/>
    <w:rsid w:val="006A06A1"/>
    <w:rsid w:val="006A0937"/>
    <w:rsid w:val="006A0AFD"/>
    <w:rsid w:val="006A0C25"/>
    <w:rsid w:val="006A0CA0"/>
    <w:rsid w:val="006A0D3E"/>
    <w:rsid w:val="006A0F79"/>
    <w:rsid w:val="006A11AA"/>
    <w:rsid w:val="006A1331"/>
    <w:rsid w:val="006A1529"/>
    <w:rsid w:val="006A1555"/>
    <w:rsid w:val="006A16CC"/>
    <w:rsid w:val="006A1992"/>
    <w:rsid w:val="006A1A8A"/>
    <w:rsid w:val="006A1D7D"/>
    <w:rsid w:val="006A1EFF"/>
    <w:rsid w:val="006A244D"/>
    <w:rsid w:val="006A2585"/>
    <w:rsid w:val="006A25AC"/>
    <w:rsid w:val="006A2C4D"/>
    <w:rsid w:val="006A2C7F"/>
    <w:rsid w:val="006A2CA6"/>
    <w:rsid w:val="006A2E80"/>
    <w:rsid w:val="006A2F28"/>
    <w:rsid w:val="006A3A29"/>
    <w:rsid w:val="006A3A2D"/>
    <w:rsid w:val="006A3ABF"/>
    <w:rsid w:val="006A3D4E"/>
    <w:rsid w:val="006A3DB1"/>
    <w:rsid w:val="006A3DC6"/>
    <w:rsid w:val="006A3E6F"/>
    <w:rsid w:val="006A3EFE"/>
    <w:rsid w:val="006A4139"/>
    <w:rsid w:val="006A421E"/>
    <w:rsid w:val="006A4258"/>
    <w:rsid w:val="006A4260"/>
    <w:rsid w:val="006A4267"/>
    <w:rsid w:val="006A44BB"/>
    <w:rsid w:val="006A4787"/>
    <w:rsid w:val="006A479F"/>
    <w:rsid w:val="006A4CEB"/>
    <w:rsid w:val="006A4EFF"/>
    <w:rsid w:val="006A4F85"/>
    <w:rsid w:val="006A51B8"/>
    <w:rsid w:val="006A54DE"/>
    <w:rsid w:val="006A5AE3"/>
    <w:rsid w:val="006A5C5B"/>
    <w:rsid w:val="006A5D5F"/>
    <w:rsid w:val="006A5FEA"/>
    <w:rsid w:val="006A6186"/>
    <w:rsid w:val="006A61D8"/>
    <w:rsid w:val="006A622D"/>
    <w:rsid w:val="006A64C0"/>
    <w:rsid w:val="006A6574"/>
    <w:rsid w:val="006A6BDC"/>
    <w:rsid w:val="006A6E7D"/>
    <w:rsid w:val="006A707E"/>
    <w:rsid w:val="006A7224"/>
    <w:rsid w:val="006A75AD"/>
    <w:rsid w:val="006A78B7"/>
    <w:rsid w:val="006A7CE3"/>
    <w:rsid w:val="006A7E05"/>
    <w:rsid w:val="006A7EA8"/>
    <w:rsid w:val="006A7EF8"/>
    <w:rsid w:val="006B0101"/>
    <w:rsid w:val="006B0270"/>
    <w:rsid w:val="006B027D"/>
    <w:rsid w:val="006B0353"/>
    <w:rsid w:val="006B0368"/>
    <w:rsid w:val="006B072F"/>
    <w:rsid w:val="006B0B6E"/>
    <w:rsid w:val="006B0B7C"/>
    <w:rsid w:val="006B0CB3"/>
    <w:rsid w:val="006B0E16"/>
    <w:rsid w:val="006B1451"/>
    <w:rsid w:val="006B1670"/>
    <w:rsid w:val="006B1698"/>
    <w:rsid w:val="006B16A4"/>
    <w:rsid w:val="006B1BD3"/>
    <w:rsid w:val="006B1D7D"/>
    <w:rsid w:val="006B1F23"/>
    <w:rsid w:val="006B203E"/>
    <w:rsid w:val="006B2859"/>
    <w:rsid w:val="006B286F"/>
    <w:rsid w:val="006B2892"/>
    <w:rsid w:val="006B29F5"/>
    <w:rsid w:val="006B2B58"/>
    <w:rsid w:val="006B2D2E"/>
    <w:rsid w:val="006B3104"/>
    <w:rsid w:val="006B317B"/>
    <w:rsid w:val="006B318B"/>
    <w:rsid w:val="006B34AD"/>
    <w:rsid w:val="006B36D6"/>
    <w:rsid w:val="006B384C"/>
    <w:rsid w:val="006B3A42"/>
    <w:rsid w:val="006B4042"/>
    <w:rsid w:val="006B41DA"/>
    <w:rsid w:val="006B4350"/>
    <w:rsid w:val="006B4743"/>
    <w:rsid w:val="006B4F96"/>
    <w:rsid w:val="006B509C"/>
    <w:rsid w:val="006B5138"/>
    <w:rsid w:val="006B526E"/>
    <w:rsid w:val="006B550F"/>
    <w:rsid w:val="006B56A7"/>
    <w:rsid w:val="006B5746"/>
    <w:rsid w:val="006B5823"/>
    <w:rsid w:val="006B583B"/>
    <w:rsid w:val="006B5C55"/>
    <w:rsid w:val="006B5C8E"/>
    <w:rsid w:val="006B6019"/>
    <w:rsid w:val="006B61C3"/>
    <w:rsid w:val="006B620E"/>
    <w:rsid w:val="006B6282"/>
    <w:rsid w:val="006B6737"/>
    <w:rsid w:val="006B6823"/>
    <w:rsid w:val="006B6907"/>
    <w:rsid w:val="006B6A90"/>
    <w:rsid w:val="006B6AD3"/>
    <w:rsid w:val="006B6B32"/>
    <w:rsid w:val="006B6C16"/>
    <w:rsid w:val="006B7169"/>
    <w:rsid w:val="006B74FC"/>
    <w:rsid w:val="006B752D"/>
    <w:rsid w:val="006B764D"/>
    <w:rsid w:val="006B766E"/>
    <w:rsid w:val="006B76F4"/>
    <w:rsid w:val="006B78AB"/>
    <w:rsid w:val="006B7CEF"/>
    <w:rsid w:val="006B7D36"/>
    <w:rsid w:val="006B7E21"/>
    <w:rsid w:val="006B7E77"/>
    <w:rsid w:val="006B7EC1"/>
    <w:rsid w:val="006B7F88"/>
    <w:rsid w:val="006C0322"/>
    <w:rsid w:val="006C03A8"/>
    <w:rsid w:val="006C04A1"/>
    <w:rsid w:val="006C0741"/>
    <w:rsid w:val="006C0FBC"/>
    <w:rsid w:val="006C1343"/>
    <w:rsid w:val="006C1400"/>
    <w:rsid w:val="006C1845"/>
    <w:rsid w:val="006C1C30"/>
    <w:rsid w:val="006C1EF8"/>
    <w:rsid w:val="006C1FAC"/>
    <w:rsid w:val="006C25BF"/>
    <w:rsid w:val="006C25FE"/>
    <w:rsid w:val="006C283E"/>
    <w:rsid w:val="006C2AAC"/>
    <w:rsid w:val="006C2ABF"/>
    <w:rsid w:val="006C2CA5"/>
    <w:rsid w:val="006C2D6A"/>
    <w:rsid w:val="006C2EB9"/>
    <w:rsid w:val="006C31D9"/>
    <w:rsid w:val="006C3475"/>
    <w:rsid w:val="006C34D3"/>
    <w:rsid w:val="006C35E5"/>
    <w:rsid w:val="006C3680"/>
    <w:rsid w:val="006C3962"/>
    <w:rsid w:val="006C3A78"/>
    <w:rsid w:val="006C3B4A"/>
    <w:rsid w:val="006C3B74"/>
    <w:rsid w:val="006C3BA6"/>
    <w:rsid w:val="006C3C64"/>
    <w:rsid w:val="006C3CAD"/>
    <w:rsid w:val="006C412E"/>
    <w:rsid w:val="006C45FE"/>
    <w:rsid w:val="006C46C5"/>
    <w:rsid w:val="006C473B"/>
    <w:rsid w:val="006C497C"/>
    <w:rsid w:val="006C49A6"/>
    <w:rsid w:val="006C4BE1"/>
    <w:rsid w:val="006C4E4A"/>
    <w:rsid w:val="006C54C4"/>
    <w:rsid w:val="006C56BF"/>
    <w:rsid w:val="006C58FE"/>
    <w:rsid w:val="006C5D57"/>
    <w:rsid w:val="006C5E7B"/>
    <w:rsid w:val="006C60D5"/>
    <w:rsid w:val="006C64FB"/>
    <w:rsid w:val="006C6788"/>
    <w:rsid w:val="006C68A4"/>
    <w:rsid w:val="006C6C67"/>
    <w:rsid w:val="006C6DBD"/>
    <w:rsid w:val="006C6E4D"/>
    <w:rsid w:val="006C7879"/>
    <w:rsid w:val="006C7A09"/>
    <w:rsid w:val="006C7B0F"/>
    <w:rsid w:val="006C7D8B"/>
    <w:rsid w:val="006C7F2D"/>
    <w:rsid w:val="006D0250"/>
    <w:rsid w:val="006D0389"/>
    <w:rsid w:val="006D09F8"/>
    <w:rsid w:val="006D11E0"/>
    <w:rsid w:val="006D16B7"/>
    <w:rsid w:val="006D19DE"/>
    <w:rsid w:val="006D1A97"/>
    <w:rsid w:val="006D1B6B"/>
    <w:rsid w:val="006D224A"/>
    <w:rsid w:val="006D22A3"/>
    <w:rsid w:val="006D256F"/>
    <w:rsid w:val="006D27BA"/>
    <w:rsid w:val="006D2ABD"/>
    <w:rsid w:val="006D2B05"/>
    <w:rsid w:val="006D2CC5"/>
    <w:rsid w:val="006D2D38"/>
    <w:rsid w:val="006D2E7A"/>
    <w:rsid w:val="006D2EC2"/>
    <w:rsid w:val="006D306B"/>
    <w:rsid w:val="006D32F5"/>
    <w:rsid w:val="006D3357"/>
    <w:rsid w:val="006D3449"/>
    <w:rsid w:val="006D351D"/>
    <w:rsid w:val="006D3800"/>
    <w:rsid w:val="006D385A"/>
    <w:rsid w:val="006D387A"/>
    <w:rsid w:val="006D3A0F"/>
    <w:rsid w:val="006D3B76"/>
    <w:rsid w:val="006D3B86"/>
    <w:rsid w:val="006D3CA2"/>
    <w:rsid w:val="006D3D5B"/>
    <w:rsid w:val="006D3EFD"/>
    <w:rsid w:val="006D3F77"/>
    <w:rsid w:val="006D446E"/>
    <w:rsid w:val="006D4609"/>
    <w:rsid w:val="006D481E"/>
    <w:rsid w:val="006D4A43"/>
    <w:rsid w:val="006D4E14"/>
    <w:rsid w:val="006D4E2D"/>
    <w:rsid w:val="006D4E3B"/>
    <w:rsid w:val="006D4EAD"/>
    <w:rsid w:val="006D50BE"/>
    <w:rsid w:val="006D522A"/>
    <w:rsid w:val="006D52B3"/>
    <w:rsid w:val="006D5586"/>
    <w:rsid w:val="006D563A"/>
    <w:rsid w:val="006D5677"/>
    <w:rsid w:val="006D56AE"/>
    <w:rsid w:val="006D56DC"/>
    <w:rsid w:val="006D5A56"/>
    <w:rsid w:val="006D5A63"/>
    <w:rsid w:val="006D5CC0"/>
    <w:rsid w:val="006D5CF6"/>
    <w:rsid w:val="006D5D44"/>
    <w:rsid w:val="006D6348"/>
    <w:rsid w:val="006D6763"/>
    <w:rsid w:val="006D682E"/>
    <w:rsid w:val="006D6BFE"/>
    <w:rsid w:val="006D6D38"/>
    <w:rsid w:val="006D6FE4"/>
    <w:rsid w:val="006D7752"/>
    <w:rsid w:val="006D77E0"/>
    <w:rsid w:val="006D784C"/>
    <w:rsid w:val="006D7CE5"/>
    <w:rsid w:val="006D7E33"/>
    <w:rsid w:val="006D7E41"/>
    <w:rsid w:val="006E016B"/>
    <w:rsid w:val="006E0722"/>
    <w:rsid w:val="006E08DF"/>
    <w:rsid w:val="006E0B50"/>
    <w:rsid w:val="006E0C15"/>
    <w:rsid w:val="006E0F55"/>
    <w:rsid w:val="006E1434"/>
    <w:rsid w:val="006E149D"/>
    <w:rsid w:val="006E16DD"/>
    <w:rsid w:val="006E1729"/>
    <w:rsid w:val="006E1838"/>
    <w:rsid w:val="006E1F1D"/>
    <w:rsid w:val="006E202C"/>
    <w:rsid w:val="006E21ED"/>
    <w:rsid w:val="006E24A3"/>
    <w:rsid w:val="006E2577"/>
    <w:rsid w:val="006E26EB"/>
    <w:rsid w:val="006E27AC"/>
    <w:rsid w:val="006E27CC"/>
    <w:rsid w:val="006E2A3B"/>
    <w:rsid w:val="006E3454"/>
    <w:rsid w:val="006E34DD"/>
    <w:rsid w:val="006E3580"/>
    <w:rsid w:val="006E35F3"/>
    <w:rsid w:val="006E3806"/>
    <w:rsid w:val="006E3818"/>
    <w:rsid w:val="006E3A62"/>
    <w:rsid w:val="006E3E55"/>
    <w:rsid w:val="006E3EB4"/>
    <w:rsid w:val="006E406F"/>
    <w:rsid w:val="006E434C"/>
    <w:rsid w:val="006E4633"/>
    <w:rsid w:val="006E4B72"/>
    <w:rsid w:val="006E4D46"/>
    <w:rsid w:val="006E4D57"/>
    <w:rsid w:val="006E5048"/>
    <w:rsid w:val="006E506B"/>
    <w:rsid w:val="006E506C"/>
    <w:rsid w:val="006E5941"/>
    <w:rsid w:val="006E5C9A"/>
    <w:rsid w:val="006E5D11"/>
    <w:rsid w:val="006E5FAC"/>
    <w:rsid w:val="006E61C6"/>
    <w:rsid w:val="006E628B"/>
    <w:rsid w:val="006E652C"/>
    <w:rsid w:val="006E653A"/>
    <w:rsid w:val="006E660F"/>
    <w:rsid w:val="006E66C3"/>
    <w:rsid w:val="006E69F6"/>
    <w:rsid w:val="006E6B01"/>
    <w:rsid w:val="006E729B"/>
    <w:rsid w:val="006E73C4"/>
    <w:rsid w:val="006E7652"/>
    <w:rsid w:val="006E7673"/>
    <w:rsid w:val="006E76D6"/>
    <w:rsid w:val="006E77D6"/>
    <w:rsid w:val="006E7C39"/>
    <w:rsid w:val="006E7C6F"/>
    <w:rsid w:val="006E7E54"/>
    <w:rsid w:val="006F016D"/>
    <w:rsid w:val="006F0462"/>
    <w:rsid w:val="006F0845"/>
    <w:rsid w:val="006F0B12"/>
    <w:rsid w:val="006F0B96"/>
    <w:rsid w:val="006F0C0C"/>
    <w:rsid w:val="006F15A8"/>
    <w:rsid w:val="006F1864"/>
    <w:rsid w:val="006F1A17"/>
    <w:rsid w:val="006F1AA6"/>
    <w:rsid w:val="006F1C2A"/>
    <w:rsid w:val="006F1EAE"/>
    <w:rsid w:val="006F2059"/>
    <w:rsid w:val="006F2106"/>
    <w:rsid w:val="006F2257"/>
    <w:rsid w:val="006F2466"/>
    <w:rsid w:val="006F24EB"/>
    <w:rsid w:val="006F2656"/>
    <w:rsid w:val="006F27A2"/>
    <w:rsid w:val="006F2861"/>
    <w:rsid w:val="006F28EF"/>
    <w:rsid w:val="006F2B76"/>
    <w:rsid w:val="006F2C79"/>
    <w:rsid w:val="006F2D78"/>
    <w:rsid w:val="006F2EC1"/>
    <w:rsid w:val="006F3177"/>
    <w:rsid w:val="006F3292"/>
    <w:rsid w:val="006F32E1"/>
    <w:rsid w:val="006F3908"/>
    <w:rsid w:val="006F3D59"/>
    <w:rsid w:val="006F3E5E"/>
    <w:rsid w:val="006F4015"/>
    <w:rsid w:val="006F40E7"/>
    <w:rsid w:val="006F4366"/>
    <w:rsid w:val="006F4454"/>
    <w:rsid w:val="006F4465"/>
    <w:rsid w:val="006F462F"/>
    <w:rsid w:val="006F46CA"/>
    <w:rsid w:val="006F4B58"/>
    <w:rsid w:val="006F4FAE"/>
    <w:rsid w:val="006F5066"/>
    <w:rsid w:val="006F5250"/>
    <w:rsid w:val="006F538A"/>
    <w:rsid w:val="006F5404"/>
    <w:rsid w:val="006F555C"/>
    <w:rsid w:val="006F55F9"/>
    <w:rsid w:val="006F5669"/>
    <w:rsid w:val="006F56D5"/>
    <w:rsid w:val="006F56DE"/>
    <w:rsid w:val="006F58D4"/>
    <w:rsid w:val="006F5A47"/>
    <w:rsid w:val="006F5C6B"/>
    <w:rsid w:val="006F5EE5"/>
    <w:rsid w:val="006F5FC9"/>
    <w:rsid w:val="006F6339"/>
    <w:rsid w:val="006F6614"/>
    <w:rsid w:val="006F666C"/>
    <w:rsid w:val="006F66B1"/>
    <w:rsid w:val="006F671F"/>
    <w:rsid w:val="006F6893"/>
    <w:rsid w:val="006F68BE"/>
    <w:rsid w:val="006F6A11"/>
    <w:rsid w:val="006F7454"/>
    <w:rsid w:val="006F768E"/>
    <w:rsid w:val="006F790D"/>
    <w:rsid w:val="006F79C9"/>
    <w:rsid w:val="006F7C26"/>
    <w:rsid w:val="006F7E94"/>
    <w:rsid w:val="006F7F5E"/>
    <w:rsid w:val="006F7FC0"/>
    <w:rsid w:val="007005F2"/>
    <w:rsid w:val="00700B1D"/>
    <w:rsid w:val="00700BB6"/>
    <w:rsid w:val="00701182"/>
    <w:rsid w:val="00701907"/>
    <w:rsid w:val="007019AA"/>
    <w:rsid w:val="00701A5E"/>
    <w:rsid w:val="00701B65"/>
    <w:rsid w:val="00701B79"/>
    <w:rsid w:val="00701C7B"/>
    <w:rsid w:val="00701E14"/>
    <w:rsid w:val="00702129"/>
    <w:rsid w:val="007021F1"/>
    <w:rsid w:val="00702243"/>
    <w:rsid w:val="00702392"/>
    <w:rsid w:val="007026FB"/>
    <w:rsid w:val="0070275F"/>
    <w:rsid w:val="007027BA"/>
    <w:rsid w:val="00702DA1"/>
    <w:rsid w:val="00702DCD"/>
    <w:rsid w:val="00702F1C"/>
    <w:rsid w:val="00702FF9"/>
    <w:rsid w:val="007031E0"/>
    <w:rsid w:val="00703692"/>
    <w:rsid w:val="00703E08"/>
    <w:rsid w:val="00703FF0"/>
    <w:rsid w:val="007042DD"/>
    <w:rsid w:val="007044E4"/>
    <w:rsid w:val="0070461B"/>
    <w:rsid w:val="0070465D"/>
    <w:rsid w:val="00704666"/>
    <w:rsid w:val="00704818"/>
    <w:rsid w:val="00704A23"/>
    <w:rsid w:val="00704B94"/>
    <w:rsid w:val="00704BB7"/>
    <w:rsid w:val="00704D1B"/>
    <w:rsid w:val="00704D47"/>
    <w:rsid w:val="00705569"/>
    <w:rsid w:val="007055C2"/>
    <w:rsid w:val="007055F5"/>
    <w:rsid w:val="0070569F"/>
    <w:rsid w:val="00705893"/>
    <w:rsid w:val="00705A8E"/>
    <w:rsid w:val="00705BD9"/>
    <w:rsid w:val="00705C80"/>
    <w:rsid w:val="00706102"/>
    <w:rsid w:val="007062F9"/>
    <w:rsid w:val="0070648D"/>
    <w:rsid w:val="007064C4"/>
    <w:rsid w:val="00706543"/>
    <w:rsid w:val="007065AE"/>
    <w:rsid w:val="007065F2"/>
    <w:rsid w:val="007066FB"/>
    <w:rsid w:val="00706742"/>
    <w:rsid w:val="00706F6A"/>
    <w:rsid w:val="007071FC"/>
    <w:rsid w:val="00707229"/>
    <w:rsid w:val="007072A1"/>
    <w:rsid w:val="007072E0"/>
    <w:rsid w:val="007072FA"/>
    <w:rsid w:val="007074B1"/>
    <w:rsid w:val="00707772"/>
    <w:rsid w:val="007078D9"/>
    <w:rsid w:val="00707B43"/>
    <w:rsid w:val="007100F8"/>
    <w:rsid w:val="00710223"/>
    <w:rsid w:val="00710498"/>
    <w:rsid w:val="007107E3"/>
    <w:rsid w:val="00710B29"/>
    <w:rsid w:val="007110E8"/>
    <w:rsid w:val="00711299"/>
    <w:rsid w:val="0071143F"/>
    <w:rsid w:val="007114A6"/>
    <w:rsid w:val="007118F3"/>
    <w:rsid w:val="00711B92"/>
    <w:rsid w:val="007120F9"/>
    <w:rsid w:val="007121EF"/>
    <w:rsid w:val="00712461"/>
    <w:rsid w:val="00712689"/>
    <w:rsid w:val="00712792"/>
    <w:rsid w:val="00712A18"/>
    <w:rsid w:val="00712CDE"/>
    <w:rsid w:val="0071346F"/>
    <w:rsid w:val="00713472"/>
    <w:rsid w:val="0071385A"/>
    <w:rsid w:val="00713949"/>
    <w:rsid w:val="00713AAC"/>
    <w:rsid w:val="00713BA7"/>
    <w:rsid w:val="00713E03"/>
    <w:rsid w:val="00713FFB"/>
    <w:rsid w:val="00714041"/>
    <w:rsid w:val="0071417F"/>
    <w:rsid w:val="007148EC"/>
    <w:rsid w:val="007149FD"/>
    <w:rsid w:val="00714ADE"/>
    <w:rsid w:val="00715443"/>
    <w:rsid w:val="00715833"/>
    <w:rsid w:val="0071592A"/>
    <w:rsid w:val="007159EF"/>
    <w:rsid w:val="00715AA8"/>
    <w:rsid w:val="00715AB2"/>
    <w:rsid w:val="00715B8E"/>
    <w:rsid w:val="00715BE2"/>
    <w:rsid w:val="007160C0"/>
    <w:rsid w:val="007161D2"/>
    <w:rsid w:val="007162AE"/>
    <w:rsid w:val="0071675B"/>
    <w:rsid w:val="00716A80"/>
    <w:rsid w:val="00716C82"/>
    <w:rsid w:val="00716E1D"/>
    <w:rsid w:val="00717249"/>
    <w:rsid w:val="00717502"/>
    <w:rsid w:val="00717605"/>
    <w:rsid w:val="0071766A"/>
    <w:rsid w:val="007177F0"/>
    <w:rsid w:val="007179F0"/>
    <w:rsid w:val="00717A28"/>
    <w:rsid w:val="00717A5A"/>
    <w:rsid w:val="00717C56"/>
    <w:rsid w:val="00717C5A"/>
    <w:rsid w:val="00717F13"/>
    <w:rsid w:val="0072002C"/>
    <w:rsid w:val="00720128"/>
    <w:rsid w:val="00720253"/>
    <w:rsid w:val="007202F3"/>
    <w:rsid w:val="007207C3"/>
    <w:rsid w:val="00720CF0"/>
    <w:rsid w:val="007210CA"/>
    <w:rsid w:val="00721107"/>
    <w:rsid w:val="007212AB"/>
    <w:rsid w:val="00721375"/>
    <w:rsid w:val="007216C4"/>
    <w:rsid w:val="00721766"/>
    <w:rsid w:val="00721B19"/>
    <w:rsid w:val="00721BB9"/>
    <w:rsid w:val="00721D0D"/>
    <w:rsid w:val="00721E19"/>
    <w:rsid w:val="00721FC8"/>
    <w:rsid w:val="007220D3"/>
    <w:rsid w:val="007221EE"/>
    <w:rsid w:val="00722283"/>
    <w:rsid w:val="0072268C"/>
    <w:rsid w:val="00722721"/>
    <w:rsid w:val="0072278D"/>
    <w:rsid w:val="00722B30"/>
    <w:rsid w:val="00722BF2"/>
    <w:rsid w:val="00722BF9"/>
    <w:rsid w:val="00722C88"/>
    <w:rsid w:val="00722CF3"/>
    <w:rsid w:val="00722D51"/>
    <w:rsid w:val="00722F51"/>
    <w:rsid w:val="00723103"/>
    <w:rsid w:val="007234A6"/>
    <w:rsid w:val="00723849"/>
    <w:rsid w:val="00723928"/>
    <w:rsid w:val="00723DBF"/>
    <w:rsid w:val="00723DE9"/>
    <w:rsid w:val="00724645"/>
    <w:rsid w:val="00724765"/>
    <w:rsid w:val="00724867"/>
    <w:rsid w:val="007249C4"/>
    <w:rsid w:val="00724A8A"/>
    <w:rsid w:val="00724C65"/>
    <w:rsid w:val="00724DA4"/>
    <w:rsid w:val="00724EFE"/>
    <w:rsid w:val="007252CC"/>
    <w:rsid w:val="00725305"/>
    <w:rsid w:val="0072553E"/>
    <w:rsid w:val="0072597E"/>
    <w:rsid w:val="00725AFA"/>
    <w:rsid w:val="00725C37"/>
    <w:rsid w:val="00725C5C"/>
    <w:rsid w:val="00725D98"/>
    <w:rsid w:val="0072622F"/>
    <w:rsid w:val="007262D8"/>
    <w:rsid w:val="00726420"/>
    <w:rsid w:val="00726435"/>
    <w:rsid w:val="0072648F"/>
    <w:rsid w:val="00726557"/>
    <w:rsid w:val="00726618"/>
    <w:rsid w:val="0072690A"/>
    <w:rsid w:val="00726B25"/>
    <w:rsid w:val="00726D6E"/>
    <w:rsid w:val="007270C0"/>
    <w:rsid w:val="00727178"/>
    <w:rsid w:val="007271C5"/>
    <w:rsid w:val="007271C6"/>
    <w:rsid w:val="00727524"/>
    <w:rsid w:val="00727742"/>
    <w:rsid w:val="00727980"/>
    <w:rsid w:val="00727AC2"/>
    <w:rsid w:val="00727DB9"/>
    <w:rsid w:val="00727ECE"/>
    <w:rsid w:val="00730400"/>
    <w:rsid w:val="00730490"/>
    <w:rsid w:val="007305DD"/>
    <w:rsid w:val="00730F73"/>
    <w:rsid w:val="00731413"/>
    <w:rsid w:val="00731483"/>
    <w:rsid w:val="007314F8"/>
    <w:rsid w:val="007315BC"/>
    <w:rsid w:val="007315C0"/>
    <w:rsid w:val="00731629"/>
    <w:rsid w:val="00731703"/>
    <w:rsid w:val="0073175E"/>
    <w:rsid w:val="0073187C"/>
    <w:rsid w:val="0073193B"/>
    <w:rsid w:val="00731C48"/>
    <w:rsid w:val="00732025"/>
    <w:rsid w:val="0073207D"/>
    <w:rsid w:val="00732082"/>
    <w:rsid w:val="00732314"/>
    <w:rsid w:val="00732512"/>
    <w:rsid w:val="00732589"/>
    <w:rsid w:val="007328D8"/>
    <w:rsid w:val="007328E9"/>
    <w:rsid w:val="0073294F"/>
    <w:rsid w:val="00732BCE"/>
    <w:rsid w:val="00732DDC"/>
    <w:rsid w:val="00732EB2"/>
    <w:rsid w:val="00732FEA"/>
    <w:rsid w:val="007332DD"/>
    <w:rsid w:val="0073365C"/>
    <w:rsid w:val="00733668"/>
    <w:rsid w:val="00733B40"/>
    <w:rsid w:val="00733C22"/>
    <w:rsid w:val="00733C86"/>
    <w:rsid w:val="0073421C"/>
    <w:rsid w:val="007342E4"/>
    <w:rsid w:val="00734460"/>
    <w:rsid w:val="0073453E"/>
    <w:rsid w:val="007348E9"/>
    <w:rsid w:val="00734B58"/>
    <w:rsid w:val="0073505A"/>
    <w:rsid w:val="00735074"/>
    <w:rsid w:val="00735374"/>
    <w:rsid w:val="0073537E"/>
    <w:rsid w:val="007356DF"/>
    <w:rsid w:val="0073578A"/>
    <w:rsid w:val="00735889"/>
    <w:rsid w:val="00736067"/>
    <w:rsid w:val="007362D8"/>
    <w:rsid w:val="007363AB"/>
    <w:rsid w:val="00736955"/>
    <w:rsid w:val="00736BD8"/>
    <w:rsid w:val="00736C60"/>
    <w:rsid w:val="00736F9D"/>
    <w:rsid w:val="00737063"/>
    <w:rsid w:val="007374C3"/>
    <w:rsid w:val="007374D9"/>
    <w:rsid w:val="00737925"/>
    <w:rsid w:val="00737CE7"/>
    <w:rsid w:val="00737E34"/>
    <w:rsid w:val="007408A4"/>
    <w:rsid w:val="00740938"/>
    <w:rsid w:val="00740E10"/>
    <w:rsid w:val="00740EF6"/>
    <w:rsid w:val="007414BA"/>
    <w:rsid w:val="007416DC"/>
    <w:rsid w:val="0074170F"/>
    <w:rsid w:val="00741897"/>
    <w:rsid w:val="00741C15"/>
    <w:rsid w:val="00741E5C"/>
    <w:rsid w:val="007423DA"/>
    <w:rsid w:val="00742638"/>
    <w:rsid w:val="007426F4"/>
    <w:rsid w:val="00742B84"/>
    <w:rsid w:val="00742E07"/>
    <w:rsid w:val="007430C1"/>
    <w:rsid w:val="00743421"/>
    <w:rsid w:val="00743543"/>
    <w:rsid w:val="0074369F"/>
    <w:rsid w:val="00743704"/>
    <w:rsid w:val="0074373D"/>
    <w:rsid w:val="00743769"/>
    <w:rsid w:val="00743B73"/>
    <w:rsid w:val="00743B81"/>
    <w:rsid w:val="00743BFC"/>
    <w:rsid w:val="00743EDA"/>
    <w:rsid w:val="00743F53"/>
    <w:rsid w:val="00744059"/>
    <w:rsid w:val="00744102"/>
    <w:rsid w:val="00744140"/>
    <w:rsid w:val="00744371"/>
    <w:rsid w:val="007444B3"/>
    <w:rsid w:val="0074452E"/>
    <w:rsid w:val="00744B32"/>
    <w:rsid w:val="00744C6F"/>
    <w:rsid w:val="007452D4"/>
    <w:rsid w:val="007458C0"/>
    <w:rsid w:val="00745A9F"/>
    <w:rsid w:val="00745C13"/>
    <w:rsid w:val="007467EF"/>
    <w:rsid w:val="0074685C"/>
    <w:rsid w:val="007469F2"/>
    <w:rsid w:val="00746A35"/>
    <w:rsid w:val="00746A6C"/>
    <w:rsid w:val="00746CE9"/>
    <w:rsid w:val="00746D2A"/>
    <w:rsid w:val="00746ECA"/>
    <w:rsid w:val="00747215"/>
    <w:rsid w:val="007473BB"/>
    <w:rsid w:val="00747645"/>
    <w:rsid w:val="00747744"/>
    <w:rsid w:val="007477F2"/>
    <w:rsid w:val="00747836"/>
    <w:rsid w:val="00747ADE"/>
    <w:rsid w:val="00747F81"/>
    <w:rsid w:val="00747FDF"/>
    <w:rsid w:val="00750191"/>
    <w:rsid w:val="00750242"/>
    <w:rsid w:val="0075028F"/>
    <w:rsid w:val="0075030E"/>
    <w:rsid w:val="007503F5"/>
    <w:rsid w:val="007505E9"/>
    <w:rsid w:val="00750690"/>
    <w:rsid w:val="0075070A"/>
    <w:rsid w:val="00750939"/>
    <w:rsid w:val="0075094C"/>
    <w:rsid w:val="00750C06"/>
    <w:rsid w:val="007512EB"/>
    <w:rsid w:val="00751414"/>
    <w:rsid w:val="007515D2"/>
    <w:rsid w:val="00751694"/>
    <w:rsid w:val="00751718"/>
    <w:rsid w:val="0075190A"/>
    <w:rsid w:val="00751D19"/>
    <w:rsid w:val="00751E73"/>
    <w:rsid w:val="00752148"/>
    <w:rsid w:val="007522F1"/>
    <w:rsid w:val="007526B8"/>
    <w:rsid w:val="00752C98"/>
    <w:rsid w:val="00752D2F"/>
    <w:rsid w:val="00752E92"/>
    <w:rsid w:val="00752F00"/>
    <w:rsid w:val="00752F28"/>
    <w:rsid w:val="00753008"/>
    <w:rsid w:val="007530F5"/>
    <w:rsid w:val="007534ED"/>
    <w:rsid w:val="00753BBF"/>
    <w:rsid w:val="00753C85"/>
    <w:rsid w:val="00753D91"/>
    <w:rsid w:val="00753DF6"/>
    <w:rsid w:val="00754186"/>
    <w:rsid w:val="007543B2"/>
    <w:rsid w:val="007546CA"/>
    <w:rsid w:val="00754716"/>
    <w:rsid w:val="00754753"/>
    <w:rsid w:val="0075487F"/>
    <w:rsid w:val="00754AFD"/>
    <w:rsid w:val="00754BB9"/>
    <w:rsid w:val="00754D0A"/>
    <w:rsid w:val="00754D75"/>
    <w:rsid w:val="00754F6A"/>
    <w:rsid w:val="00754FB6"/>
    <w:rsid w:val="0075503C"/>
    <w:rsid w:val="00755408"/>
    <w:rsid w:val="007557A6"/>
    <w:rsid w:val="00755D19"/>
    <w:rsid w:val="00755DEC"/>
    <w:rsid w:val="00755ECF"/>
    <w:rsid w:val="00755FCD"/>
    <w:rsid w:val="00756615"/>
    <w:rsid w:val="00756826"/>
    <w:rsid w:val="007568FB"/>
    <w:rsid w:val="00756ACE"/>
    <w:rsid w:val="00756CD8"/>
    <w:rsid w:val="00756CEA"/>
    <w:rsid w:val="00756ECE"/>
    <w:rsid w:val="00756F40"/>
    <w:rsid w:val="007571D8"/>
    <w:rsid w:val="007572DC"/>
    <w:rsid w:val="0075737F"/>
    <w:rsid w:val="00757757"/>
    <w:rsid w:val="007577FA"/>
    <w:rsid w:val="00757A2F"/>
    <w:rsid w:val="00757CAB"/>
    <w:rsid w:val="007602E5"/>
    <w:rsid w:val="007603DE"/>
    <w:rsid w:val="00760405"/>
    <w:rsid w:val="00760465"/>
    <w:rsid w:val="007604ED"/>
    <w:rsid w:val="0076055D"/>
    <w:rsid w:val="0076072F"/>
    <w:rsid w:val="007607DC"/>
    <w:rsid w:val="00760941"/>
    <w:rsid w:val="00760AE9"/>
    <w:rsid w:val="00760C7B"/>
    <w:rsid w:val="00760CF4"/>
    <w:rsid w:val="007611DD"/>
    <w:rsid w:val="007611FB"/>
    <w:rsid w:val="00761248"/>
    <w:rsid w:val="00761521"/>
    <w:rsid w:val="007618DF"/>
    <w:rsid w:val="00761912"/>
    <w:rsid w:val="00761B10"/>
    <w:rsid w:val="00761E10"/>
    <w:rsid w:val="007622E6"/>
    <w:rsid w:val="00762305"/>
    <w:rsid w:val="0076248B"/>
    <w:rsid w:val="00762C01"/>
    <w:rsid w:val="00762E97"/>
    <w:rsid w:val="0076300A"/>
    <w:rsid w:val="007632E1"/>
    <w:rsid w:val="0076357C"/>
    <w:rsid w:val="007635C6"/>
    <w:rsid w:val="007635F7"/>
    <w:rsid w:val="007636E3"/>
    <w:rsid w:val="00763838"/>
    <w:rsid w:val="007638FB"/>
    <w:rsid w:val="0076394C"/>
    <w:rsid w:val="007639B8"/>
    <w:rsid w:val="00763A31"/>
    <w:rsid w:val="00763AC6"/>
    <w:rsid w:val="00763B4B"/>
    <w:rsid w:val="00763BB2"/>
    <w:rsid w:val="00763C33"/>
    <w:rsid w:val="00763CBE"/>
    <w:rsid w:val="00763D0A"/>
    <w:rsid w:val="00763EB9"/>
    <w:rsid w:val="00763F73"/>
    <w:rsid w:val="00763FDD"/>
    <w:rsid w:val="00764195"/>
    <w:rsid w:val="00764580"/>
    <w:rsid w:val="00764589"/>
    <w:rsid w:val="0076458A"/>
    <w:rsid w:val="0076469C"/>
    <w:rsid w:val="00764915"/>
    <w:rsid w:val="00764AEE"/>
    <w:rsid w:val="00764CFC"/>
    <w:rsid w:val="00764E26"/>
    <w:rsid w:val="007651EF"/>
    <w:rsid w:val="007652A5"/>
    <w:rsid w:val="00765525"/>
    <w:rsid w:val="00765AC4"/>
    <w:rsid w:val="00765BFF"/>
    <w:rsid w:val="007663E7"/>
    <w:rsid w:val="007665F2"/>
    <w:rsid w:val="0076664C"/>
    <w:rsid w:val="007669F5"/>
    <w:rsid w:val="00766CEA"/>
    <w:rsid w:val="00766CFC"/>
    <w:rsid w:val="00766DD9"/>
    <w:rsid w:val="00766EA3"/>
    <w:rsid w:val="00766F1B"/>
    <w:rsid w:val="00766FAE"/>
    <w:rsid w:val="007672EE"/>
    <w:rsid w:val="0076736C"/>
    <w:rsid w:val="007674A3"/>
    <w:rsid w:val="00767996"/>
    <w:rsid w:val="00767A33"/>
    <w:rsid w:val="00767E7E"/>
    <w:rsid w:val="00767EF8"/>
    <w:rsid w:val="007700FE"/>
    <w:rsid w:val="00770144"/>
    <w:rsid w:val="0077034F"/>
    <w:rsid w:val="00770369"/>
    <w:rsid w:val="007703DA"/>
    <w:rsid w:val="00770476"/>
    <w:rsid w:val="00770643"/>
    <w:rsid w:val="00770899"/>
    <w:rsid w:val="00770924"/>
    <w:rsid w:val="00770BF8"/>
    <w:rsid w:val="00770F14"/>
    <w:rsid w:val="007711E3"/>
    <w:rsid w:val="0077127A"/>
    <w:rsid w:val="007713A4"/>
    <w:rsid w:val="0077174B"/>
    <w:rsid w:val="007719C9"/>
    <w:rsid w:val="00771A1E"/>
    <w:rsid w:val="00771BEB"/>
    <w:rsid w:val="00771FCA"/>
    <w:rsid w:val="0077275D"/>
    <w:rsid w:val="007729A4"/>
    <w:rsid w:val="00772A46"/>
    <w:rsid w:val="00772A8D"/>
    <w:rsid w:val="00772C5C"/>
    <w:rsid w:val="00772DA9"/>
    <w:rsid w:val="00772FE4"/>
    <w:rsid w:val="0077300F"/>
    <w:rsid w:val="007731E4"/>
    <w:rsid w:val="007734E8"/>
    <w:rsid w:val="0077354E"/>
    <w:rsid w:val="00773876"/>
    <w:rsid w:val="00773BE1"/>
    <w:rsid w:val="0077423F"/>
    <w:rsid w:val="007746B9"/>
    <w:rsid w:val="00774BD0"/>
    <w:rsid w:val="00774E6E"/>
    <w:rsid w:val="00775792"/>
    <w:rsid w:val="00775872"/>
    <w:rsid w:val="0077599E"/>
    <w:rsid w:val="00775A1F"/>
    <w:rsid w:val="00775C68"/>
    <w:rsid w:val="00775E6F"/>
    <w:rsid w:val="00775EC7"/>
    <w:rsid w:val="0077658A"/>
    <w:rsid w:val="007767D1"/>
    <w:rsid w:val="00776DF8"/>
    <w:rsid w:val="00776E53"/>
    <w:rsid w:val="00776F47"/>
    <w:rsid w:val="00777125"/>
    <w:rsid w:val="00777130"/>
    <w:rsid w:val="00777345"/>
    <w:rsid w:val="007774DF"/>
    <w:rsid w:val="007774F5"/>
    <w:rsid w:val="00777B43"/>
    <w:rsid w:val="00777D8D"/>
    <w:rsid w:val="00777DB5"/>
    <w:rsid w:val="00777ED3"/>
    <w:rsid w:val="00777FD8"/>
    <w:rsid w:val="0078014C"/>
    <w:rsid w:val="00780158"/>
    <w:rsid w:val="00780634"/>
    <w:rsid w:val="007809DA"/>
    <w:rsid w:val="00780A5A"/>
    <w:rsid w:val="00780A71"/>
    <w:rsid w:val="00780C61"/>
    <w:rsid w:val="00780CB6"/>
    <w:rsid w:val="00780D9A"/>
    <w:rsid w:val="00781187"/>
    <w:rsid w:val="00781228"/>
    <w:rsid w:val="00781AAB"/>
    <w:rsid w:val="00781DD3"/>
    <w:rsid w:val="00781DFA"/>
    <w:rsid w:val="00781F30"/>
    <w:rsid w:val="00781F90"/>
    <w:rsid w:val="00781F93"/>
    <w:rsid w:val="007821C4"/>
    <w:rsid w:val="00782265"/>
    <w:rsid w:val="00782379"/>
    <w:rsid w:val="00782449"/>
    <w:rsid w:val="007824EC"/>
    <w:rsid w:val="00782556"/>
    <w:rsid w:val="007825E9"/>
    <w:rsid w:val="0078281A"/>
    <w:rsid w:val="00782971"/>
    <w:rsid w:val="007830A2"/>
    <w:rsid w:val="00783404"/>
    <w:rsid w:val="0078373B"/>
    <w:rsid w:val="00783BE7"/>
    <w:rsid w:val="00783DD2"/>
    <w:rsid w:val="007844FB"/>
    <w:rsid w:val="00784554"/>
    <w:rsid w:val="0078472B"/>
    <w:rsid w:val="00784746"/>
    <w:rsid w:val="00784BDB"/>
    <w:rsid w:val="00784C27"/>
    <w:rsid w:val="00784E0A"/>
    <w:rsid w:val="00784F9A"/>
    <w:rsid w:val="00785275"/>
    <w:rsid w:val="00785302"/>
    <w:rsid w:val="0078541C"/>
    <w:rsid w:val="007855D2"/>
    <w:rsid w:val="00785C95"/>
    <w:rsid w:val="00785CF0"/>
    <w:rsid w:val="00785D91"/>
    <w:rsid w:val="00785DA5"/>
    <w:rsid w:val="00785F37"/>
    <w:rsid w:val="00785F6D"/>
    <w:rsid w:val="0078636B"/>
    <w:rsid w:val="0078637B"/>
    <w:rsid w:val="007864E1"/>
    <w:rsid w:val="00786701"/>
    <w:rsid w:val="00786717"/>
    <w:rsid w:val="007867EE"/>
    <w:rsid w:val="00786A00"/>
    <w:rsid w:val="00786DA9"/>
    <w:rsid w:val="007873F8"/>
    <w:rsid w:val="00787471"/>
    <w:rsid w:val="00787515"/>
    <w:rsid w:val="00787C07"/>
    <w:rsid w:val="00787F24"/>
    <w:rsid w:val="00787F82"/>
    <w:rsid w:val="007904A9"/>
    <w:rsid w:val="00790725"/>
    <w:rsid w:val="00790835"/>
    <w:rsid w:val="00790990"/>
    <w:rsid w:val="00790CDC"/>
    <w:rsid w:val="00790D31"/>
    <w:rsid w:val="00790F75"/>
    <w:rsid w:val="007911D9"/>
    <w:rsid w:val="007911E1"/>
    <w:rsid w:val="00791488"/>
    <w:rsid w:val="00791542"/>
    <w:rsid w:val="00791766"/>
    <w:rsid w:val="00791BD0"/>
    <w:rsid w:val="00791E22"/>
    <w:rsid w:val="00791E3A"/>
    <w:rsid w:val="00791F7F"/>
    <w:rsid w:val="00791FA4"/>
    <w:rsid w:val="007920CD"/>
    <w:rsid w:val="007920FE"/>
    <w:rsid w:val="0079228B"/>
    <w:rsid w:val="0079294C"/>
    <w:rsid w:val="00792A3B"/>
    <w:rsid w:val="00792DC2"/>
    <w:rsid w:val="00793130"/>
    <w:rsid w:val="0079343E"/>
    <w:rsid w:val="00793490"/>
    <w:rsid w:val="007935BF"/>
    <w:rsid w:val="00793701"/>
    <w:rsid w:val="0079379C"/>
    <w:rsid w:val="00793A92"/>
    <w:rsid w:val="00793BD1"/>
    <w:rsid w:val="00794027"/>
    <w:rsid w:val="007940B8"/>
    <w:rsid w:val="00794233"/>
    <w:rsid w:val="0079434E"/>
    <w:rsid w:val="007946DE"/>
    <w:rsid w:val="00794995"/>
    <w:rsid w:val="00794C56"/>
    <w:rsid w:val="00794DF5"/>
    <w:rsid w:val="00794E89"/>
    <w:rsid w:val="00794F3D"/>
    <w:rsid w:val="00795331"/>
    <w:rsid w:val="00795427"/>
    <w:rsid w:val="007954D5"/>
    <w:rsid w:val="00795626"/>
    <w:rsid w:val="00795B6F"/>
    <w:rsid w:val="00795FAE"/>
    <w:rsid w:val="00796094"/>
    <w:rsid w:val="00796284"/>
    <w:rsid w:val="00796514"/>
    <w:rsid w:val="00796966"/>
    <w:rsid w:val="007969F8"/>
    <w:rsid w:val="00796C6B"/>
    <w:rsid w:val="00796FA8"/>
    <w:rsid w:val="00797133"/>
    <w:rsid w:val="007975E6"/>
    <w:rsid w:val="00797BA6"/>
    <w:rsid w:val="00797BE9"/>
    <w:rsid w:val="00797F08"/>
    <w:rsid w:val="007A00B0"/>
    <w:rsid w:val="007A03C6"/>
    <w:rsid w:val="007A064C"/>
    <w:rsid w:val="007A0A50"/>
    <w:rsid w:val="007A0E29"/>
    <w:rsid w:val="007A1046"/>
    <w:rsid w:val="007A11A5"/>
    <w:rsid w:val="007A140C"/>
    <w:rsid w:val="007A1CC5"/>
    <w:rsid w:val="007A1D89"/>
    <w:rsid w:val="007A2373"/>
    <w:rsid w:val="007A242D"/>
    <w:rsid w:val="007A257A"/>
    <w:rsid w:val="007A28C3"/>
    <w:rsid w:val="007A2959"/>
    <w:rsid w:val="007A2A7F"/>
    <w:rsid w:val="007A2AE4"/>
    <w:rsid w:val="007A2BD4"/>
    <w:rsid w:val="007A2CC0"/>
    <w:rsid w:val="007A2F27"/>
    <w:rsid w:val="007A2F63"/>
    <w:rsid w:val="007A3156"/>
    <w:rsid w:val="007A3263"/>
    <w:rsid w:val="007A334E"/>
    <w:rsid w:val="007A33FF"/>
    <w:rsid w:val="007A3427"/>
    <w:rsid w:val="007A3525"/>
    <w:rsid w:val="007A355A"/>
    <w:rsid w:val="007A3711"/>
    <w:rsid w:val="007A3E25"/>
    <w:rsid w:val="007A3F88"/>
    <w:rsid w:val="007A412C"/>
    <w:rsid w:val="007A42DE"/>
    <w:rsid w:val="007A43F0"/>
    <w:rsid w:val="007A4610"/>
    <w:rsid w:val="007A4926"/>
    <w:rsid w:val="007A4C46"/>
    <w:rsid w:val="007A4EAF"/>
    <w:rsid w:val="007A506F"/>
    <w:rsid w:val="007A52A2"/>
    <w:rsid w:val="007A541A"/>
    <w:rsid w:val="007A5527"/>
    <w:rsid w:val="007A5698"/>
    <w:rsid w:val="007A5745"/>
    <w:rsid w:val="007A58A6"/>
    <w:rsid w:val="007A5B66"/>
    <w:rsid w:val="007A5C68"/>
    <w:rsid w:val="007A62AB"/>
    <w:rsid w:val="007A6313"/>
    <w:rsid w:val="007A6389"/>
    <w:rsid w:val="007A6550"/>
    <w:rsid w:val="007A680A"/>
    <w:rsid w:val="007A6972"/>
    <w:rsid w:val="007A6CAF"/>
    <w:rsid w:val="007A6D79"/>
    <w:rsid w:val="007A7145"/>
    <w:rsid w:val="007A7485"/>
    <w:rsid w:val="007A7900"/>
    <w:rsid w:val="007A7901"/>
    <w:rsid w:val="007A7A37"/>
    <w:rsid w:val="007B01F3"/>
    <w:rsid w:val="007B09B8"/>
    <w:rsid w:val="007B0AFF"/>
    <w:rsid w:val="007B0F7C"/>
    <w:rsid w:val="007B107E"/>
    <w:rsid w:val="007B10FF"/>
    <w:rsid w:val="007B15F9"/>
    <w:rsid w:val="007B17B0"/>
    <w:rsid w:val="007B19F9"/>
    <w:rsid w:val="007B1A56"/>
    <w:rsid w:val="007B1B1E"/>
    <w:rsid w:val="007B1C25"/>
    <w:rsid w:val="007B2059"/>
    <w:rsid w:val="007B22CC"/>
    <w:rsid w:val="007B2660"/>
    <w:rsid w:val="007B2957"/>
    <w:rsid w:val="007B29B2"/>
    <w:rsid w:val="007B2C11"/>
    <w:rsid w:val="007B3042"/>
    <w:rsid w:val="007B3563"/>
    <w:rsid w:val="007B35F3"/>
    <w:rsid w:val="007B3795"/>
    <w:rsid w:val="007B38B3"/>
    <w:rsid w:val="007B3A5B"/>
    <w:rsid w:val="007B3AB1"/>
    <w:rsid w:val="007B4240"/>
    <w:rsid w:val="007B4272"/>
    <w:rsid w:val="007B4706"/>
    <w:rsid w:val="007B47F1"/>
    <w:rsid w:val="007B4883"/>
    <w:rsid w:val="007B49A1"/>
    <w:rsid w:val="007B4EC7"/>
    <w:rsid w:val="007B4EE3"/>
    <w:rsid w:val="007B4FD3"/>
    <w:rsid w:val="007B504D"/>
    <w:rsid w:val="007B5277"/>
    <w:rsid w:val="007B529C"/>
    <w:rsid w:val="007B5654"/>
    <w:rsid w:val="007B56DB"/>
    <w:rsid w:val="007B58FB"/>
    <w:rsid w:val="007B5A7D"/>
    <w:rsid w:val="007B5B1A"/>
    <w:rsid w:val="007B5BC8"/>
    <w:rsid w:val="007B60F0"/>
    <w:rsid w:val="007B61B6"/>
    <w:rsid w:val="007B6D92"/>
    <w:rsid w:val="007B6EBF"/>
    <w:rsid w:val="007B6FD3"/>
    <w:rsid w:val="007B735D"/>
    <w:rsid w:val="007B7366"/>
    <w:rsid w:val="007B73EB"/>
    <w:rsid w:val="007B74F3"/>
    <w:rsid w:val="007B7796"/>
    <w:rsid w:val="007B7D38"/>
    <w:rsid w:val="007B7DC4"/>
    <w:rsid w:val="007C03BB"/>
    <w:rsid w:val="007C0A60"/>
    <w:rsid w:val="007C0ACA"/>
    <w:rsid w:val="007C0B42"/>
    <w:rsid w:val="007C0CB4"/>
    <w:rsid w:val="007C0DA7"/>
    <w:rsid w:val="007C0E98"/>
    <w:rsid w:val="007C0ED1"/>
    <w:rsid w:val="007C1198"/>
    <w:rsid w:val="007C12E9"/>
    <w:rsid w:val="007C161E"/>
    <w:rsid w:val="007C1AD5"/>
    <w:rsid w:val="007C1B91"/>
    <w:rsid w:val="007C205A"/>
    <w:rsid w:val="007C20D9"/>
    <w:rsid w:val="007C21E6"/>
    <w:rsid w:val="007C241A"/>
    <w:rsid w:val="007C2603"/>
    <w:rsid w:val="007C26BA"/>
    <w:rsid w:val="007C2708"/>
    <w:rsid w:val="007C291E"/>
    <w:rsid w:val="007C2A1F"/>
    <w:rsid w:val="007C2AF8"/>
    <w:rsid w:val="007C2DE4"/>
    <w:rsid w:val="007C2F16"/>
    <w:rsid w:val="007C377F"/>
    <w:rsid w:val="007C38D7"/>
    <w:rsid w:val="007C3983"/>
    <w:rsid w:val="007C39DA"/>
    <w:rsid w:val="007C3AB0"/>
    <w:rsid w:val="007C3BAE"/>
    <w:rsid w:val="007C3CDA"/>
    <w:rsid w:val="007C3DB2"/>
    <w:rsid w:val="007C4001"/>
    <w:rsid w:val="007C42AA"/>
    <w:rsid w:val="007C4493"/>
    <w:rsid w:val="007C4F1D"/>
    <w:rsid w:val="007C54E0"/>
    <w:rsid w:val="007C5592"/>
    <w:rsid w:val="007C5AAC"/>
    <w:rsid w:val="007C5DBE"/>
    <w:rsid w:val="007C5F19"/>
    <w:rsid w:val="007C5FEA"/>
    <w:rsid w:val="007C60F1"/>
    <w:rsid w:val="007C616B"/>
    <w:rsid w:val="007C6208"/>
    <w:rsid w:val="007C63CF"/>
    <w:rsid w:val="007C68D9"/>
    <w:rsid w:val="007C6A44"/>
    <w:rsid w:val="007C6DF5"/>
    <w:rsid w:val="007C6FEF"/>
    <w:rsid w:val="007C7086"/>
    <w:rsid w:val="007C70D7"/>
    <w:rsid w:val="007C7215"/>
    <w:rsid w:val="007C7361"/>
    <w:rsid w:val="007C7485"/>
    <w:rsid w:val="007C74A6"/>
    <w:rsid w:val="007C754A"/>
    <w:rsid w:val="007C7C02"/>
    <w:rsid w:val="007C7C64"/>
    <w:rsid w:val="007D0280"/>
    <w:rsid w:val="007D0493"/>
    <w:rsid w:val="007D07E4"/>
    <w:rsid w:val="007D08EE"/>
    <w:rsid w:val="007D0A0B"/>
    <w:rsid w:val="007D0A20"/>
    <w:rsid w:val="007D0AAD"/>
    <w:rsid w:val="007D0B97"/>
    <w:rsid w:val="007D0E34"/>
    <w:rsid w:val="007D174E"/>
    <w:rsid w:val="007D190F"/>
    <w:rsid w:val="007D19D7"/>
    <w:rsid w:val="007D1A3F"/>
    <w:rsid w:val="007D1A50"/>
    <w:rsid w:val="007D1B28"/>
    <w:rsid w:val="007D1B82"/>
    <w:rsid w:val="007D1C59"/>
    <w:rsid w:val="007D1CD5"/>
    <w:rsid w:val="007D1FA4"/>
    <w:rsid w:val="007D2284"/>
    <w:rsid w:val="007D22B3"/>
    <w:rsid w:val="007D2671"/>
    <w:rsid w:val="007D2709"/>
    <w:rsid w:val="007D2A56"/>
    <w:rsid w:val="007D2F07"/>
    <w:rsid w:val="007D30E2"/>
    <w:rsid w:val="007D313B"/>
    <w:rsid w:val="007D3437"/>
    <w:rsid w:val="007D34AE"/>
    <w:rsid w:val="007D3523"/>
    <w:rsid w:val="007D353D"/>
    <w:rsid w:val="007D3595"/>
    <w:rsid w:val="007D35CC"/>
    <w:rsid w:val="007D363B"/>
    <w:rsid w:val="007D364B"/>
    <w:rsid w:val="007D375B"/>
    <w:rsid w:val="007D3A1E"/>
    <w:rsid w:val="007D3B25"/>
    <w:rsid w:val="007D3FB1"/>
    <w:rsid w:val="007D42EE"/>
    <w:rsid w:val="007D4416"/>
    <w:rsid w:val="007D445D"/>
    <w:rsid w:val="007D4470"/>
    <w:rsid w:val="007D4509"/>
    <w:rsid w:val="007D478A"/>
    <w:rsid w:val="007D47DF"/>
    <w:rsid w:val="007D4D7D"/>
    <w:rsid w:val="007D50F8"/>
    <w:rsid w:val="007D52E6"/>
    <w:rsid w:val="007D55D7"/>
    <w:rsid w:val="007D59A7"/>
    <w:rsid w:val="007D5A4F"/>
    <w:rsid w:val="007D5CE9"/>
    <w:rsid w:val="007D5EF5"/>
    <w:rsid w:val="007D5F87"/>
    <w:rsid w:val="007D6256"/>
    <w:rsid w:val="007D6267"/>
    <w:rsid w:val="007D6667"/>
    <w:rsid w:val="007D69BD"/>
    <w:rsid w:val="007D69FE"/>
    <w:rsid w:val="007D6A46"/>
    <w:rsid w:val="007D70E7"/>
    <w:rsid w:val="007D786F"/>
    <w:rsid w:val="007D79A9"/>
    <w:rsid w:val="007E0214"/>
    <w:rsid w:val="007E0460"/>
    <w:rsid w:val="007E0537"/>
    <w:rsid w:val="007E06AE"/>
    <w:rsid w:val="007E06C8"/>
    <w:rsid w:val="007E0BE4"/>
    <w:rsid w:val="007E0C3C"/>
    <w:rsid w:val="007E0EC3"/>
    <w:rsid w:val="007E127D"/>
    <w:rsid w:val="007E169C"/>
    <w:rsid w:val="007E1724"/>
    <w:rsid w:val="007E21EB"/>
    <w:rsid w:val="007E2309"/>
    <w:rsid w:val="007E24F9"/>
    <w:rsid w:val="007E2710"/>
    <w:rsid w:val="007E2897"/>
    <w:rsid w:val="007E2CE8"/>
    <w:rsid w:val="007E2D04"/>
    <w:rsid w:val="007E2D12"/>
    <w:rsid w:val="007E315E"/>
    <w:rsid w:val="007E3167"/>
    <w:rsid w:val="007E31DC"/>
    <w:rsid w:val="007E32D7"/>
    <w:rsid w:val="007E3339"/>
    <w:rsid w:val="007E37C4"/>
    <w:rsid w:val="007E386E"/>
    <w:rsid w:val="007E38E8"/>
    <w:rsid w:val="007E3A80"/>
    <w:rsid w:val="007E3BBE"/>
    <w:rsid w:val="007E3DA4"/>
    <w:rsid w:val="007E3E8F"/>
    <w:rsid w:val="007E3EB2"/>
    <w:rsid w:val="007E40AC"/>
    <w:rsid w:val="007E4107"/>
    <w:rsid w:val="007E4530"/>
    <w:rsid w:val="007E4540"/>
    <w:rsid w:val="007E457B"/>
    <w:rsid w:val="007E46B7"/>
    <w:rsid w:val="007E4A1F"/>
    <w:rsid w:val="007E4A2B"/>
    <w:rsid w:val="007E50C3"/>
    <w:rsid w:val="007E57E4"/>
    <w:rsid w:val="007E5823"/>
    <w:rsid w:val="007E591F"/>
    <w:rsid w:val="007E5963"/>
    <w:rsid w:val="007E5AA6"/>
    <w:rsid w:val="007E5AD4"/>
    <w:rsid w:val="007E5F63"/>
    <w:rsid w:val="007E609B"/>
    <w:rsid w:val="007E6186"/>
    <w:rsid w:val="007E61F7"/>
    <w:rsid w:val="007E645E"/>
    <w:rsid w:val="007E69D1"/>
    <w:rsid w:val="007E6B57"/>
    <w:rsid w:val="007E6BE6"/>
    <w:rsid w:val="007E6BF7"/>
    <w:rsid w:val="007E71A2"/>
    <w:rsid w:val="007E7293"/>
    <w:rsid w:val="007E734B"/>
    <w:rsid w:val="007E7582"/>
    <w:rsid w:val="007E76BA"/>
    <w:rsid w:val="007E774D"/>
    <w:rsid w:val="007E799E"/>
    <w:rsid w:val="007E7BED"/>
    <w:rsid w:val="007E7C8A"/>
    <w:rsid w:val="007E7ECC"/>
    <w:rsid w:val="007E7ECE"/>
    <w:rsid w:val="007F0114"/>
    <w:rsid w:val="007F016C"/>
    <w:rsid w:val="007F0251"/>
    <w:rsid w:val="007F02E0"/>
    <w:rsid w:val="007F0557"/>
    <w:rsid w:val="007F061E"/>
    <w:rsid w:val="007F0ABB"/>
    <w:rsid w:val="007F0DB4"/>
    <w:rsid w:val="007F0E64"/>
    <w:rsid w:val="007F13FA"/>
    <w:rsid w:val="007F1AFB"/>
    <w:rsid w:val="007F1B11"/>
    <w:rsid w:val="007F1B9E"/>
    <w:rsid w:val="007F2026"/>
    <w:rsid w:val="007F2057"/>
    <w:rsid w:val="007F20E2"/>
    <w:rsid w:val="007F23A6"/>
    <w:rsid w:val="007F249F"/>
    <w:rsid w:val="007F250B"/>
    <w:rsid w:val="007F2848"/>
    <w:rsid w:val="007F2AF0"/>
    <w:rsid w:val="007F30A2"/>
    <w:rsid w:val="007F336C"/>
    <w:rsid w:val="007F33CC"/>
    <w:rsid w:val="007F368A"/>
    <w:rsid w:val="007F3A5A"/>
    <w:rsid w:val="007F3A7B"/>
    <w:rsid w:val="007F3B4C"/>
    <w:rsid w:val="007F3CFF"/>
    <w:rsid w:val="007F3E69"/>
    <w:rsid w:val="007F3ED0"/>
    <w:rsid w:val="007F447D"/>
    <w:rsid w:val="007F448F"/>
    <w:rsid w:val="007F48E4"/>
    <w:rsid w:val="007F49AA"/>
    <w:rsid w:val="007F49BE"/>
    <w:rsid w:val="007F4C3C"/>
    <w:rsid w:val="007F4C54"/>
    <w:rsid w:val="007F4D22"/>
    <w:rsid w:val="007F4D48"/>
    <w:rsid w:val="007F4E45"/>
    <w:rsid w:val="007F4E58"/>
    <w:rsid w:val="007F4FBE"/>
    <w:rsid w:val="007F5064"/>
    <w:rsid w:val="007F51A7"/>
    <w:rsid w:val="007F5600"/>
    <w:rsid w:val="007F5644"/>
    <w:rsid w:val="007F56BF"/>
    <w:rsid w:val="007F5910"/>
    <w:rsid w:val="007F5959"/>
    <w:rsid w:val="007F59F3"/>
    <w:rsid w:val="007F5A17"/>
    <w:rsid w:val="007F5C2F"/>
    <w:rsid w:val="007F5C5F"/>
    <w:rsid w:val="007F5D69"/>
    <w:rsid w:val="007F5F92"/>
    <w:rsid w:val="007F5FFA"/>
    <w:rsid w:val="007F60AD"/>
    <w:rsid w:val="007F62D0"/>
    <w:rsid w:val="007F681E"/>
    <w:rsid w:val="007F6B90"/>
    <w:rsid w:val="007F70A3"/>
    <w:rsid w:val="007F7485"/>
    <w:rsid w:val="007F791F"/>
    <w:rsid w:val="007F799A"/>
    <w:rsid w:val="007F7A19"/>
    <w:rsid w:val="007F7CC4"/>
    <w:rsid w:val="007F7D8C"/>
    <w:rsid w:val="007F7E3C"/>
    <w:rsid w:val="008002F9"/>
    <w:rsid w:val="008003D0"/>
    <w:rsid w:val="0080076D"/>
    <w:rsid w:val="00800C96"/>
    <w:rsid w:val="00800D3E"/>
    <w:rsid w:val="00800DDE"/>
    <w:rsid w:val="00800E9E"/>
    <w:rsid w:val="008012ED"/>
    <w:rsid w:val="008015BC"/>
    <w:rsid w:val="0080168E"/>
    <w:rsid w:val="00801770"/>
    <w:rsid w:val="0080182E"/>
    <w:rsid w:val="00801892"/>
    <w:rsid w:val="00801A50"/>
    <w:rsid w:val="00801A5F"/>
    <w:rsid w:val="00801B76"/>
    <w:rsid w:val="00801C82"/>
    <w:rsid w:val="00801D12"/>
    <w:rsid w:val="00801DE1"/>
    <w:rsid w:val="00801F86"/>
    <w:rsid w:val="0080218B"/>
    <w:rsid w:val="008023A3"/>
    <w:rsid w:val="008024C4"/>
    <w:rsid w:val="008027B9"/>
    <w:rsid w:val="00802B2F"/>
    <w:rsid w:val="00802C1B"/>
    <w:rsid w:val="00802C35"/>
    <w:rsid w:val="00803320"/>
    <w:rsid w:val="00803404"/>
    <w:rsid w:val="008034E5"/>
    <w:rsid w:val="0080378C"/>
    <w:rsid w:val="00803D80"/>
    <w:rsid w:val="00803DF5"/>
    <w:rsid w:val="00803E64"/>
    <w:rsid w:val="00803F1B"/>
    <w:rsid w:val="008043BE"/>
    <w:rsid w:val="008044CF"/>
    <w:rsid w:val="00804821"/>
    <w:rsid w:val="00804E4A"/>
    <w:rsid w:val="00804FA5"/>
    <w:rsid w:val="00805016"/>
    <w:rsid w:val="00805067"/>
    <w:rsid w:val="0080563F"/>
    <w:rsid w:val="008057C3"/>
    <w:rsid w:val="008057F1"/>
    <w:rsid w:val="00805902"/>
    <w:rsid w:val="0080592B"/>
    <w:rsid w:val="00805986"/>
    <w:rsid w:val="00805A51"/>
    <w:rsid w:val="00805CE1"/>
    <w:rsid w:val="0080687D"/>
    <w:rsid w:val="0080697E"/>
    <w:rsid w:val="00806CD6"/>
    <w:rsid w:val="00806D14"/>
    <w:rsid w:val="00806F98"/>
    <w:rsid w:val="008074C2"/>
    <w:rsid w:val="00807528"/>
    <w:rsid w:val="008075D4"/>
    <w:rsid w:val="00807849"/>
    <w:rsid w:val="00807933"/>
    <w:rsid w:val="00807A8E"/>
    <w:rsid w:val="00807B27"/>
    <w:rsid w:val="00810004"/>
    <w:rsid w:val="008102A8"/>
    <w:rsid w:val="0081034A"/>
    <w:rsid w:val="0081065E"/>
    <w:rsid w:val="00810762"/>
    <w:rsid w:val="0081092C"/>
    <w:rsid w:val="00810986"/>
    <w:rsid w:val="00810999"/>
    <w:rsid w:val="008110D4"/>
    <w:rsid w:val="008115CC"/>
    <w:rsid w:val="008116F7"/>
    <w:rsid w:val="00811853"/>
    <w:rsid w:val="008118CB"/>
    <w:rsid w:val="00811A60"/>
    <w:rsid w:val="00811C89"/>
    <w:rsid w:val="00811D60"/>
    <w:rsid w:val="00811DCC"/>
    <w:rsid w:val="00811E58"/>
    <w:rsid w:val="0081208A"/>
    <w:rsid w:val="008121FA"/>
    <w:rsid w:val="0081225B"/>
    <w:rsid w:val="0081228A"/>
    <w:rsid w:val="00812476"/>
    <w:rsid w:val="00812D45"/>
    <w:rsid w:val="00813200"/>
    <w:rsid w:val="0081327B"/>
    <w:rsid w:val="00813543"/>
    <w:rsid w:val="008136E8"/>
    <w:rsid w:val="00813A30"/>
    <w:rsid w:val="00813A51"/>
    <w:rsid w:val="00813AE0"/>
    <w:rsid w:val="00813B2C"/>
    <w:rsid w:val="00813C3C"/>
    <w:rsid w:val="00813C48"/>
    <w:rsid w:val="00813CBC"/>
    <w:rsid w:val="00813F26"/>
    <w:rsid w:val="00814489"/>
    <w:rsid w:val="00814672"/>
    <w:rsid w:val="00814700"/>
    <w:rsid w:val="00814CC6"/>
    <w:rsid w:val="00814D73"/>
    <w:rsid w:val="00814E08"/>
    <w:rsid w:val="00814F14"/>
    <w:rsid w:val="0081505B"/>
    <w:rsid w:val="00815368"/>
    <w:rsid w:val="00815398"/>
    <w:rsid w:val="00815536"/>
    <w:rsid w:val="008158F9"/>
    <w:rsid w:val="00815A45"/>
    <w:rsid w:val="00815A96"/>
    <w:rsid w:val="00815AAA"/>
    <w:rsid w:val="00815B97"/>
    <w:rsid w:val="00815C82"/>
    <w:rsid w:val="00815FBC"/>
    <w:rsid w:val="00816099"/>
    <w:rsid w:val="008161A0"/>
    <w:rsid w:val="008162FC"/>
    <w:rsid w:val="00816453"/>
    <w:rsid w:val="00816471"/>
    <w:rsid w:val="00816521"/>
    <w:rsid w:val="00816ADB"/>
    <w:rsid w:val="00816B5C"/>
    <w:rsid w:val="00816C26"/>
    <w:rsid w:val="00816D41"/>
    <w:rsid w:val="00817035"/>
    <w:rsid w:val="008171A4"/>
    <w:rsid w:val="0081720E"/>
    <w:rsid w:val="0081731B"/>
    <w:rsid w:val="0081794F"/>
    <w:rsid w:val="0081796B"/>
    <w:rsid w:val="00817DC2"/>
    <w:rsid w:val="00817FB9"/>
    <w:rsid w:val="00820080"/>
    <w:rsid w:val="008205A2"/>
    <w:rsid w:val="0082067A"/>
    <w:rsid w:val="00820778"/>
    <w:rsid w:val="008209A7"/>
    <w:rsid w:val="00820B23"/>
    <w:rsid w:val="00820EFC"/>
    <w:rsid w:val="00820F1D"/>
    <w:rsid w:val="0082105C"/>
    <w:rsid w:val="00821075"/>
    <w:rsid w:val="008210A6"/>
    <w:rsid w:val="00821580"/>
    <w:rsid w:val="00821612"/>
    <w:rsid w:val="0082165D"/>
    <w:rsid w:val="00821835"/>
    <w:rsid w:val="0082186E"/>
    <w:rsid w:val="00821A59"/>
    <w:rsid w:val="00821ACB"/>
    <w:rsid w:val="00821CA8"/>
    <w:rsid w:val="0082253A"/>
    <w:rsid w:val="00822558"/>
    <w:rsid w:val="008226A5"/>
    <w:rsid w:val="0082289F"/>
    <w:rsid w:val="008229EE"/>
    <w:rsid w:val="00823111"/>
    <w:rsid w:val="00823242"/>
    <w:rsid w:val="00823626"/>
    <w:rsid w:val="0082368E"/>
    <w:rsid w:val="008237AD"/>
    <w:rsid w:val="00823A2B"/>
    <w:rsid w:val="00823A40"/>
    <w:rsid w:val="00823AF6"/>
    <w:rsid w:val="00823DE1"/>
    <w:rsid w:val="00823DEE"/>
    <w:rsid w:val="00823E23"/>
    <w:rsid w:val="00823E27"/>
    <w:rsid w:val="00824005"/>
    <w:rsid w:val="00824240"/>
    <w:rsid w:val="008244B2"/>
    <w:rsid w:val="008247A0"/>
    <w:rsid w:val="0082487D"/>
    <w:rsid w:val="008248E4"/>
    <w:rsid w:val="0082492C"/>
    <w:rsid w:val="00824AE3"/>
    <w:rsid w:val="00824C20"/>
    <w:rsid w:val="00824D9C"/>
    <w:rsid w:val="00824EA2"/>
    <w:rsid w:val="00824F59"/>
    <w:rsid w:val="00824F9B"/>
    <w:rsid w:val="008250EB"/>
    <w:rsid w:val="008255C6"/>
    <w:rsid w:val="0082582B"/>
    <w:rsid w:val="0082592B"/>
    <w:rsid w:val="00825AA4"/>
    <w:rsid w:val="00825F5C"/>
    <w:rsid w:val="00825FF4"/>
    <w:rsid w:val="0082605D"/>
    <w:rsid w:val="008260E5"/>
    <w:rsid w:val="008262B0"/>
    <w:rsid w:val="0082630F"/>
    <w:rsid w:val="008263B9"/>
    <w:rsid w:val="008265A3"/>
    <w:rsid w:val="008265AF"/>
    <w:rsid w:val="008265E0"/>
    <w:rsid w:val="0082661C"/>
    <w:rsid w:val="00826635"/>
    <w:rsid w:val="008267BB"/>
    <w:rsid w:val="00826B63"/>
    <w:rsid w:val="00826E82"/>
    <w:rsid w:val="00826E9D"/>
    <w:rsid w:val="00826F80"/>
    <w:rsid w:val="00827157"/>
    <w:rsid w:val="00827AAF"/>
    <w:rsid w:val="00827C6D"/>
    <w:rsid w:val="00827E2B"/>
    <w:rsid w:val="00830079"/>
    <w:rsid w:val="00830095"/>
    <w:rsid w:val="00830327"/>
    <w:rsid w:val="00830348"/>
    <w:rsid w:val="0083058E"/>
    <w:rsid w:val="00830653"/>
    <w:rsid w:val="00830736"/>
    <w:rsid w:val="0083093D"/>
    <w:rsid w:val="00830D97"/>
    <w:rsid w:val="00831174"/>
    <w:rsid w:val="008311CD"/>
    <w:rsid w:val="00831221"/>
    <w:rsid w:val="00831538"/>
    <w:rsid w:val="008315C1"/>
    <w:rsid w:val="008318C3"/>
    <w:rsid w:val="00831DB3"/>
    <w:rsid w:val="00831E68"/>
    <w:rsid w:val="00831E94"/>
    <w:rsid w:val="00831F82"/>
    <w:rsid w:val="00832029"/>
    <w:rsid w:val="00832031"/>
    <w:rsid w:val="00832047"/>
    <w:rsid w:val="0083209D"/>
    <w:rsid w:val="008324EF"/>
    <w:rsid w:val="008326AC"/>
    <w:rsid w:val="00832A0C"/>
    <w:rsid w:val="00832C62"/>
    <w:rsid w:val="00832F82"/>
    <w:rsid w:val="00833330"/>
    <w:rsid w:val="00833597"/>
    <w:rsid w:val="0083360B"/>
    <w:rsid w:val="0083379F"/>
    <w:rsid w:val="008337B9"/>
    <w:rsid w:val="00833882"/>
    <w:rsid w:val="0083398A"/>
    <w:rsid w:val="00833B11"/>
    <w:rsid w:val="00833B36"/>
    <w:rsid w:val="00834248"/>
    <w:rsid w:val="008342EE"/>
    <w:rsid w:val="00834406"/>
    <w:rsid w:val="00834556"/>
    <w:rsid w:val="00834AB7"/>
    <w:rsid w:val="00834AF9"/>
    <w:rsid w:val="00834D0A"/>
    <w:rsid w:val="0083501C"/>
    <w:rsid w:val="008351AB"/>
    <w:rsid w:val="0083523B"/>
    <w:rsid w:val="008353D5"/>
    <w:rsid w:val="008353F3"/>
    <w:rsid w:val="00835414"/>
    <w:rsid w:val="008355D3"/>
    <w:rsid w:val="00835817"/>
    <w:rsid w:val="008358CA"/>
    <w:rsid w:val="008359A1"/>
    <w:rsid w:val="00835E96"/>
    <w:rsid w:val="00835EF6"/>
    <w:rsid w:val="00836172"/>
    <w:rsid w:val="00836207"/>
    <w:rsid w:val="008366D9"/>
    <w:rsid w:val="0083676C"/>
    <w:rsid w:val="008367D1"/>
    <w:rsid w:val="00836AE8"/>
    <w:rsid w:val="00836C25"/>
    <w:rsid w:val="00836C7C"/>
    <w:rsid w:val="00836DFA"/>
    <w:rsid w:val="00836E81"/>
    <w:rsid w:val="00837143"/>
    <w:rsid w:val="008373A0"/>
    <w:rsid w:val="00837570"/>
    <w:rsid w:val="008376AE"/>
    <w:rsid w:val="00837742"/>
    <w:rsid w:val="008377D7"/>
    <w:rsid w:val="00837BD8"/>
    <w:rsid w:val="00837DEA"/>
    <w:rsid w:val="00837EF4"/>
    <w:rsid w:val="00840036"/>
    <w:rsid w:val="0084022E"/>
    <w:rsid w:val="008403B5"/>
    <w:rsid w:val="008404F6"/>
    <w:rsid w:val="00840553"/>
    <w:rsid w:val="00840728"/>
    <w:rsid w:val="00840815"/>
    <w:rsid w:val="008408D5"/>
    <w:rsid w:val="008409CF"/>
    <w:rsid w:val="00840A33"/>
    <w:rsid w:val="00840AA7"/>
    <w:rsid w:val="00840BB5"/>
    <w:rsid w:val="008413EB"/>
    <w:rsid w:val="00841ADA"/>
    <w:rsid w:val="00841D24"/>
    <w:rsid w:val="00841EAF"/>
    <w:rsid w:val="00841FB7"/>
    <w:rsid w:val="008423DF"/>
    <w:rsid w:val="00842421"/>
    <w:rsid w:val="00842728"/>
    <w:rsid w:val="00842770"/>
    <w:rsid w:val="008427F9"/>
    <w:rsid w:val="00842C0C"/>
    <w:rsid w:val="00842EF2"/>
    <w:rsid w:val="00843323"/>
    <w:rsid w:val="00843AC1"/>
    <w:rsid w:val="00843B7A"/>
    <w:rsid w:val="00843CC9"/>
    <w:rsid w:val="00843F86"/>
    <w:rsid w:val="008441FD"/>
    <w:rsid w:val="0084430E"/>
    <w:rsid w:val="0084445E"/>
    <w:rsid w:val="00844502"/>
    <w:rsid w:val="0084473A"/>
    <w:rsid w:val="0084486C"/>
    <w:rsid w:val="008448E7"/>
    <w:rsid w:val="008449F8"/>
    <w:rsid w:val="00844F94"/>
    <w:rsid w:val="00845148"/>
    <w:rsid w:val="008451B1"/>
    <w:rsid w:val="0084531F"/>
    <w:rsid w:val="008457AF"/>
    <w:rsid w:val="008458C8"/>
    <w:rsid w:val="00845AC2"/>
    <w:rsid w:val="00845AE7"/>
    <w:rsid w:val="00845EAE"/>
    <w:rsid w:val="00845F73"/>
    <w:rsid w:val="00845F9E"/>
    <w:rsid w:val="00846A36"/>
    <w:rsid w:val="00846D99"/>
    <w:rsid w:val="00847292"/>
    <w:rsid w:val="00847419"/>
    <w:rsid w:val="0084765A"/>
    <w:rsid w:val="008476F7"/>
    <w:rsid w:val="008478D7"/>
    <w:rsid w:val="00847AE2"/>
    <w:rsid w:val="00847BD4"/>
    <w:rsid w:val="00847CAF"/>
    <w:rsid w:val="00847CB1"/>
    <w:rsid w:val="00847DA1"/>
    <w:rsid w:val="008501FF"/>
    <w:rsid w:val="00850257"/>
    <w:rsid w:val="0085025C"/>
    <w:rsid w:val="008502B8"/>
    <w:rsid w:val="00850363"/>
    <w:rsid w:val="008503CC"/>
    <w:rsid w:val="00850505"/>
    <w:rsid w:val="00850940"/>
    <w:rsid w:val="00850A04"/>
    <w:rsid w:val="00850AD9"/>
    <w:rsid w:val="00850B74"/>
    <w:rsid w:val="00850D4E"/>
    <w:rsid w:val="00851001"/>
    <w:rsid w:val="0085124E"/>
    <w:rsid w:val="008512C8"/>
    <w:rsid w:val="0085139B"/>
    <w:rsid w:val="0085164C"/>
    <w:rsid w:val="0085166F"/>
    <w:rsid w:val="0085179C"/>
    <w:rsid w:val="00851800"/>
    <w:rsid w:val="00851BD3"/>
    <w:rsid w:val="00852005"/>
    <w:rsid w:val="00852135"/>
    <w:rsid w:val="008521A3"/>
    <w:rsid w:val="008521DD"/>
    <w:rsid w:val="00852362"/>
    <w:rsid w:val="008525E8"/>
    <w:rsid w:val="008526E0"/>
    <w:rsid w:val="00852BCF"/>
    <w:rsid w:val="00852C16"/>
    <w:rsid w:val="00852E65"/>
    <w:rsid w:val="00853887"/>
    <w:rsid w:val="0085391F"/>
    <w:rsid w:val="00853952"/>
    <w:rsid w:val="00853A7D"/>
    <w:rsid w:val="00853BEE"/>
    <w:rsid w:val="00853C60"/>
    <w:rsid w:val="00853E46"/>
    <w:rsid w:val="00853EB4"/>
    <w:rsid w:val="00853F00"/>
    <w:rsid w:val="00853FE7"/>
    <w:rsid w:val="00854249"/>
    <w:rsid w:val="00854366"/>
    <w:rsid w:val="00854398"/>
    <w:rsid w:val="008544D1"/>
    <w:rsid w:val="00854527"/>
    <w:rsid w:val="008546CB"/>
    <w:rsid w:val="008548DC"/>
    <w:rsid w:val="008548EE"/>
    <w:rsid w:val="00854913"/>
    <w:rsid w:val="00854B18"/>
    <w:rsid w:val="008557DA"/>
    <w:rsid w:val="00855869"/>
    <w:rsid w:val="008558C9"/>
    <w:rsid w:val="00855A18"/>
    <w:rsid w:val="00855A47"/>
    <w:rsid w:val="00855C0A"/>
    <w:rsid w:val="0085616E"/>
    <w:rsid w:val="008562B4"/>
    <w:rsid w:val="00856314"/>
    <w:rsid w:val="008564F2"/>
    <w:rsid w:val="00856619"/>
    <w:rsid w:val="0085667B"/>
    <w:rsid w:val="008567BD"/>
    <w:rsid w:val="00856A48"/>
    <w:rsid w:val="00856B3D"/>
    <w:rsid w:val="00856CB1"/>
    <w:rsid w:val="00856DBD"/>
    <w:rsid w:val="00856F64"/>
    <w:rsid w:val="00856FB2"/>
    <w:rsid w:val="0085714A"/>
    <w:rsid w:val="00857330"/>
    <w:rsid w:val="008573C7"/>
    <w:rsid w:val="0085769B"/>
    <w:rsid w:val="0085771A"/>
    <w:rsid w:val="008577DA"/>
    <w:rsid w:val="00857880"/>
    <w:rsid w:val="008579B1"/>
    <w:rsid w:val="00857B92"/>
    <w:rsid w:val="00857BFE"/>
    <w:rsid w:val="00857DAD"/>
    <w:rsid w:val="00857E75"/>
    <w:rsid w:val="008600DE"/>
    <w:rsid w:val="00860283"/>
    <w:rsid w:val="0086031F"/>
    <w:rsid w:val="00860490"/>
    <w:rsid w:val="00860554"/>
    <w:rsid w:val="008605E9"/>
    <w:rsid w:val="00860721"/>
    <w:rsid w:val="00860884"/>
    <w:rsid w:val="008608EB"/>
    <w:rsid w:val="00860C34"/>
    <w:rsid w:val="00860E56"/>
    <w:rsid w:val="00860F98"/>
    <w:rsid w:val="008610B8"/>
    <w:rsid w:val="0086169D"/>
    <w:rsid w:val="00861C06"/>
    <w:rsid w:val="0086200A"/>
    <w:rsid w:val="00862359"/>
    <w:rsid w:val="00862380"/>
    <w:rsid w:val="008624CE"/>
    <w:rsid w:val="00862734"/>
    <w:rsid w:val="00862749"/>
    <w:rsid w:val="008629F0"/>
    <w:rsid w:val="00862ACD"/>
    <w:rsid w:val="00862CE8"/>
    <w:rsid w:val="00862DCC"/>
    <w:rsid w:val="00863075"/>
    <w:rsid w:val="008630A4"/>
    <w:rsid w:val="008636FD"/>
    <w:rsid w:val="0086397D"/>
    <w:rsid w:val="00863D88"/>
    <w:rsid w:val="00864BD8"/>
    <w:rsid w:val="00864C25"/>
    <w:rsid w:val="00865131"/>
    <w:rsid w:val="008657FF"/>
    <w:rsid w:val="0086599E"/>
    <w:rsid w:val="00865D1F"/>
    <w:rsid w:val="00865ECA"/>
    <w:rsid w:val="008662B8"/>
    <w:rsid w:val="008662E9"/>
    <w:rsid w:val="008667C0"/>
    <w:rsid w:val="00866B7D"/>
    <w:rsid w:val="00866EAA"/>
    <w:rsid w:val="00866EAD"/>
    <w:rsid w:val="00866F38"/>
    <w:rsid w:val="008670D9"/>
    <w:rsid w:val="00867180"/>
    <w:rsid w:val="008672C2"/>
    <w:rsid w:val="008674DB"/>
    <w:rsid w:val="0086753E"/>
    <w:rsid w:val="008675C9"/>
    <w:rsid w:val="00867A3A"/>
    <w:rsid w:val="00867B16"/>
    <w:rsid w:val="00867BA6"/>
    <w:rsid w:val="00867D45"/>
    <w:rsid w:val="00867E5F"/>
    <w:rsid w:val="008700DC"/>
    <w:rsid w:val="00870126"/>
    <w:rsid w:val="0087014C"/>
    <w:rsid w:val="008704C9"/>
    <w:rsid w:val="0087050D"/>
    <w:rsid w:val="00870611"/>
    <w:rsid w:val="008706BE"/>
    <w:rsid w:val="008709F0"/>
    <w:rsid w:val="00870A86"/>
    <w:rsid w:val="00870B18"/>
    <w:rsid w:val="00870D9C"/>
    <w:rsid w:val="00870E2D"/>
    <w:rsid w:val="0087107B"/>
    <w:rsid w:val="008718D6"/>
    <w:rsid w:val="00871AB2"/>
    <w:rsid w:val="0087208D"/>
    <w:rsid w:val="00872229"/>
    <w:rsid w:val="0087266D"/>
    <w:rsid w:val="0087271E"/>
    <w:rsid w:val="00872916"/>
    <w:rsid w:val="00872BE4"/>
    <w:rsid w:val="00872D7B"/>
    <w:rsid w:val="00872E6B"/>
    <w:rsid w:val="008730BA"/>
    <w:rsid w:val="008735A7"/>
    <w:rsid w:val="00873630"/>
    <w:rsid w:val="00873725"/>
    <w:rsid w:val="00873913"/>
    <w:rsid w:val="00873AE6"/>
    <w:rsid w:val="00873BB6"/>
    <w:rsid w:val="00874111"/>
    <w:rsid w:val="00874122"/>
    <w:rsid w:val="00874657"/>
    <w:rsid w:val="00874737"/>
    <w:rsid w:val="0087475C"/>
    <w:rsid w:val="008747BC"/>
    <w:rsid w:val="008749FB"/>
    <w:rsid w:val="00875065"/>
    <w:rsid w:val="008751A0"/>
    <w:rsid w:val="00875298"/>
    <w:rsid w:val="00875456"/>
    <w:rsid w:val="0087573F"/>
    <w:rsid w:val="00875970"/>
    <w:rsid w:val="00875FA7"/>
    <w:rsid w:val="008760F3"/>
    <w:rsid w:val="0087637F"/>
    <w:rsid w:val="008763A0"/>
    <w:rsid w:val="008767C0"/>
    <w:rsid w:val="008774D3"/>
    <w:rsid w:val="00877877"/>
    <w:rsid w:val="008779E8"/>
    <w:rsid w:val="008800AC"/>
    <w:rsid w:val="0088027F"/>
    <w:rsid w:val="00880702"/>
    <w:rsid w:val="00880993"/>
    <w:rsid w:val="008809BC"/>
    <w:rsid w:val="00880A37"/>
    <w:rsid w:val="00880AF6"/>
    <w:rsid w:val="00880E08"/>
    <w:rsid w:val="00881046"/>
    <w:rsid w:val="008810A0"/>
    <w:rsid w:val="008810B3"/>
    <w:rsid w:val="008810C8"/>
    <w:rsid w:val="00881220"/>
    <w:rsid w:val="008812FA"/>
    <w:rsid w:val="0088133E"/>
    <w:rsid w:val="00881510"/>
    <w:rsid w:val="008815DE"/>
    <w:rsid w:val="00881960"/>
    <w:rsid w:val="00881C08"/>
    <w:rsid w:val="00881CD4"/>
    <w:rsid w:val="00881D3B"/>
    <w:rsid w:val="00881D8D"/>
    <w:rsid w:val="00881F39"/>
    <w:rsid w:val="0088231C"/>
    <w:rsid w:val="00882785"/>
    <w:rsid w:val="008828E2"/>
    <w:rsid w:val="00882A9F"/>
    <w:rsid w:val="00882ABD"/>
    <w:rsid w:val="00882B3A"/>
    <w:rsid w:val="00882B88"/>
    <w:rsid w:val="00882C62"/>
    <w:rsid w:val="00882DC2"/>
    <w:rsid w:val="00882E08"/>
    <w:rsid w:val="00882E2C"/>
    <w:rsid w:val="00882E6C"/>
    <w:rsid w:val="00882ECD"/>
    <w:rsid w:val="0088328D"/>
    <w:rsid w:val="008833B3"/>
    <w:rsid w:val="00883554"/>
    <w:rsid w:val="008839F7"/>
    <w:rsid w:val="00883A46"/>
    <w:rsid w:val="00883A9C"/>
    <w:rsid w:val="00883B87"/>
    <w:rsid w:val="00883B8B"/>
    <w:rsid w:val="00884113"/>
    <w:rsid w:val="0088457E"/>
    <w:rsid w:val="0088482B"/>
    <w:rsid w:val="00884B20"/>
    <w:rsid w:val="00884BB9"/>
    <w:rsid w:val="00884C1B"/>
    <w:rsid w:val="00884DAD"/>
    <w:rsid w:val="00885214"/>
    <w:rsid w:val="0088529C"/>
    <w:rsid w:val="00885933"/>
    <w:rsid w:val="00885A67"/>
    <w:rsid w:val="00885BCC"/>
    <w:rsid w:val="00885D4A"/>
    <w:rsid w:val="00885EEE"/>
    <w:rsid w:val="008861D3"/>
    <w:rsid w:val="008861F4"/>
    <w:rsid w:val="00886555"/>
    <w:rsid w:val="00886683"/>
    <w:rsid w:val="00886689"/>
    <w:rsid w:val="00886712"/>
    <w:rsid w:val="00886744"/>
    <w:rsid w:val="00886786"/>
    <w:rsid w:val="00886793"/>
    <w:rsid w:val="008867B2"/>
    <w:rsid w:val="00886DEB"/>
    <w:rsid w:val="00887303"/>
    <w:rsid w:val="008873C4"/>
    <w:rsid w:val="0088756F"/>
    <w:rsid w:val="008877A8"/>
    <w:rsid w:val="00887B97"/>
    <w:rsid w:val="00887CCF"/>
    <w:rsid w:val="00887D23"/>
    <w:rsid w:val="00887E46"/>
    <w:rsid w:val="008900AB"/>
    <w:rsid w:val="008902BD"/>
    <w:rsid w:val="00890391"/>
    <w:rsid w:val="0089045F"/>
    <w:rsid w:val="0089058C"/>
    <w:rsid w:val="008906AF"/>
    <w:rsid w:val="00890777"/>
    <w:rsid w:val="0089089F"/>
    <w:rsid w:val="00890B47"/>
    <w:rsid w:val="00890C4C"/>
    <w:rsid w:val="00890CE0"/>
    <w:rsid w:val="00890F0C"/>
    <w:rsid w:val="00890F4C"/>
    <w:rsid w:val="00891020"/>
    <w:rsid w:val="00891052"/>
    <w:rsid w:val="00891176"/>
    <w:rsid w:val="0089124C"/>
    <w:rsid w:val="0089135A"/>
    <w:rsid w:val="008913DD"/>
    <w:rsid w:val="0089144E"/>
    <w:rsid w:val="00891597"/>
    <w:rsid w:val="008915CA"/>
    <w:rsid w:val="00891742"/>
    <w:rsid w:val="008917CE"/>
    <w:rsid w:val="0089199A"/>
    <w:rsid w:val="00891BEB"/>
    <w:rsid w:val="00891D25"/>
    <w:rsid w:val="00891E0D"/>
    <w:rsid w:val="00891FE6"/>
    <w:rsid w:val="008924C0"/>
    <w:rsid w:val="00892C48"/>
    <w:rsid w:val="00892C57"/>
    <w:rsid w:val="00892E07"/>
    <w:rsid w:val="00892E21"/>
    <w:rsid w:val="00892FA2"/>
    <w:rsid w:val="008930C7"/>
    <w:rsid w:val="008936E9"/>
    <w:rsid w:val="008938DD"/>
    <w:rsid w:val="00893AA3"/>
    <w:rsid w:val="00893D88"/>
    <w:rsid w:val="008940D1"/>
    <w:rsid w:val="00894490"/>
    <w:rsid w:val="00894812"/>
    <w:rsid w:val="0089481B"/>
    <w:rsid w:val="00894A05"/>
    <w:rsid w:val="00894AD2"/>
    <w:rsid w:val="00894AED"/>
    <w:rsid w:val="00894B6B"/>
    <w:rsid w:val="00894BED"/>
    <w:rsid w:val="00894F32"/>
    <w:rsid w:val="00895254"/>
    <w:rsid w:val="00895259"/>
    <w:rsid w:val="008953D0"/>
    <w:rsid w:val="0089554B"/>
    <w:rsid w:val="0089560B"/>
    <w:rsid w:val="008956FD"/>
    <w:rsid w:val="0089594E"/>
    <w:rsid w:val="00895A65"/>
    <w:rsid w:val="00895DB8"/>
    <w:rsid w:val="00895F16"/>
    <w:rsid w:val="0089613B"/>
    <w:rsid w:val="008961C1"/>
    <w:rsid w:val="0089622E"/>
    <w:rsid w:val="008967D3"/>
    <w:rsid w:val="00896D94"/>
    <w:rsid w:val="0089717A"/>
    <w:rsid w:val="008972DE"/>
    <w:rsid w:val="0089749E"/>
    <w:rsid w:val="00897701"/>
    <w:rsid w:val="008978AA"/>
    <w:rsid w:val="00897AE4"/>
    <w:rsid w:val="00897B12"/>
    <w:rsid w:val="00897D0E"/>
    <w:rsid w:val="00897E52"/>
    <w:rsid w:val="008A04CF"/>
    <w:rsid w:val="008A082D"/>
    <w:rsid w:val="008A0952"/>
    <w:rsid w:val="008A0B83"/>
    <w:rsid w:val="008A0C6A"/>
    <w:rsid w:val="008A0DFE"/>
    <w:rsid w:val="008A0E43"/>
    <w:rsid w:val="008A112D"/>
    <w:rsid w:val="008A14C3"/>
    <w:rsid w:val="008A1724"/>
    <w:rsid w:val="008A197A"/>
    <w:rsid w:val="008A19FF"/>
    <w:rsid w:val="008A1E73"/>
    <w:rsid w:val="008A2166"/>
    <w:rsid w:val="008A21A6"/>
    <w:rsid w:val="008A21A8"/>
    <w:rsid w:val="008A23CA"/>
    <w:rsid w:val="008A2454"/>
    <w:rsid w:val="008A29C4"/>
    <w:rsid w:val="008A29FC"/>
    <w:rsid w:val="008A2AD2"/>
    <w:rsid w:val="008A3317"/>
    <w:rsid w:val="008A36F5"/>
    <w:rsid w:val="008A38F7"/>
    <w:rsid w:val="008A394A"/>
    <w:rsid w:val="008A39A4"/>
    <w:rsid w:val="008A39E5"/>
    <w:rsid w:val="008A3A2A"/>
    <w:rsid w:val="008A3C69"/>
    <w:rsid w:val="008A3D6F"/>
    <w:rsid w:val="008A3DD0"/>
    <w:rsid w:val="008A3E77"/>
    <w:rsid w:val="008A425D"/>
    <w:rsid w:val="008A4420"/>
    <w:rsid w:val="008A4600"/>
    <w:rsid w:val="008A4690"/>
    <w:rsid w:val="008A49CD"/>
    <w:rsid w:val="008A4A90"/>
    <w:rsid w:val="008A4B41"/>
    <w:rsid w:val="008A4C1E"/>
    <w:rsid w:val="008A4E90"/>
    <w:rsid w:val="008A4ECC"/>
    <w:rsid w:val="008A4F77"/>
    <w:rsid w:val="008A5538"/>
    <w:rsid w:val="008A5A18"/>
    <w:rsid w:val="008A5A48"/>
    <w:rsid w:val="008A5CB8"/>
    <w:rsid w:val="008A5F5B"/>
    <w:rsid w:val="008A6081"/>
    <w:rsid w:val="008A61FF"/>
    <w:rsid w:val="008A63C5"/>
    <w:rsid w:val="008A63D0"/>
    <w:rsid w:val="008A6537"/>
    <w:rsid w:val="008A666E"/>
    <w:rsid w:val="008A6798"/>
    <w:rsid w:val="008A6A01"/>
    <w:rsid w:val="008A6ADA"/>
    <w:rsid w:val="008A6FAE"/>
    <w:rsid w:val="008A7171"/>
    <w:rsid w:val="008A74F1"/>
    <w:rsid w:val="008A7733"/>
    <w:rsid w:val="008A7828"/>
    <w:rsid w:val="008A7977"/>
    <w:rsid w:val="008A7E13"/>
    <w:rsid w:val="008A7EE0"/>
    <w:rsid w:val="008A7F9F"/>
    <w:rsid w:val="008B09C9"/>
    <w:rsid w:val="008B0CA0"/>
    <w:rsid w:val="008B0CC2"/>
    <w:rsid w:val="008B0D86"/>
    <w:rsid w:val="008B0F48"/>
    <w:rsid w:val="008B0FAF"/>
    <w:rsid w:val="008B0FFF"/>
    <w:rsid w:val="008B1477"/>
    <w:rsid w:val="008B1552"/>
    <w:rsid w:val="008B159C"/>
    <w:rsid w:val="008B196C"/>
    <w:rsid w:val="008B1A78"/>
    <w:rsid w:val="008B1C10"/>
    <w:rsid w:val="008B1CDC"/>
    <w:rsid w:val="008B1FB6"/>
    <w:rsid w:val="008B2014"/>
    <w:rsid w:val="008B23D0"/>
    <w:rsid w:val="008B23F8"/>
    <w:rsid w:val="008B25B8"/>
    <w:rsid w:val="008B25E5"/>
    <w:rsid w:val="008B2643"/>
    <w:rsid w:val="008B2E85"/>
    <w:rsid w:val="008B311B"/>
    <w:rsid w:val="008B3238"/>
    <w:rsid w:val="008B3619"/>
    <w:rsid w:val="008B39F5"/>
    <w:rsid w:val="008B3ADB"/>
    <w:rsid w:val="008B3DCB"/>
    <w:rsid w:val="008B4039"/>
    <w:rsid w:val="008B429A"/>
    <w:rsid w:val="008B433F"/>
    <w:rsid w:val="008B4433"/>
    <w:rsid w:val="008B487E"/>
    <w:rsid w:val="008B49C6"/>
    <w:rsid w:val="008B49EE"/>
    <w:rsid w:val="008B4BDE"/>
    <w:rsid w:val="008B4EC0"/>
    <w:rsid w:val="008B50E4"/>
    <w:rsid w:val="008B5313"/>
    <w:rsid w:val="008B5791"/>
    <w:rsid w:val="008B5824"/>
    <w:rsid w:val="008B5864"/>
    <w:rsid w:val="008B5A87"/>
    <w:rsid w:val="008B5C3D"/>
    <w:rsid w:val="008B5CA9"/>
    <w:rsid w:val="008B5EFB"/>
    <w:rsid w:val="008B5F63"/>
    <w:rsid w:val="008B6152"/>
    <w:rsid w:val="008B6388"/>
    <w:rsid w:val="008B6508"/>
    <w:rsid w:val="008B662F"/>
    <w:rsid w:val="008B6852"/>
    <w:rsid w:val="008B68F6"/>
    <w:rsid w:val="008B6DE3"/>
    <w:rsid w:val="008B6FDE"/>
    <w:rsid w:val="008B70CF"/>
    <w:rsid w:val="008B7261"/>
    <w:rsid w:val="008B729B"/>
    <w:rsid w:val="008B732D"/>
    <w:rsid w:val="008B746F"/>
    <w:rsid w:val="008B74DE"/>
    <w:rsid w:val="008B77FD"/>
    <w:rsid w:val="008B7CF9"/>
    <w:rsid w:val="008B7D3D"/>
    <w:rsid w:val="008B7DC9"/>
    <w:rsid w:val="008B7EB0"/>
    <w:rsid w:val="008C0060"/>
    <w:rsid w:val="008C03DC"/>
    <w:rsid w:val="008C03F0"/>
    <w:rsid w:val="008C06B0"/>
    <w:rsid w:val="008C06D2"/>
    <w:rsid w:val="008C0727"/>
    <w:rsid w:val="008C072C"/>
    <w:rsid w:val="008C078F"/>
    <w:rsid w:val="008C0962"/>
    <w:rsid w:val="008C0B14"/>
    <w:rsid w:val="008C0ED5"/>
    <w:rsid w:val="008C0FD0"/>
    <w:rsid w:val="008C11D1"/>
    <w:rsid w:val="008C15A0"/>
    <w:rsid w:val="008C16BB"/>
    <w:rsid w:val="008C182A"/>
    <w:rsid w:val="008C18EB"/>
    <w:rsid w:val="008C1A7C"/>
    <w:rsid w:val="008C1BA0"/>
    <w:rsid w:val="008C1ECC"/>
    <w:rsid w:val="008C20CE"/>
    <w:rsid w:val="008C2270"/>
    <w:rsid w:val="008C2300"/>
    <w:rsid w:val="008C2404"/>
    <w:rsid w:val="008C2431"/>
    <w:rsid w:val="008C250A"/>
    <w:rsid w:val="008C2572"/>
    <w:rsid w:val="008C265D"/>
    <w:rsid w:val="008C29EA"/>
    <w:rsid w:val="008C2AF5"/>
    <w:rsid w:val="008C2B9C"/>
    <w:rsid w:val="008C2D68"/>
    <w:rsid w:val="008C2F97"/>
    <w:rsid w:val="008C32E0"/>
    <w:rsid w:val="008C375C"/>
    <w:rsid w:val="008C3898"/>
    <w:rsid w:val="008C3913"/>
    <w:rsid w:val="008C3B85"/>
    <w:rsid w:val="008C3D39"/>
    <w:rsid w:val="008C3E94"/>
    <w:rsid w:val="008C404F"/>
    <w:rsid w:val="008C44CB"/>
    <w:rsid w:val="008C4731"/>
    <w:rsid w:val="008C497D"/>
    <w:rsid w:val="008C4994"/>
    <w:rsid w:val="008C4A6E"/>
    <w:rsid w:val="008C4B9C"/>
    <w:rsid w:val="008C4D18"/>
    <w:rsid w:val="008C4D34"/>
    <w:rsid w:val="008C4D69"/>
    <w:rsid w:val="008C4E24"/>
    <w:rsid w:val="008C4F17"/>
    <w:rsid w:val="008C504C"/>
    <w:rsid w:val="008C50DB"/>
    <w:rsid w:val="008C54BC"/>
    <w:rsid w:val="008C54DC"/>
    <w:rsid w:val="008C5561"/>
    <w:rsid w:val="008C5A0C"/>
    <w:rsid w:val="008C5D9B"/>
    <w:rsid w:val="008C5FA9"/>
    <w:rsid w:val="008C62F7"/>
    <w:rsid w:val="008C63CE"/>
    <w:rsid w:val="008C63EE"/>
    <w:rsid w:val="008C6528"/>
    <w:rsid w:val="008C6555"/>
    <w:rsid w:val="008C66C1"/>
    <w:rsid w:val="008C6967"/>
    <w:rsid w:val="008C6C2F"/>
    <w:rsid w:val="008C6DBC"/>
    <w:rsid w:val="008C715A"/>
    <w:rsid w:val="008C75F4"/>
    <w:rsid w:val="008C78F9"/>
    <w:rsid w:val="008C7C6F"/>
    <w:rsid w:val="008C7D97"/>
    <w:rsid w:val="008C7F5B"/>
    <w:rsid w:val="008D04CB"/>
    <w:rsid w:val="008D09AE"/>
    <w:rsid w:val="008D0A1E"/>
    <w:rsid w:val="008D0A2E"/>
    <w:rsid w:val="008D0AFD"/>
    <w:rsid w:val="008D0CC0"/>
    <w:rsid w:val="008D0ECA"/>
    <w:rsid w:val="008D1024"/>
    <w:rsid w:val="008D106B"/>
    <w:rsid w:val="008D123B"/>
    <w:rsid w:val="008D13E4"/>
    <w:rsid w:val="008D148A"/>
    <w:rsid w:val="008D1527"/>
    <w:rsid w:val="008D15B2"/>
    <w:rsid w:val="008D17AA"/>
    <w:rsid w:val="008D17C1"/>
    <w:rsid w:val="008D1B16"/>
    <w:rsid w:val="008D1D26"/>
    <w:rsid w:val="008D2072"/>
    <w:rsid w:val="008D2681"/>
    <w:rsid w:val="008D2995"/>
    <w:rsid w:val="008D2F45"/>
    <w:rsid w:val="008D3187"/>
    <w:rsid w:val="008D3281"/>
    <w:rsid w:val="008D330D"/>
    <w:rsid w:val="008D346F"/>
    <w:rsid w:val="008D3485"/>
    <w:rsid w:val="008D373F"/>
    <w:rsid w:val="008D3750"/>
    <w:rsid w:val="008D39A8"/>
    <w:rsid w:val="008D3ACE"/>
    <w:rsid w:val="008D3B26"/>
    <w:rsid w:val="008D3B46"/>
    <w:rsid w:val="008D3B87"/>
    <w:rsid w:val="008D3DA5"/>
    <w:rsid w:val="008D3E71"/>
    <w:rsid w:val="008D3EA0"/>
    <w:rsid w:val="008D3EA3"/>
    <w:rsid w:val="008D3F21"/>
    <w:rsid w:val="008D3FF6"/>
    <w:rsid w:val="008D41C7"/>
    <w:rsid w:val="008D4514"/>
    <w:rsid w:val="008D4918"/>
    <w:rsid w:val="008D4C57"/>
    <w:rsid w:val="008D4D48"/>
    <w:rsid w:val="008D4E11"/>
    <w:rsid w:val="008D4E5F"/>
    <w:rsid w:val="008D4E96"/>
    <w:rsid w:val="008D5448"/>
    <w:rsid w:val="008D54A7"/>
    <w:rsid w:val="008D561E"/>
    <w:rsid w:val="008D57E1"/>
    <w:rsid w:val="008D5AF8"/>
    <w:rsid w:val="008D5B4E"/>
    <w:rsid w:val="008D5E47"/>
    <w:rsid w:val="008D5F01"/>
    <w:rsid w:val="008D6288"/>
    <w:rsid w:val="008D62C4"/>
    <w:rsid w:val="008D66B8"/>
    <w:rsid w:val="008D66F7"/>
    <w:rsid w:val="008D69D1"/>
    <w:rsid w:val="008D6B31"/>
    <w:rsid w:val="008D6B80"/>
    <w:rsid w:val="008D6D2E"/>
    <w:rsid w:val="008D715D"/>
    <w:rsid w:val="008D758A"/>
    <w:rsid w:val="008D78D2"/>
    <w:rsid w:val="008D78FD"/>
    <w:rsid w:val="008D7A3B"/>
    <w:rsid w:val="008D7B05"/>
    <w:rsid w:val="008D7C8B"/>
    <w:rsid w:val="008D7D21"/>
    <w:rsid w:val="008D7E4B"/>
    <w:rsid w:val="008D7E70"/>
    <w:rsid w:val="008E006F"/>
    <w:rsid w:val="008E044B"/>
    <w:rsid w:val="008E0503"/>
    <w:rsid w:val="008E0514"/>
    <w:rsid w:val="008E0611"/>
    <w:rsid w:val="008E0623"/>
    <w:rsid w:val="008E073A"/>
    <w:rsid w:val="008E080E"/>
    <w:rsid w:val="008E08B8"/>
    <w:rsid w:val="008E0929"/>
    <w:rsid w:val="008E0ABB"/>
    <w:rsid w:val="008E0C62"/>
    <w:rsid w:val="008E0CE8"/>
    <w:rsid w:val="008E0E36"/>
    <w:rsid w:val="008E1007"/>
    <w:rsid w:val="008E15E3"/>
    <w:rsid w:val="008E15E4"/>
    <w:rsid w:val="008E1769"/>
    <w:rsid w:val="008E18BF"/>
    <w:rsid w:val="008E1F3A"/>
    <w:rsid w:val="008E1FDA"/>
    <w:rsid w:val="008E2053"/>
    <w:rsid w:val="008E2085"/>
    <w:rsid w:val="008E21D7"/>
    <w:rsid w:val="008E2410"/>
    <w:rsid w:val="008E26AD"/>
    <w:rsid w:val="008E2A96"/>
    <w:rsid w:val="008E3251"/>
    <w:rsid w:val="008E32CB"/>
    <w:rsid w:val="008E36F8"/>
    <w:rsid w:val="008E373C"/>
    <w:rsid w:val="008E3795"/>
    <w:rsid w:val="008E3C8B"/>
    <w:rsid w:val="008E3DC2"/>
    <w:rsid w:val="008E3E51"/>
    <w:rsid w:val="008E3EA7"/>
    <w:rsid w:val="008E3ECD"/>
    <w:rsid w:val="008E4029"/>
    <w:rsid w:val="008E415F"/>
    <w:rsid w:val="008E45E8"/>
    <w:rsid w:val="008E46C1"/>
    <w:rsid w:val="008E49B1"/>
    <w:rsid w:val="008E4C0F"/>
    <w:rsid w:val="008E5280"/>
    <w:rsid w:val="008E5420"/>
    <w:rsid w:val="008E5446"/>
    <w:rsid w:val="008E555A"/>
    <w:rsid w:val="008E58B9"/>
    <w:rsid w:val="008E591A"/>
    <w:rsid w:val="008E5969"/>
    <w:rsid w:val="008E5A64"/>
    <w:rsid w:val="008E5B71"/>
    <w:rsid w:val="008E5DFE"/>
    <w:rsid w:val="008E6039"/>
    <w:rsid w:val="008E6245"/>
    <w:rsid w:val="008E68AF"/>
    <w:rsid w:val="008E68D5"/>
    <w:rsid w:val="008E6A13"/>
    <w:rsid w:val="008E6A52"/>
    <w:rsid w:val="008E6E2E"/>
    <w:rsid w:val="008E7037"/>
    <w:rsid w:val="008E77CF"/>
    <w:rsid w:val="008E7956"/>
    <w:rsid w:val="008E7B48"/>
    <w:rsid w:val="008E7B69"/>
    <w:rsid w:val="008E7C6D"/>
    <w:rsid w:val="008E7DA0"/>
    <w:rsid w:val="008F0075"/>
    <w:rsid w:val="008F00D8"/>
    <w:rsid w:val="008F039A"/>
    <w:rsid w:val="008F041D"/>
    <w:rsid w:val="008F0579"/>
    <w:rsid w:val="008F0ECB"/>
    <w:rsid w:val="008F0EF3"/>
    <w:rsid w:val="008F10A8"/>
    <w:rsid w:val="008F1295"/>
    <w:rsid w:val="008F1311"/>
    <w:rsid w:val="008F1470"/>
    <w:rsid w:val="008F17BF"/>
    <w:rsid w:val="008F1900"/>
    <w:rsid w:val="008F19FC"/>
    <w:rsid w:val="008F1C01"/>
    <w:rsid w:val="008F1DA6"/>
    <w:rsid w:val="008F1EE9"/>
    <w:rsid w:val="008F211E"/>
    <w:rsid w:val="008F21CC"/>
    <w:rsid w:val="008F21F7"/>
    <w:rsid w:val="008F2220"/>
    <w:rsid w:val="008F23A6"/>
    <w:rsid w:val="008F23A8"/>
    <w:rsid w:val="008F2431"/>
    <w:rsid w:val="008F2505"/>
    <w:rsid w:val="008F277A"/>
    <w:rsid w:val="008F27DD"/>
    <w:rsid w:val="008F2F25"/>
    <w:rsid w:val="008F2F6A"/>
    <w:rsid w:val="008F3076"/>
    <w:rsid w:val="008F47AA"/>
    <w:rsid w:val="008F47DB"/>
    <w:rsid w:val="008F4ED0"/>
    <w:rsid w:val="008F5005"/>
    <w:rsid w:val="008F5269"/>
    <w:rsid w:val="008F5270"/>
    <w:rsid w:val="008F5281"/>
    <w:rsid w:val="008F53B2"/>
    <w:rsid w:val="008F5806"/>
    <w:rsid w:val="008F5D5F"/>
    <w:rsid w:val="008F5DDE"/>
    <w:rsid w:val="008F5E10"/>
    <w:rsid w:val="008F60A9"/>
    <w:rsid w:val="008F6493"/>
    <w:rsid w:val="008F6736"/>
    <w:rsid w:val="008F6C68"/>
    <w:rsid w:val="008F77F0"/>
    <w:rsid w:val="008F78DB"/>
    <w:rsid w:val="008F7A02"/>
    <w:rsid w:val="008F7D84"/>
    <w:rsid w:val="008F7ECC"/>
    <w:rsid w:val="00900039"/>
    <w:rsid w:val="00900066"/>
    <w:rsid w:val="00900233"/>
    <w:rsid w:val="00900437"/>
    <w:rsid w:val="0090085A"/>
    <w:rsid w:val="00901167"/>
    <w:rsid w:val="00901175"/>
    <w:rsid w:val="009012B3"/>
    <w:rsid w:val="0090134D"/>
    <w:rsid w:val="009013E1"/>
    <w:rsid w:val="009013F0"/>
    <w:rsid w:val="00901550"/>
    <w:rsid w:val="009016D4"/>
    <w:rsid w:val="009016F6"/>
    <w:rsid w:val="00901D80"/>
    <w:rsid w:val="00901E2C"/>
    <w:rsid w:val="00902084"/>
    <w:rsid w:val="00902291"/>
    <w:rsid w:val="009022C0"/>
    <w:rsid w:val="00902301"/>
    <w:rsid w:val="00902B09"/>
    <w:rsid w:val="00902C99"/>
    <w:rsid w:val="00902CFB"/>
    <w:rsid w:val="00902D7C"/>
    <w:rsid w:val="00902DE8"/>
    <w:rsid w:val="009031ED"/>
    <w:rsid w:val="00903407"/>
    <w:rsid w:val="009035BE"/>
    <w:rsid w:val="0090362C"/>
    <w:rsid w:val="00903899"/>
    <w:rsid w:val="0090390E"/>
    <w:rsid w:val="0090398D"/>
    <w:rsid w:val="00903A26"/>
    <w:rsid w:val="00903B25"/>
    <w:rsid w:val="00903BC3"/>
    <w:rsid w:val="00903BCE"/>
    <w:rsid w:val="00903FC2"/>
    <w:rsid w:val="009042D4"/>
    <w:rsid w:val="00904346"/>
    <w:rsid w:val="0090434D"/>
    <w:rsid w:val="0090444A"/>
    <w:rsid w:val="0090456E"/>
    <w:rsid w:val="009047C9"/>
    <w:rsid w:val="00904B45"/>
    <w:rsid w:val="00904F2E"/>
    <w:rsid w:val="00905171"/>
    <w:rsid w:val="0090534D"/>
    <w:rsid w:val="009053F9"/>
    <w:rsid w:val="00905628"/>
    <w:rsid w:val="0090590D"/>
    <w:rsid w:val="00905997"/>
    <w:rsid w:val="009059BC"/>
    <w:rsid w:val="00905C55"/>
    <w:rsid w:val="00905E11"/>
    <w:rsid w:val="00905EEF"/>
    <w:rsid w:val="00905FD4"/>
    <w:rsid w:val="00906022"/>
    <w:rsid w:val="009061BA"/>
    <w:rsid w:val="00906429"/>
    <w:rsid w:val="00906722"/>
    <w:rsid w:val="0090691B"/>
    <w:rsid w:val="009069D0"/>
    <w:rsid w:val="00906C25"/>
    <w:rsid w:val="00906D83"/>
    <w:rsid w:val="00906DBF"/>
    <w:rsid w:val="00907164"/>
    <w:rsid w:val="0090756B"/>
    <w:rsid w:val="009077BC"/>
    <w:rsid w:val="00907988"/>
    <w:rsid w:val="009079FC"/>
    <w:rsid w:val="00907DBB"/>
    <w:rsid w:val="00907F2B"/>
    <w:rsid w:val="00910554"/>
    <w:rsid w:val="009109FB"/>
    <w:rsid w:val="00910A7C"/>
    <w:rsid w:val="00910A8D"/>
    <w:rsid w:val="00910E23"/>
    <w:rsid w:val="009110A5"/>
    <w:rsid w:val="00911387"/>
    <w:rsid w:val="00911398"/>
    <w:rsid w:val="009113A1"/>
    <w:rsid w:val="009113AB"/>
    <w:rsid w:val="009115D2"/>
    <w:rsid w:val="009117ED"/>
    <w:rsid w:val="009118A8"/>
    <w:rsid w:val="00911AB5"/>
    <w:rsid w:val="00911B3C"/>
    <w:rsid w:val="00911B90"/>
    <w:rsid w:val="00911D07"/>
    <w:rsid w:val="00911E79"/>
    <w:rsid w:val="00911F76"/>
    <w:rsid w:val="0091201F"/>
    <w:rsid w:val="00912916"/>
    <w:rsid w:val="0091298E"/>
    <w:rsid w:val="00912CA5"/>
    <w:rsid w:val="00912DFB"/>
    <w:rsid w:val="009130E1"/>
    <w:rsid w:val="009134CC"/>
    <w:rsid w:val="009136B5"/>
    <w:rsid w:val="00913813"/>
    <w:rsid w:val="00913B70"/>
    <w:rsid w:val="00913C51"/>
    <w:rsid w:val="00913EDB"/>
    <w:rsid w:val="00913F7D"/>
    <w:rsid w:val="00914359"/>
    <w:rsid w:val="009145DD"/>
    <w:rsid w:val="00914667"/>
    <w:rsid w:val="009147AA"/>
    <w:rsid w:val="00914A01"/>
    <w:rsid w:val="00914CB5"/>
    <w:rsid w:val="00914D54"/>
    <w:rsid w:val="00914F39"/>
    <w:rsid w:val="00914F55"/>
    <w:rsid w:val="0091500B"/>
    <w:rsid w:val="00915105"/>
    <w:rsid w:val="009153FF"/>
    <w:rsid w:val="00915585"/>
    <w:rsid w:val="00915589"/>
    <w:rsid w:val="009156F7"/>
    <w:rsid w:val="009159EE"/>
    <w:rsid w:val="00915AB2"/>
    <w:rsid w:val="00915F85"/>
    <w:rsid w:val="009165A2"/>
    <w:rsid w:val="0091660A"/>
    <w:rsid w:val="0091685E"/>
    <w:rsid w:val="00916A74"/>
    <w:rsid w:val="00916FC3"/>
    <w:rsid w:val="00917039"/>
    <w:rsid w:val="009171B0"/>
    <w:rsid w:val="009173DC"/>
    <w:rsid w:val="009174F8"/>
    <w:rsid w:val="00917877"/>
    <w:rsid w:val="009200B6"/>
    <w:rsid w:val="00920525"/>
    <w:rsid w:val="0092058B"/>
    <w:rsid w:val="009206F1"/>
    <w:rsid w:val="00920F46"/>
    <w:rsid w:val="00920FB2"/>
    <w:rsid w:val="0092107D"/>
    <w:rsid w:val="009212D6"/>
    <w:rsid w:val="0092165B"/>
    <w:rsid w:val="00921BF1"/>
    <w:rsid w:val="00921F0C"/>
    <w:rsid w:val="00921F84"/>
    <w:rsid w:val="0092219B"/>
    <w:rsid w:val="009223AD"/>
    <w:rsid w:val="009225D8"/>
    <w:rsid w:val="00922722"/>
    <w:rsid w:val="00922A91"/>
    <w:rsid w:val="00922D95"/>
    <w:rsid w:val="0092330D"/>
    <w:rsid w:val="009233F2"/>
    <w:rsid w:val="0092353B"/>
    <w:rsid w:val="009239A9"/>
    <w:rsid w:val="00923A98"/>
    <w:rsid w:val="00923CEF"/>
    <w:rsid w:val="00923D36"/>
    <w:rsid w:val="00923FA5"/>
    <w:rsid w:val="00923FC3"/>
    <w:rsid w:val="009240A2"/>
    <w:rsid w:val="0092418C"/>
    <w:rsid w:val="009242DA"/>
    <w:rsid w:val="009243B0"/>
    <w:rsid w:val="00924516"/>
    <w:rsid w:val="009245C1"/>
    <w:rsid w:val="009246FC"/>
    <w:rsid w:val="009247FE"/>
    <w:rsid w:val="00924813"/>
    <w:rsid w:val="0092511D"/>
    <w:rsid w:val="00925176"/>
    <w:rsid w:val="009251AC"/>
    <w:rsid w:val="009252DE"/>
    <w:rsid w:val="00925429"/>
    <w:rsid w:val="0092569C"/>
    <w:rsid w:val="009256BA"/>
    <w:rsid w:val="00925941"/>
    <w:rsid w:val="009259BD"/>
    <w:rsid w:val="00925C62"/>
    <w:rsid w:val="00925EBE"/>
    <w:rsid w:val="00925FBA"/>
    <w:rsid w:val="009260E0"/>
    <w:rsid w:val="00926121"/>
    <w:rsid w:val="009261E0"/>
    <w:rsid w:val="0092629C"/>
    <w:rsid w:val="009263AF"/>
    <w:rsid w:val="009263B1"/>
    <w:rsid w:val="009264AE"/>
    <w:rsid w:val="00926603"/>
    <w:rsid w:val="0092661A"/>
    <w:rsid w:val="00926630"/>
    <w:rsid w:val="009267FC"/>
    <w:rsid w:val="0092683E"/>
    <w:rsid w:val="00926B0D"/>
    <w:rsid w:val="00926B6F"/>
    <w:rsid w:val="00926CE9"/>
    <w:rsid w:val="00926F1A"/>
    <w:rsid w:val="00927028"/>
    <w:rsid w:val="009270B6"/>
    <w:rsid w:val="009273D8"/>
    <w:rsid w:val="0092774F"/>
    <w:rsid w:val="0092782A"/>
    <w:rsid w:val="00927D86"/>
    <w:rsid w:val="00927E39"/>
    <w:rsid w:val="00927FB1"/>
    <w:rsid w:val="009300E4"/>
    <w:rsid w:val="009300F3"/>
    <w:rsid w:val="009301A5"/>
    <w:rsid w:val="009302ED"/>
    <w:rsid w:val="009303B7"/>
    <w:rsid w:val="00930455"/>
    <w:rsid w:val="009304D6"/>
    <w:rsid w:val="00930585"/>
    <w:rsid w:val="009305C6"/>
    <w:rsid w:val="009306C8"/>
    <w:rsid w:val="00930A62"/>
    <w:rsid w:val="00930ACA"/>
    <w:rsid w:val="00930D2D"/>
    <w:rsid w:val="00930D95"/>
    <w:rsid w:val="00930DAC"/>
    <w:rsid w:val="00930E58"/>
    <w:rsid w:val="00930FBF"/>
    <w:rsid w:val="009312B0"/>
    <w:rsid w:val="00931318"/>
    <w:rsid w:val="00931496"/>
    <w:rsid w:val="00931656"/>
    <w:rsid w:val="009316E9"/>
    <w:rsid w:val="00931722"/>
    <w:rsid w:val="00931954"/>
    <w:rsid w:val="00931A97"/>
    <w:rsid w:val="00931D91"/>
    <w:rsid w:val="00932752"/>
    <w:rsid w:val="00932802"/>
    <w:rsid w:val="00932849"/>
    <w:rsid w:val="009328CD"/>
    <w:rsid w:val="00932A47"/>
    <w:rsid w:val="00932BD9"/>
    <w:rsid w:val="00932EE3"/>
    <w:rsid w:val="00932F52"/>
    <w:rsid w:val="00932FAA"/>
    <w:rsid w:val="00932FE9"/>
    <w:rsid w:val="00933066"/>
    <w:rsid w:val="009330D2"/>
    <w:rsid w:val="00933837"/>
    <w:rsid w:val="00933A37"/>
    <w:rsid w:val="00933B22"/>
    <w:rsid w:val="00933F65"/>
    <w:rsid w:val="0093405D"/>
    <w:rsid w:val="0093416C"/>
    <w:rsid w:val="0093423A"/>
    <w:rsid w:val="009345DC"/>
    <w:rsid w:val="00934727"/>
    <w:rsid w:val="00934AA2"/>
    <w:rsid w:val="00934BE0"/>
    <w:rsid w:val="00934D94"/>
    <w:rsid w:val="00934E65"/>
    <w:rsid w:val="00934EF8"/>
    <w:rsid w:val="00935108"/>
    <w:rsid w:val="009351DE"/>
    <w:rsid w:val="009354A7"/>
    <w:rsid w:val="0093565C"/>
    <w:rsid w:val="009356AF"/>
    <w:rsid w:val="0093577E"/>
    <w:rsid w:val="00935834"/>
    <w:rsid w:val="009358A6"/>
    <w:rsid w:val="00935D93"/>
    <w:rsid w:val="00936260"/>
    <w:rsid w:val="0093626F"/>
    <w:rsid w:val="0093638E"/>
    <w:rsid w:val="009363C3"/>
    <w:rsid w:val="00936664"/>
    <w:rsid w:val="00936849"/>
    <w:rsid w:val="00936CEC"/>
    <w:rsid w:val="00936D24"/>
    <w:rsid w:val="0093717C"/>
    <w:rsid w:val="0093738D"/>
    <w:rsid w:val="009373FC"/>
    <w:rsid w:val="009376CC"/>
    <w:rsid w:val="009377FA"/>
    <w:rsid w:val="0093792F"/>
    <w:rsid w:val="009379FE"/>
    <w:rsid w:val="00937BA2"/>
    <w:rsid w:val="00940104"/>
    <w:rsid w:val="009403C2"/>
    <w:rsid w:val="00940827"/>
    <w:rsid w:val="009408EB"/>
    <w:rsid w:val="00940AF7"/>
    <w:rsid w:val="00940B05"/>
    <w:rsid w:val="00940BB6"/>
    <w:rsid w:val="009411E5"/>
    <w:rsid w:val="0094131C"/>
    <w:rsid w:val="00941948"/>
    <w:rsid w:val="00941C05"/>
    <w:rsid w:val="00941E43"/>
    <w:rsid w:val="00942169"/>
    <w:rsid w:val="00942301"/>
    <w:rsid w:val="0094230B"/>
    <w:rsid w:val="00943031"/>
    <w:rsid w:val="009431E1"/>
    <w:rsid w:val="0094328C"/>
    <w:rsid w:val="009432C5"/>
    <w:rsid w:val="0094379A"/>
    <w:rsid w:val="00943B96"/>
    <w:rsid w:val="00944170"/>
    <w:rsid w:val="00944908"/>
    <w:rsid w:val="00944B2D"/>
    <w:rsid w:val="00944E75"/>
    <w:rsid w:val="00944EF5"/>
    <w:rsid w:val="00945514"/>
    <w:rsid w:val="009455A7"/>
    <w:rsid w:val="0094594D"/>
    <w:rsid w:val="00945C19"/>
    <w:rsid w:val="0094637A"/>
    <w:rsid w:val="009463B4"/>
    <w:rsid w:val="009463EE"/>
    <w:rsid w:val="009463F1"/>
    <w:rsid w:val="00946C53"/>
    <w:rsid w:val="00946C7A"/>
    <w:rsid w:val="00946D50"/>
    <w:rsid w:val="00946DCE"/>
    <w:rsid w:val="00946DEE"/>
    <w:rsid w:val="00946F06"/>
    <w:rsid w:val="00947609"/>
    <w:rsid w:val="009478E7"/>
    <w:rsid w:val="00947B77"/>
    <w:rsid w:val="00947BA5"/>
    <w:rsid w:val="00947C5B"/>
    <w:rsid w:val="00947DE6"/>
    <w:rsid w:val="00947F13"/>
    <w:rsid w:val="00950039"/>
    <w:rsid w:val="009501F8"/>
    <w:rsid w:val="009501F9"/>
    <w:rsid w:val="0095044D"/>
    <w:rsid w:val="0095054F"/>
    <w:rsid w:val="00950750"/>
    <w:rsid w:val="00950766"/>
    <w:rsid w:val="009509B1"/>
    <w:rsid w:val="00950A5B"/>
    <w:rsid w:val="00950EF1"/>
    <w:rsid w:val="00951B39"/>
    <w:rsid w:val="00951E02"/>
    <w:rsid w:val="00951FE1"/>
    <w:rsid w:val="0095217F"/>
    <w:rsid w:val="009524A7"/>
    <w:rsid w:val="009524EB"/>
    <w:rsid w:val="009525D8"/>
    <w:rsid w:val="0095268A"/>
    <w:rsid w:val="00952AE5"/>
    <w:rsid w:val="00952CD0"/>
    <w:rsid w:val="00952ECF"/>
    <w:rsid w:val="00952F2D"/>
    <w:rsid w:val="00952F3B"/>
    <w:rsid w:val="00953047"/>
    <w:rsid w:val="009533EB"/>
    <w:rsid w:val="00953456"/>
    <w:rsid w:val="009535F0"/>
    <w:rsid w:val="00953A3C"/>
    <w:rsid w:val="00953B0D"/>
    <w:rsid w:val="00953D6E"/>
    <w:rsid w:val="00953DC9"/>
    <w:rsid w:val="00954098"/>
    <w:rsid w:val="0095482F"/>
    <w:rsid w:val="0095483B"/>
    <w:rsid w:val="00954AF1"/>
    <w:rsid w:val="00954B46"/>
    <w:rsid w:val="00954C34"/>
    <w:rsid w:val="00954CE4"/>
    <w:rsid w:val="00954FBB"/>
    <w:rsid w:val="0095518A"/>
    <w:rsid w:val="009551AC"/>
    <w:rsid w:val="00955577"/>
    <w:rsid w:val="0095565C"/>
    <w:rsid w:val="00955821"/>
    <w:rsid w:val="009559FB"/>
    <w:rsid w:val="00955C13"/>
    <w:rsid w:val="00955CB8"/>
    <w:rsid w:val="00955D4C"/>
    <w:rsid w:val="00955E32"/>
    <w:rsid w:val="00955EA1"/>
    <w:rsid w:val="009565F8"/>
    <w:rsid w:val="00956B1F"/>
    <w:rsid w:val="00956BEF"/>
    <w:rsid w:val="00956F17"/>
    <w:rsid w:val="00956F81"/>
    <w:rsid w:val="00957325"/>
    <w:rsid w:val="00957395"/>
    <w:rsid w:val="0095743C"/>
    <w:rsid w:val="009576B6"/>
    <w:rsid w:val="009577C8"/>
    <w:rsid w:val="009577D9"/>
    <w:rsid w:val="00957905"/>
    <w:rsid w:val="00957B42"/>
    <w:rsid w:val="00957B9F"/>
    <w:rsid w:val="00957C1B"/>
    <w:rsid w:val="00957DC3"/>
    <w:rsid w:val="00957EFD"/>
    <w:rsid w:val="0096044A"/>
    <w:rsid w:val="009606E5"/>
    <w:rsid w:val="00960AEB"/>
    <w:rsid w:val="00960BF6"/>
    <w:rsid w:val="00960C48"/>
    <w:rsid w:val="00960C78"/>
    <w:rsid w:val="00960E9C"/>
    <w:rsid w:val="00960F52"/>
    <w:rsid w:val="00960F61"/>
    <w:rsid w:val="00960FD0"/>
    <w:rsid w:val="00960FEC"/>
    <w:rsid w:val="0096106F"/>
    <w:rsid w:val="0096107F"/>
    <w:rsid w:val="0096115F"/>
    <w:rsid w:val="009611C7"/>
    <w:rsid w:val="009611F9"/>
    <w:rsid w:val="009613AE"/>
    <w:rsid w:val="00961703"/>
    <w:rsid w:val="0096182E"/>
    <w:rsid w:val="0096182F"/>
    <w:rsid w:val="00961AD6"/>
    <w:rsid w:val="00961AF5"/>
    <w:rsid w:val="00961BF4"/>
    <w:rsid w:val="00961F51"/>
    <w:rsid w:val="00961F80"/>
    <w:rsid w:val="009620D8"/>
    <w:rsid w:val="00962202"/>
    <w:rsid w:val="00962250"/>
    <w:rsid w:val="00962365"/>
    <w:rsid w:val="009623BD"/>
    <w:rsid w:val="009623E0"/>
    <w:rsid w:val="00962403"/>
    <w:rsid w:val="00962956"/>
    <w:rsid w:val="00962A79"/>
    <w:rsid w:val="00962CF0"/>
    <w:rsid w:val="00962E4F"/>
    <w:rsid w:val="00962F0B"/>
    <w:rsid w:val="00963729"/>
    <w:rsid w:val="0096383E"/>
    <w:rsid w:val="00963A33"/>
    <w:rsid w:val="00963B8B"/>
    <w:rsid w:val="00963D91"/>
    <w:rsid w:val="00964545"/>
    <w:rsid w:val="0096464C"/>
    <w:rsid w:val="00964AB0"/>
    <w:rsid w:val="00964C00"/>
    <w:rsid w:val="00965501"/>
    <w:rsid w:val="0096566F"/>
    <w:rsid w:val="009657CA"/>
    <w:rsid w:val="00965CDE"/>
    <w:rsid w:val="00965FA8"/>
    <w:rsid w:val="009660CA"/>
    <w:rsid w:val="00966403"/>
    <w:rsid w:val="009666CE"/>
    <w:rsid w:val="009667E4"/>
    <w:rsid w:val="009668C1"/>
    <w:rsid w:val="00966AF1"/>
    <w:rsid w:val="00966E0E"/>
    <w:rsid w:val="00966F9E"/>
    <w:rsid w:val="00967048"/>
    <w:rsid w:val="009670C4"/>
    <w:rsid w:val="009672AA"/>
    <w:rsid w:val="00967498"/>
    <w:rsid w:val="009674CA"/>
    <w:rsid w:val="00967542"/>
    <w:rsid w:val="00967770"/>
    <w:rsid w:val="009677FA"/>
    <w:rsid w:val="00967841"/>
    <w:rsid w:val="00967B35"/>
    <w:rsid w:val="00967BC0"/>
    <w:rsid w:val="00967D68"/>
    <w:rsid w:val="00967D88"/>
    <w:rsid w:val="00970109"/>
    <w:rsid w:val="00970E13"/>
    <w:rsid w:val="0097144B"/>
    <w:rsid w:val="009714B0"/>
    <w:rsid w:val="00971600"/>
    <w:rsid w:val="0097187C"/>
    <w:rsid w:val="009719BF"/>
    <w:rsid w:val="00971A29"/>
    <w:rsid w:val="00972134"/>
    <w:rsid w:val="00972266"/>
    <w:rsid w:val="00972277"/>
    <w:rsid w:val="0097244A"/>
    <w:rsid w:val="00972531"/>
    <w:rsid w:val="00972649"/>
    <w:rsid w:val="009726A1"/>
    <w:rsid w:val="009726C5"/>
    <w:rsid w:val="009728F1"/>
    <w:rsid w:val="009729CB"/>
    <w:rsid w:val="00972AD4"/>
    <w:rsid w:val="00972ADC"/>
    <w:rsid w:val="00972BBA"/>
    <w:rsid w:val="00972D48"/>
    <w:rsid w:val="00973150"/>
    <w:rsid w:val="00973168"/>
    <w:rsid w:val="0097329C"/>
    <w:rsid w:val="0097366F"/>
    <w:rsid w:val="009738DE"/>
    <w:rsid w:val="0097398C"/>
    <w:rsid w:val="009739BB"/>
    <w:rsid w:val="00973A2C"/>
    <w:rsid w:val="00973C4D"/>
    <w:rsid w:val="0097401A"/>
    <w:rsid w:val="009740E3"/>
    <w:rsid w:val="00974495"/>
    <w:rsid w:val="0097459B"/>
    <w:rsid w:val="00974654"/>
    <w:rsid w:val="00974768"/>
    <w:rsid w:val="00974C2A"/>
    <w:rsid w:val="00974DE9"/>
    <w:rsid w:val="00974DF1"/>
    <w:rsid w:val="00974DF5"/>
    <w:rsid w:val="0097549E"/>
    <w:rsid w:val="00975866"/>
    <w:rsid w:val="00975922"/>
    <w:rsid w:val="00975B04"/>
    <w:rsid w:val="00975D94"/>
    <w:rsid w:val="00975F30"/>
    <w:rsid w:val="00976322"/>
    <w:rsid w:val="00976D36"/>
    <w:rsid w:val="00976EBE"/>
    <w:rsid w:val="00976EC1"/>
    <w:rsid w:val="00976ECB"/>
    <w:rsid w:val="009772A3"/>
    <w:rsid w:val="009774AF"/>
    <w:rsid w:val="00980173"/>
    <w:rsid w:val="0098021E"/>
    <w:rsid w:val="009804D6"/>
    <w:rsid w:val="0098065D"/>
    <w:rsid w:val="00980BB2"/>
    <w:rsid w:val="00980C86"/>
    <w:rsid w:val="00980CD9"/>
    <w:rsid w:val="00980DEE"/>
    <w:rsid w:val="00980EFC"/>
    <w:rsid w:val="00980F3A"/>
    <w:rsid w:val="00980FC0"/>
    <w:rsid w:val="009810C2"/>
    <w:rsid w:val="00981173"/>
    <w:rsid w:val="0098117D"/>
    <w:rsid w:val="009815C0"/>
    <w:rsid w:val="009816EE"/>
    <w:rsid w:val="00981D64"/>
    <w:rsid w:val="00981DBD"/>
    <w:rsid w:val="00981DF5"/>
    <w:rsid w:val="00982100"/>
    <w:rsid w:val="0098250C"/>
    <w:rsid w:val="00982A61"/>
    <w:rsid w:val="00982C00"/>
    <w:rsid w:val="00982E3B"/>
    <w:rsid w:val="00982E9A"/>
    <w:rsid w:val="00982FD2"/>
    <w:rsid w:val="00983524"/>
    <w:rsid w:val="009836DE"/>
    <w:rsid w:val="00983765"/>
    <w:rsid w:val="00983AC8"/>
    <w:rsid w:val="00983AE5"/>
    <w:rsid w:val="00983BF8"/>
    <w:rsid w:val="00983E3D"/>
    <w:rsid w:val="00983FC0"/>
    <w:rsid w:val="0098411E"/>
    <w:rsid w:val="009841E1"/>
    <w:rsid w:val="00984201"/>
    <w:rsid w:val="00984446"/>
    <w:rsid w:val="0098452D"/>
    <w:rsid w:val="00984615"/>
    <w:rsid w:val="009848AA"/>
    <w:rsid w:val="009848B1"/>
    <w:rsid w:val="0098496F"/>
    <w:rsid w:val="00984DE1"/>
    <w:rsid w:val="00985052"/>
    <w:rsid w:val="00985077"/>
    <w:rsid w:val="00985169"/>
    <w:rsid w:val="00985280"/>
    <w:rsid w:val="00985628"/>
    <w:rsid w:val="00985682"/>
    <w:rsid w:val="0098568A"/>
    <w:rsid w:val="00985A40"/>
    <w:rsid w:val="00985BBD"/>
    <w:rsid w:val="00985EC8"/>
    <w:rsid w:val="009860A6"/>
    <w:rsid w:val="0098635E"/>
    <w:rsid w:val="00986B6D"/>
    <w:rsid w:val="00986D4C"/>
    <w:rsid w:val="00986D8C"/>
    <w:rsid w:val="00986E7E"/>
    <w:rsid w:val="0098704E"/>
    <w:rsid w:val="0098712F"/>
    <w:rsid w:val="009876D2"/>
    <w:rsid w:val="0098772D"/>
    <w:rsid w:val="00987808"/>
    <w:rsid w:val="009878D3"/>
    <w:rsid w:val="00987C0D"/>
    <w:rsid w:val="0099001B"/>
    <w:rsid w:val="00990617"/>
    <w:rsid w:val="0099063C"/>
    <w:rsid w:val="009906A8"/>
    <w:rsid w:val="009906D1"/>
    <w:rsid w:val="009908CE"/>
    <w:rsid w:val="00990B3F"/>
    <w:rsid w:val="00990B66"/>
    <w:rsid w:val="00990D6A"/>
    <w:rsid w:val="00991262"/>
    <w:rsid w:val="00991317"/>
    <w:rsid w:val="00991404"/>
    <w:rsid w:val="0099187C"/>
    <w:rsid w:val="00991A18"/>
    <w:rsid w:val="00991E3C"/>
    <w:rsid w:val="00991EDA"/>
    <w:rsid w:val="00992531"/>
    <w:rsid w:val="00992986"/>
    <w:rsid w:val="00992DD5"/>
    <w:rsid w:val="009932B4"/>
    <w:rsid w:val="009939A0"/>
    <w:rsid w:val="00993A2B"/>
    <w:rsid w:val="00993B7A"/>
    <w:rsid w:val="00993E0B"/>
    <w:rsid w:val="00993F6B"/>
    <w:rsid w:val="00994533"/>
    <w:rsid w:val="009946EB"/>
    <w:rsid w:val="00994764"/>
    <w:rsid w:val="009948EB"/>
    <w:rsid w:val="009949FE"/>
    <w:rsid w:val="00994B2F"/>
    <w:rsid w:val="0099507A"/>
    <w:rsid w:val="00995502"/>
    <w:rsid w:val="0099559F"/>
    <w:rsid w:val="00995711"/>
    <w:rsid w:val="00995717"/>
    <w:rsid w:val="00995777"/>
    <w:rsid w:val="0099579E"/>
    <w:rsid w:val="00995947"/>
    <w:rsid w:val="00995AD1"/>
    <w:rsid w:val="00995AEB"/>
    <w:rsid w:val="00995C22"/>
    <w:rsid w:val="00996082"/>
    <w:rsid w:val="009960A5"/>
    <w:rsid w:val="009964DF"/>
    <w:rsid w:val="00996557"/>
    <w:rsid w:val="0099668E"/>
    <w:rsid w:val="009968CD"/>
    <w:rsid w:val="00996A59"/>
    <w:rsid w:val="00996B09"/>
    <w:rsid w:val="00996B81"/>
    <w:rsid w:val="00996E17"/>
    <w:rsid w:val="00996EDC"/>
    <w:rsid w:val="00996F84"/>
    <w:rsid w:val="009971BA"/>
    <w:rsid w:val="009973B9"/>
    <w:rsid w:val="00997501"/>
    <w:rsid w:val="00997586"/>
    <w:rsid w:val="00997680"/>
    <w:rsid w:val="009977C5"/>
    <w:rsid w:val="00997890"/>
    <w:rsid w:val="00997C32"/>
    <w:rsid w:val="00997FC3"/>
    <w:rsid w:val="009A04E5"/>
    <w:rsid w:val="009A05D4"/>
    <w:rsid w:val="009A093E"/>
    <w:rsid w:val="009A0AB8"/>
    <w:rsid w:val="009A0C1E"/>
    <w:rsid w:val="009A0D82"/>
    <w:rsid w:val="009A127A"/>
    <w:rsid w:val="009A12F7"/>
    <w:rsid w:val="009A1333"/>
    <w:rsid w:val="009A1501"/>
    <w:rsid w:val="009A1C02"/>
    <w:rsid w:val="009A1C61"/>
    <w:rsid w:val="009A1D9C"/>
    <w:rsid w:val="009A1DA7"/>
    <w:rsid w:val="009A1FA5"/>
    <w:rsid w:val="009A1FDF"/>
    <w:rsid w:val="009A2092"/>
    <w:rsid w:val="009A21C6"/>
    <w:rsid w:val="009A21D4"/>
    <w:rsid w:val="009A2222"/>
    <w:rsid w:val="009A22E6"/>
    <w:rsid w:val="009A291A"/>
    <w:rsid w:val="009A29BE"/>
    <w:rsid w:val="009A29DC"/>
    <w:rsid w:val="009A2A84"/>
    <w:rsid w:val="009A2C67"/>
    <w:rsid w:val="009A2F42"/>
    <w:rsid w:val="009A3312"/>
    <w:rsid w:val="009A337E"/>
    <w:rsid w:val="009A36DB"/>
    <w:rsid w:val="009A3AA3"/>
    <w:rsid w:val="009A3BD7"/>
    <w:rsid w:val="009A3DE1"/>
    <w:rsid w:val="009A3FC9"/>
    <w:rsid w:val="009A402B"/>
    <w:rsid w:val="009A42E4"/>
    <w:rsid w:val="009A4313"/>
    <w:rsid w:val="009A45E1"/>
    <w:rsid w:val="009A46C7"/>
    <w:rsid w:val="009A4784"/>
    <w:rsid w:val="009A47DD"/>
    <w:rsid w:val="009A4A8E"/>
    <w:rsid w:val="009A4CD3"/>
    <w:rsid w:val="009A4D6D"/>
    <w:rsid w:val="009A4D8E"/>
    <w:rsid w:val="009A4E48"/>
    <w:rsid w:val="009A4F71"/>
    <w:rsid w:val="009A5337"/>
    <w:rsid w:val="009A543B"/>
    <w:rsid w:val="009A5588"/>
    <w:rsid w:val="009A578B"/>
    <w:rsid w:val="009A58BC"/>
    <w:rsid w:val="009A5C6B"/>
    <w:rsid w:val="009A5DB7"/>
    <w:rsid w:val="009A5DED"/>
    <w:rsid w:val="009A5EC4"/>
    <w:rsid w:val="009A622E"/>
    <w:rsid w:val="009A6951"/>
    <w:rsid w:val="009A697E"/>
    <w:rsid w:val="009A6B84"/>
    <w:rsid w:val="009A6BA2"/>
    <w:rsid w:val="009A6CCF"/>
    <w:rsid w:val="009A6E82"/>
    <w:rsid w:val="009A6F4B"/>
    <w:rsid w:val="009A6F9D"/>
    <w:rsid w:val="009A71E9"/>
    <w:rsid w:val="009A72E3"/>
    <w:rsid w:val="009A7A4C"/>
    <w:rsid w:val="009A7D21"/>
    <w:rsid w:val="009A7EC4"/>
    <w:rsid w:val="009B0009"/>
    <w:rsid w:val="009B03C2"/>
    <w:rsid w:val="009B0619"/>
    <w:rsid w:val="009B0701"/>
    <w:rsid w:val="009B0777"/>
    <w:rsid w:val="009B0C86"/>
    <w:rsid w:val="009B0EA9"/>
    <w:rsid w:val="009B1018"/>
    <w:rsid w:val="009B1054"/>
    <w:rsid w:val="009B130E"/>
    <w:rsid w:val="009B179A"/>
    <w:rsid w:val="009B18A3"/>
    <w:rsid w:val="009B2316"/>
    <w:rsid w:val="009B23DE"/>
    <w:rsid w:val="009B2660"/>
    <w:rsid w:val="009B2975"/>
    <w:rsid w:val="009B2FBE"/>
    <w:rsid w:val="009B3019"/>
    <w:rsid w:val="009B31A6"/>
    <w:rsid w:val="009B32ED"/>
    <w:rsid w:val="009B3842"/>
    <w:rsid w:val="009B389A"/>
    <w:rsid w:val="009B38BB"/>
    <w:rsid w:val="009B3AB6"/>
    <w:rsid w:val="009B3C52"/>
    <w:rsid w:val="009B3F89"/>
    <w:rsid w:val="009B3FF2"/>
    <w:rsid w:val="009B404C"/>
    <w:rsid w:val="009B4142"/>
    <w:rsid w:val="009B43D1"/>
    <w:rsid w:val="009B48FF"/>
    <w:rsid w:val="009B494D"/>
    <w:rsid w:val="009B4BB2"/>
    <w:rsid w:val="009B4C3B"/>
    <w:rsid w:val="009B4E01"/>
    <w:rsid w:val="009B4F30"/>
    <w:rsid w:val="009B50B4"/>
    <w:rsid w:val="009B50C5"/>
    <w:rsid w:val="009B56DA"/>
    <w:rsid w:val="009B594C"/>
    <w:rsid w:val="009B5A49"/>
    <w:rsid w:val="009B6037"/>
    <w:rsid w:val="009B6384"/>
    <w:rsid w:val="009B685A"/>
    <w:rsid w:val="009B6900"/>
    <w:rsid w:val="009B695E"/>
    <w:rsid w:val="009B6B3E"/>
    <w:rsid w:val="009B6BC0"/>
    <w:rsid w:val="009B6ED2"/>
    <w:rsid w:val="009B71A1"/>
    <w:rsid w:val="009B7278"/>
    <w:rsid w:val="009B7290"/>
    <w:rsid w:val="009B72D8"/>
    <w:rsid w:val="009B72DD"/>
    <w:rsid w:val="009B7685"/>
    <w:rsid w:val="009B7693"/>
    <w:rsid w:val="009B76FB"/>
    <w:rsid w:val="009B7876"/>
    <w:rsid w:val="009B7CD1"/>
    <w:rsid w:val="009B7FC1"/>
    <w:rsid w:val="009C0469"/>
    <w:rsid w:val="009C05C1"/>
    <w:rsid w:val="009C0B79"/>
    <w:rsid w:val="009C0E2B"/>
    <w:rsid w:val="009C0FBC"/>
    <w:rsid w:val="009C14F9"/>
    <w:rsid w:val="009C15D2"/>
    <w:rsid w:val="009C1616"/>
    <w:rsid w:val="009C1673"/>
    <w:rsid w:val="009C18FC"/>
    <w:rsid w:val="009C191E"/>
    <w:rsid w:val="009C2024"/>
    <w:rsid w:val="009C207F"/>
    <w:rsid w:val="009C246E"/>
    <w:rsid w:val="009C24A8"/>
    <w:rsid w:val="009C264D"/>
    <w:rsid w:val="009C27E4"/>
    <w:rsid w:val="009C29F6"/>
    <w:rsid w:val="009C2AC1"/>
    <w:rsid w:val="009C318E"/>
    <w:rsid w:val="009C3199"/>
    <w:rsid w:val="009C3312"/>
    <w:rsid w:val="009C33DA"/>
    <w:rsid w:val="009C363F"/>
    <w:rsid w:val="009C37B1"/>
    <w:rsid w:val="009C3809"/>
    <w:rsid w:val="009C3869"/>
    <w:rsid w:val="009C3A7E"/>
    <w:rsid w:val="009C3C49"/>
    <w:rsid w:val="009C3C6C"/>
    <w:rsid w:val="009C3D60"/>
    <w:rsid w:val="009C3E46"/>
    <w:rsid w:val="009C4105"/>
    <w:rsid w:val="009C4266"/>
    <w:rsid w:val="009C461C"/>
    <w:rsid w:val="009C4844"/>
    <w:rsid w:val="009C4B31"/>
    <w:rsid w:val="009C51BA"/>
    <w:rsid w:val="009C529C"/>
    <w:rsid w:val="009C5490"/>
    <w:rsid w:val="009C5501"/>
    <w:rsid w:val="009C5560"/>
    <w:rsid w:val="009C57E4"/>
    <w:rsid w:val="009C583C"/>
    <w:rsid w:val="009C58AD"/>
    <w:rsid w:val="009C59D3"/>
    <w:rsid w:val="009C5D93"/>
    <w:rsid w:val="009C5F30"/>
    <w:rsid w:val="009C5F81"/>
    <w:rsid w:val="009C5FA5"/>
    <w:rsid w:val="009C61DF"/>
    <w:rsid w:val="009C61EF"/>
    <w:rsid w:val="009C61F8"/>
    <w:rsid w:val="009C62AA"/>
    <w:rsid w:val="009C64EA"/>
    <w:rsid w:val="009C65EC"/>
    <w:rsid w:val="009C664D"/>
    <w:rsid w:val="009C6C08"/>
    <w:rsid w:val="009C6CB1"/>
    <w:rsid w:val="009C6D24"/>
    <w:rsid w:val="009C6FD1"/>
    <w:rsid w:val="009C6FD6"/>
    <w:rsid w:val="009C74D1"/>
    <w:rsid w:val="009C7758"/>
    <w:rsid w:val="009C787D"/>
    <w:rsid w:val="009C791E"/>
    <w:rsid w:val="009C7B2B"/>
    <w:rsid w:val="009C7E03"/>
    <w:rsid w:val="009D0185"/>
    <w:rsid w:val="009D037B"/>
    <w:rsid w:val="009D0A4C"/>
    <w:rsid w:val="009D0B55"/>
    <w:rsid w:val="009D0C23"/>
    <w:rsid w:val="009D0C7A"/>
    <w:rsid w:val="009D0D0D"/>
    <w:rsid w:val="009D0DF4"/>
    <w:rsid w:val="009D103D"/>
    <w:rsid w:val="009D10B4"/>
    <w:rsid w:val="009D110F"/>
    <w:rsid w:val="009D11C4"/>
    <w:rsid w:val="009D12F1"/>
    <w:rsid w:val="009D16BC"/>
    <w:rsid w:val="009D16CE"/>
    <w:rsid w:val="009D1A26"/>
    <w:rsid w:val="009D1BC3"/>
    <w:rsid w:val="009D1BFE"/>
    <w:rsid w:val="009D1EC5"/>
    <w:rsid w:val="009D20DF"/>
    <w:rsid w:val="009D2325"/>
    <w:rsid w:val="009D24DF"/>
    <w:rsid w:val="009D2659"/>
    <w:rsid w:val="009D2700"/>
    <w:rsid w:val="009D288E"/>
    <w:rsid w:val="009D2BD3"/>
    <w:rsid w:val="009D2F78"/>
    <w:rsid w:val="009D314F"/>
    <w:rsid w:val="009D3343"/>
    <w:rsid w:val="009D3388"/>
    <w:rsid w:val="009D3599"/>
    <w:rsid w:val="009D3843"/>
    <w:rsid w:val="009D3902"/>
    <w:rsid w:val="009D3A44"/>
    <w:rsid w:val="009D3A4D"/>
    <w:rsid w:val="009D4293"/>
    <w:rsid w:val="009D495C"/>
    <w:rsid w:val="009D4A1C"/>
    <w:rsid w:val="009D50C5"/>
    <w:rsid w:val="009D53BA"/>
    <w:rsid w:val="009D57A4"/>
    <w:rsid w:val="009D5839"/>
    <w:rsid w:val="009D58A0"/>
    <w:rsid w:val="009D58E9"/>
    <w:rsid w:val="009D5C9B"/>
    <w:rsid w:val="009D600D"/>
    <w:rsid w:val="009D620E"/>
    <w:rsid w:val="009D63F9"/>
    <w:rsid w:val="009D641F"/>
    <w:rsid w:val="009D64E8"/>
    <w:rsid w:val="009D6686"/>
    <w:rsid w:val="009D6CA9"/>
    <w:rsid w:val="009D6D50"/>
    <w:rsid w:val="009D71D4"/>
    <w:rsid w:val="009D744D"/>
    <w:rsid w:val="009D7609"/>
    <w:rsid w:val="009D771C"/>
    <w:rsid w:val="009D7832"/>
    <w:rsid w:val="009D78DE"/>
    <w:rsid w:val="009D7A48"/>
    <w:rsid w:val="009D7ADC"/>
    <w:rsid w:val="009D7C3E"/>
    <w:rsid w:val="009D7D7F"/>
    <w:rsid w:val="009D7EAD"/>
    <w:rsid w:val="009E00A5"/>
    <w:rsid w:val="009E01FD"/>
    <w:rsid w:val="009E03FA"/>
    <w:rsid w:val="009E0564"/>
    <w:rsid w:val="009E06F0"/>
    <w:rsid w:val="009E0D77"/>
    <w:rsid w:val="009E0FD7"/>
    <w:rsid w:val="009E1192"/>
    <w:rsid w:val="009E1472"/>
    <w:rsid w:val="009E1C5E"/>
    <w:rsid w:val="009E1CD7"/>
    <w:rsid w:val="009E1EAA"/>
    <w:rsid w:val="009E1F0C"/>
    <w:rsid w:val="009E21A4"/>
    <w:rsid w:val="009E243E"/>
    <w:rsid w:val="009E28A7"/>
    <w:rsid w:val="009E299E"/>
    <w:rsid w:val="009E2A7A"/>
    <w:rsid w:val="009E2E0F"/>
    <w:rsid w:val="009E2FCE"/>
    <w:rsid w:val="009E310E"/>
    <w:rsid w:val="009E313D"/>
    <w:rsid w:val="009E31F4"/>
    <w:rsid w:val="009E331C"/>
    <w:rsid w:val="009E33EF"/>
    <w:rsid w:val="009E35E1"/>
    <w:rsid w:val="009E3680"/>
    <w:rsid w:val="009E39E2"/>
    <w:rsid w:val="009E3D2B"/>
    <w:rsid w:val="009E42FE"/>
    <w:rsid w:val="009E4375"/>
    <w:rsid w:val="009E483B"/>
    <w:rsid w:val="009E4B78"/>
    <w:rsid w:val="009E4E07"/>
    <w:rsid w:val="009E508A"/>
    <w:rsid w:val="009E52A7"/>
    <w:rsid w:val="009E55E1"/>
    <w:rsid w:val="009E55E2"/>
    <w:rsid w:val="009E575D"/>
    <w:rsid w:val="009E578F"/>
    <w:rsid w:val="009E591A"/>
    <w:rsid w:val="009E595E"/>
    <w:rsid w:val="009E5A05"/>
    <w:rsid w:val="009E5AED"/>
    <w:rsid w:val="009E5E8D"/>
    <w:rsid w:val="009E633E"/>
    <w:rsid w:val="009E6663"/>
    <w:rsid w:val="009E66CA"/>
    <w:rsid w:val="009E6B45"/>
    <w:rsid w:val="009E6E88"/>
    <w:rsid w:val="009E701A"/>
    <w:rsid w:val="009E71A4"/>
    <w:rsid w:val="009E7444"/>
    <w:rsid w:val="009E75A5"/>
    <w:rsid w:val="009E75D6"/>
    <w:rsid w:val="009E7AF2"/>
    <w:rsid w:val="009E7B68"/>
    <w:rsid w:val="009E7F38"/>
    <w:rsid w:val="009F01ED"/>
    <w:rsid w:val="009F02C6"/>
    <w:rsid w:val="009F0566"/>
    <w:rsid w:val="009F0699"/>
    <w:rsid w:val="009F0A39"/>
    <w:rsid w:val="009F0ACE"/>
    <w:rsid w:val="009F0D3D"/>
    <w:rsid w:val="009F0E6D"/>
    <w:rsid w:val="009F1121"/>
    <w:rsid w:val="009F129E"/>
    <w:rsid w:val="009F140D"/>
    <w:rsid w:val="009F1719"/>
    <w:rsid w:val="009F17A9"/>
    <w:rsid w:val="009F18B3"/>
    <w:rsid w:val="009F19AE"/>
    <w:rsid w:val="009F1F98"/>
    <w:rsid w:val="009F1FC6"/>
    <w:rsid w:val="009F220A"/>
    <w:rsid w:val="009F2494"/>
    <w:rsid w:val="009F2A20"/>
    <w:rsid w:val="009F2C5E"/>
    <w:rsid w:val="009F3146"/>
    <w:rsid w:val="009F32EE"/>
    <w:rsid w:val="009F37C7"/>
    <w:rsid w:val="009F3A8D"/>
    <w:rsid w:val="009F3A90"/>
    <w:rsid w:val="009F3D82"/>
    <w:rsid w:val="009F3E78"/>
    <w:rsid w:val="009F3FEC"/>
    <w:rsid w:val="009F41D5"/>
    <w:rsid w:val="009F4331"/>
    <w:rsid w:val="009F46C8"/>
    <w:rsid w:val="009F490D"/>
    <w:rsid w:val="009F4956"/>
    <w:rsid w:val="009F49CA"/>
    <w:rsid w:val="009F4E66"/>
    <w:rsid w:val="009F4F4B"/>
    <w:rsid w:val="009F5188"/>
    <w:rsid w:val="009F51D1"/>
    <w:rsid w:val="009F5231"/>
    <w:rsid w:val="009F549E"/>
    <w:rsid w:val="009F54D8"/>
    <w:rsid w:val="009F592F"/>
    <w:rsid w:val="009F601F"/>
    <w:rsid w:val="009F6473"/>
    <w:rsid w:val="009F6598"/>
    <w:rsid w:val="009F66BA"/>
    <w:rsid w:val="009F6757"/>
    <w:rsid w:val="009F67BD"/>
    <w:rsid w:val="009F6825"/>
    <w:rsid w:val="009F6885"/>
    <w:rsid w:val="009F6A62"/>
    <w:rsid w:val="009F6BAC"/>
    <w:rsid w:val="009F6D05"/>
    <w:rsid w:val="009F6DF0"/>
    <w:rsid w:val="009F70B5"/>
    <w:rsid w:val="009F7394"/>
    <w:rsid w:val="009F778C"/>
    <w:rsid w:val="009F799E"/>
    <w:rsid w:val="00A001BA"/>
    <w:rsid w:val="00A001FA"/>
    <w:rsid w:val="00A00234"/>
    <w:rsid w:val="00A0085D"/>
    <w:rsid w:val="00A00C21"/>
    <w:rsid w:val="00A00ECE"/>
    <w:rsid w:val="00A0162F"/>
    <w:rsid w:val="00A01703"/>
    <w:rsid w:val="00A01A51"/>
    <w:rsid w:val="00A01AA3"/>
    <w:rsid w:val="00A01AEB"/>
    <w:rsid w:val="00A01DEF"/>
    <w:rsid w:val="00A02439"/>
    <w:rsid w:val="00A0255D"/>
    <w:rsid w:val="00A02589"/>
    <w:rsid w:val="00A0285A"/>
    <w:rsid w:val="00A02887"/>
    <w:rsid w:val="00A0293E"/>
    <w:rsid w:val="00A02A9B"/>
    <w:rsid w:val="00A02F66"/>
    <w:rsid w:val="00A02FA7"/>
    <w:rsid w:val="00A0335C"/>
    <w:rsid w:val="00A034AE"/>
    <w:rsid w:val="00A034D6"/>
    <w:rsid w:val="00A0387B"/>
    <w:rsid w:val="00A038FF"/>
    <w:rsid w:val="00A0399E"/>
    <w:rsid w:val="00A03BAF"/>
    <w:rsid w:val="00A03DA6"/>
    <w:rsid w:val="00A03EA3"/>
    <w:rsid w:val="00A03EDC"/>
    <w:rsid w:val="00A03F80"/>
    <w:rsid w:val="00A0419F"/>
    <w:rsid w:val="00A04271"/>
    <w:rsid w:val="00A04777"/>
    <w:rsid w:val="00A04AFC"/>
    <w:rsid w:val="00A04B31"/>
    <w:rsid w:val="00A04D1C"/>
    <w:rsid w:val="00A04F83"/>
    <w:rsid w:val="00A0530A"/>
    <w:rsid w:val="00A05367"/>
    <w:rsid w:val="00A05404"/>
    <w:rsid w:val="00A05504"/>
    <w:rsid w:val="00A055A8"/>
    <w:rsid w:val="00A055DC"/>
    <w:rsid w:val="00A058E9"/>
    <w:rsid w:val="00A05A9E"/>
    <w:rsid w:val="00A05BED"/>
    <w:rsid w:val="00A05E1F"/>
    <w:rsid w:val="00A05E77"/>
    <w:rsid w:val="00A05FF7"/>
    <w:rsid w:val="00A06493"/>
    <w:rsid w:val="00A0657D"/>
    <w:rsid w:val="00A0662D"/>
    <w:rsid w:val="00A068D4"/>
    <w:rsid w:val="00A06E71"/>
    <w:rsid w:val="00A071D8"/>
    <w:rsid w:val="00A0724C"/>
    <w:rsid w:val="00A07778"/>
    <w:rsid w:val="00A078C2"/>
    <w:rsid w:val="00A07AD4"/>
    <w:rsid w:val="00A07B12"/>
    <w:rsid w:val="00A07B5D"/>
    <w:rsid w:val="00A07E42"/>
    <w:rsid w:val="00A10209"/>
    <w:rsid w:val="00A10229"/>
    <w:rsid w:val="00A1095F"/>
    <w:rsid w:val="00A10A5F"/>
    <w:rsid w:val="00A10A62"/>
    <w:rsid w:val="00A10A9C"/>
    <w:rsid w:val="00A10E5C"/>
    <w:rsid w:val="00A1111A"/>
    <w:rsid w:val="00A112F1"/>
    <w:rsid w:val="00A1141B"/>
    <w:rsid w:val="00A117A4"/>
    <w:rsid w:val="00A118EB"/>
    <w:rsid w:val="00A119A8"/>
    <w:rsid w:val="00A11A55"/>
    <w:rsid w:val="00A11B20"/>
    <w:rsid w:val="00A11DF7"/>
    <w:rsid w:val="00A1202C"/>
    <w:rsid w:val="00A124D6"/>
    <w:rsid w:val="00A12735"/>
    <w:rsid w:val="00A12938"/>
    <w:rsid w:val="00A12955"/>
    <w:rsid w:val="00A12B82"/>
    <w:rsid w:val="00A12D14"/>
    <w:rsid w:val="00A12D41"/>
    <w:rsid w:val="00A12E26"/>
    <w:rsid w:val="00A13547"/>
    <w:rsid w:val="00A1364A"/>
    <w:rsid w:val="00A13679"/>
    <w:rsid w:val="00A137D1"/>
    <w:rsid w:val="00A137FE"/>
    <w:rsid w:val="00A13C63"/>
    <w:rsid w:val="00A13E52"/>
    <w:rsid w:val="00A1426D"/>
    <w:rsid w:val="00A14286"/>
    <w:rsid w:val="00A14629"/>
    <w:rsid w:val="00A14B7D"/>
    <w:rsid w:val="00A14D46"/>
    <w:rsid w:val="00A14E67"/>
    <w:rsid w:val="00A151CD"/>
    <w:rsid w:val="00A152A7"/>
    <w:rsid w:val="00A15339"/>
    <w:rsid w:val="00A1577E"/>
    <w:rsid w:val="00A15947"/>
    <w:rsid w:val="00A15A23"/>
    <w:rsid w:val="00A15E2D"/>
    <w:rsid w:val="00A15E35"/>
    <w:rsid w:val="00A161EF"/>
    <w:rsid w:val="00A16223"/>
    <w:rsid w:val="00A162BD"/>
    <w:rsid w:val="00A162CF"/>
    <w:rsid w:val="00A16431"/>
    <w:rsid w:val="00A165FC"/>
    <w:rsid w:val="00A16BCF"/>
    <w:rsid w:val="00A16E14"/>
    <w:rsid w:val="00A1721D"/>
    <w:rsid w:val="00A17427"/>
    <w:rsid w:val="00A178C6"/>
    <w:rsid w:val="00A17911"/>
    <w:rsid w:val="00A17AAB"/>
    <w:rsid w:val="00A17ABE"/>
    <w:rsid w:val="00A17AC1"/>
    <w:rsid w:val="00A17B54"/>
    <w:rsid w:val="00A17C6F"/>
    <w:rsid w:val="00A17F42"/>
    <w:rsid w:val="00A20015"/>
    <w:rsid w:val="00A2036F"/>
    <w:rsid w:val="00A203EA"/>
    <w:rsid w:val="00A2060F"/>
    <w:rsid w:val="00A20996"/>
    <w:rsid w:val="00A20A43"/>
    <w:rsid w:val="00A20AA0"/>
    <w:rsid w:val="00A20D90"/>
    <w:rsid w:val="00A20E29"/>
    <w:rsid w:val="00A20F06"/>
    <w:rsid w:val="00A21096"/>
    <w:rsid w:val="00A212A2"/>
    <w:rsid w:val="00A2166F"/>
    <w:rsid w:val="00A216C3"/>
    <w:rsid w:val="00A217B3"/>
    <w:rsid w:val="00A2183D"/>
    <w:rsid w:val="00A21A2D"/>
    <w:rsid w:val="00A21BAD"/>
    <w:rsid w:val="00A21C08"/>
    <w:rsid w:val="00A21C27"/>
    <w:rsid w:val="00A21CFA"/>
    <w:rsid w:val="00A21E25"/>
    <w:rsid w:val="00A220E3"/>
    <w:rsid w:val="00A2212B"/>
    <w:rsid w:val="00A22451"/>
    <w:rsid w:val="00A22680"/>
    <w:rsid w:val="00A227E7"/>
    <w:rsid w:val="00A22808"/>
    <w:rsid w:val="00A229F3"/>
    <w:rsid w:val="00A231B6"/>
    <w:rsid w:val="00A23209"/>
    <w:rsid w:val="00A23218"/>
    <w:rsid w:val="00A23566"/>
    <w:rsid w:val="00A235E1"/>
    <w:rsid w:val="00A2371C"/>
    <w:rsid w:val="00A23732"/>
    <w:rsid w:val="00A23A6B"/>
    <w:rsid w:val="00A23BBC"/>
    <w:rsid w:val="00A23CEE"/>
    <w:rsid w:val="00A23D7A"/>
    <w:rsid w:val="00A241B4"/>
    <w:rsid w:val="00A241BA"/>
    <w:rsid w:val="00A24290"/>
    <w:rsid w:val="00A244DB"/>
    <w:rsid w:val="00A2457D"/>
    <w:rsid w:val="00A249FB"/>
    <w:rsid w:val="00A24AC2"/>
    <w:rsid w:val="00A25029"/>
    <w:rsid w:val="00A2505F"/>
    <w:rsid w:val="00A25192"/>
    <w:rsid w:val="00A25273"/>
    <w:rsid w:val="00A2554D"/>
    <w:rsid w:val="00A25B6E"/>
    <w:rsid w:val="00A25EE1"/>
    <w:rsid w:val="00A25F3F"/>
    <w:rsid w:val="00A26494"/>
    <w:rsid w:val="00A269F4"/>
    <w:rsid w:val="00A270B5"/>
    <w:rsid w:val="00A2737D"/>
    <w:rsid w:val="00A273D6"/>
    <w:rsid w:val="00A27DC4"/>
    <w:rsid w:val="00A27DCF"/>
    <w:rsid w:val="00A27FD7"/>
    <w:rsid w:val="00A300C7"/>
    <w:rsid w:val="00A30EE7"/>
    <w:rsid w:val="00A3106B"/>
    <w:rsid w:val="00A31208"/>
    <w:rsid w:val="00A3127C"/>
    <w:rsid w:val="00A31468"/>
    <w:rsid w:val="00A3151F"/>
    <w:rsid w:val="00A3172C"/>
    <w:rsid w:val="00A3172D"/>
    <w:rsid w:val="00A318BF"/>
    <w:rsid w:val="00A31F17"/>
    <w:rsid w:val="00A32434"/>
    <w:rsid w:val="00A32824"/>
    <w:rsid w:val="00A32941"/>
    <w:rsid w:val="00A32B18"/>
    <w:rsid w:val="00A32C80"/>
    <w:rsid w:val="00A32F1C"/>
    <w:rsid w:val="00A33028"/>
    <w:rsid w:val="00A33065"/>
    <w:rsid w:val="00A33222"/>
    <w:rsid w:val="00A3324B"/>
    <w:rsid w:val="00A33503"/>
    <w:rsid w:val="00A336C8"/>
    <w:rsid w:val="00A33870"/>
    <w:rsid w:val="00A33C5E"/>
    <w:rsid w:val="00A33EC4"/>
    <w:rsid w:val="00A33FEF"/>
    <w:rsid w:val="00A3450F"/>
    <w:rsid w:val="00A34572"/>
    <w:rsid w:val="00A348EB"/>
    <w:rsid w:val="00A34A2B"/>
    <w:rsid w:val="00A350F5"/>
    <w:rsid w:val="00A35187"/>
    <w:rsid w:val="00A351B1"/>
    <w:rsid w:val="00A353B6"/>
    <w:rsid w:val="00A354AE"/>
    <w:rsid w:val="00A3579E"/>
    <w:rsid w:val="00A358FB"/>
    <w:rsid w:val="00A35C1A"/>
    <w:rsid w:val="00A35E79"/>
    <w:rsid w:val="00A35FF4"/>
    <w:rsid w:val="00A36374"/>
    <w:rsid w:val="00A36B28"/>
    <w:rsid w:val="00A36B68"/>
    <w:rsid w:val="00A36DBB"/>
    <w:rsid w:val="00A36EFD"/>
    <w:rsid w:val="00A371B1"/>
    <w:rsid w:val="00A372CB"/>
    <w:rsid w:val="00A37302"/>
    <w:rsid w:val="00A37919"/>
    <w:rsid w:val="00A37B56"/>
    <w:rsid w:val="00A37BF7"/>
    <w:rsid w:val="00A37C13"/>
    <w:rsid w:val="00A37CBB"/>
    <w:rsid w:val="00A37DA9"/>
    <w:rsid w:val="00A37E25"/>
    <w:rsid w:val="00A40011"/>
    <w:rsid w:val="00A40080"/>
    <w:rsid w:val="00A400AB"/>
    <w:rsid w:val="00A40121"/>
    <w:rsid w:val="00A4012D"/>
    <w:rsid w:val="00A4027F"/>
    <w:rsid w:val="00A40342"/>
    <w:rsid w:val="00A403C3"/>
    <w:rsid w:val="00A403DB"/>
    <w:rsid w:val="00A40466"/>
    <w:rsid w:val="00A4052E"/>
    <w:rsid w:val="00A40647"/>
    <w:rsid w:val="00A41234"/>
    <w:rsid w:val="00A414E2"/>
    <w:rsid w:val="00A41B31"/>
    <w:rsid w:val="00A41B66"/>
    <w:rsid w:val="00A41D38"/>
    <w:rsid w:val="00A41F9A"/>
    <w:rsid w:val="00A422A8"/>
    <w:rsid w:val="00A42493"/>
    <w:rsid w:val="00A427A6"/>
    <w:rsid w:val="00A427C7"/>
    <w:rsid w:val="00A427FC"/>
    <w:rsid w:val="00A4281C"/>
    <w:rsid w:val="00A42DEC"/>
    <w:rsid w:val="00A43245"/>
    <w:rsid w:val="00A432FF"/>
    <w:rsid w:val="00A436A3"/>
    <w:rsid w:val="00A43AFB"/>
    <w:rsid w:val="00A43DA8"/>
    <w:rsid w:val="00A43F38"/>
    <w:rsid w:val="00A441CF"/>
    <w:rsid w:val="00A44395"/>
    <w:rsid w:val="00A44398"/>
    <w:rsid w:val="00A4442F"/>
    <w:rsid w:val="00A4463B"/>
    <w:rsid w:val="00A44A54"/>
    <w:rsid w:val="00A45118"/>
    <w:rsid w:val="00A4529D"/>
    <w:rsid w:val="00A45B43"/>
    <w:rsid w:val="00A45B46"/>
    <w:rsid w:val="00A45C50"/>
    <w:rsid w:val="00A45CBE"/>
    <w:rsid w:val="00A45DC4"/>
    <w:rsid w:val="00A45E10"/>
    <w:rsid w:val="00A45E8B"/>
    <w:rsid w:val="00A462D6"/>
    <w:rsid w:val="00A46303"/>
    <w:rsid w:val="00A465E8"/>
    <w:rsid w:val="00A46680"/>
    <w:rsid w:val="00A466E5"/>
    <w:rsid w:val="00A4683D"/>
    <w:rsid w:val="00A468BA"/>
    <w:rsid w:val="00A46B43"/>
    <w:rsid w:val="00A46B94"/>
    <w:rsid w:val="00A46BD1"/>
    <w:rsid w:val="00A46E48"/>
    <w:rsid w:val="00A47219"/>
    <w:rsid w:val="00A4766D"/>
    <w:rsid w:val="00A476C6"/>
    <w:rsid w:val="00A476DF"/>
    <w:rsid w:val="00A47888"/>
    <w:rsid w:val="00A479D2"/>
    <w:rsid w:val="00A47A6D"/>
    <w:rsid w:val="00A47F77"/>
    <w:rsid w:val="00A503C8"/>
    <w:rsid w:val="00A503C9"/>
    <w:rsid w:val="00A5062A"/>
    <w:rsid w:val="00A5066C"/>
    <w:rsid w:val="00A507A4"/>
    <w:rsid w:val="00A507E9"/>
    <w:rsid w:val="00A508A0"/>
    <w:rsid w:val="00A50AFB"/>
    <w:rsid w:val="00A50B0A"/>
    <w:rsid w:val="00A50F49"/>
    <w:rsid w:val="00A5106C"/>
    <w:rsid w:val="00A511B5"/>
    <w:rsid w:val="00A51241"/>
    <w:rsid w:val="00A51617"/>
    <w:rsid w:val="00A51839"/>
    <w:rsid w:val="00A5192E"/>
    <w:rsid w:val="00A519F7"/>
    <w:rsid w:val="00A51CB3"/>
    <w:rsid w:val="00A51D20"/>
    <w:rsid w:val="00A51D35"/>
    <w:rsid w:val="00A51ECF"/>
    <w:rsid w:val="00A52CC7"/>
    <w:rsid w:val="00A52D1C"/>
    <w:rsid w:val="00A52D43"/>
    <w:rsid w:val="00A52D98"/>
    <w:rsid w:val="00A52EFF"/>
    <w:rsid w:val="00A5302C"/>
    <w:rsid w:val="00A53056"/>
    <w:rsid w:val="00A53199"/>
    <w:rsid w:val="00A531B2"/>
    <w:rsid w:val="00A533C3"/>
    <w:rsid w:val="00A53458"/>
    <w:rsid w:val="00A53572"/>
    <w:rsid w:val="00A5382F"/>
    <w:rsid w:val="00A5384C"/>
    <w:rsid w:val="00A53C66"/>
    <w:rsid w:val="00A54391"/>
    <w:rsid w:val="00A544FC"/>
    <w:rsid w:val="00A546EB"/>
    <w:rsid w:val="00A54864"/>
    <w:rsid w:val="00A548AF"/>
    <w:rsid w:val="00A549CD"/>
    <w:rsid w:val="00A54A6E"/>
    <w:rsid w:val="00A54CBF"/>
    <w:rsid w:val="00A54D79"/>
    <w:rsid w:val="00A54EA4"/>
    <w:rsid w:val="00A5509E"/>
    <w:rsid w:val="00A5529F"/>
    <w:rsid w:val="00A5554E"/>
    <w:rsid w:val="00A555BE"/>
    <w:rsid w:val="00A555C0"/>
    <w:rsid w:val="00A55BB3"/>
    <w:rsid w:val="00A55D93"/>
    <w:rsid w:val="00A56037"/>
    <w:rsid w:val="00A560C3"/>
    <w:rsid w:val="00A56385"/>
    <w:rsid w:val="00A5672B"/>
    <w:rsid w:val="00A568EE"/>
    <w:rsid w:val="00A5714C"/>
    <w:rsid w:val="00A571C7"/>
    <w:rsid w:val="00A571EA"/>
    <w:rsid w:val="00A573E7"/>
    <w:rsid w:val="00A57609"/>
    <w:rsid w:val="00A57B53"/>
    <w:rsid w:val="00A57C4C"/>
    <w:rsid w:val="00A57CBB"/>
    <w:rsid w:val="00A57D01"/>
    <w:rsid w:val="00A57ED8"/>
    <w:rsid w:val="00A57FA9"/>
    <w:rsid w:val="00A6001F"/>
    <w:rsid w:val="00A600B4"/>
    <w:rsid w:val="00A6028B"/>
    <w:rsid w:val="00A6029C"/>
    <w:rsid w:val="00A60554"/>
    <w:rsid w:val="00A60663"/>
    <w:rsid w:val="00A606DD"/>
    <w:rsid w:val="00A607F8"/>
    <w:rsid w:val="00A60860"/>
    <w:rsid w:val="00A60AE4"/>
    <w:rsid w:val="00A60DC3"/>
    <w:rsid w:val="00A60E14"/>
    <w:rsid w:val="00A611A4"/>
    <w:rsid w:val="00A613C5"/>
    <w:rsid w:val="00A6151D"/>
    <w:rsid w:val="00A61613"/>
    <w:rsid w:val="00A619AA"/>
    <w:rsid w:val="00A61A26"/>
    <w:rsid w:val="00A61A8A"/>
    <w:rsid w:val="00A61B33"/>
    <w:rsid w:val="00A61D1E"/>
    <w:rsid w:val="00A61DC7"/>
    <w:rsid w:val="00A61DD0"/>
    <w:rsid w:val="00A61E0F"/>
    <w:rsid w:val="00A61EBF"/>
    <w:rsid w:val="00A6225F"/>
    <w:rsid w:val="00A623DA"/>
    <w:rsid w:val="00A623E9"/>
    <w:rsid w:val="00A626D2"/>
    <w:rsid w:val="00A627C8"/>
    <w:rsid w:val="00A6299F"/>
    <w:rsid w:val="00A62BF3"/>
    <w:rsid w:val="00A62D71"/>
    <w:rsid w:val="00A62F44"/>
    <w:rsid w:val="00A62FDC"/>
    <w:rsid w:val="00A63081"/>
    <w:rsid w:val="00A63085"/>
    <w:rsid w:val="00A63323"/>
    <w:rsid w:val="00A634D8"/>
    <w:rsid w:val="00A636C8"/>
    <w:rsid w:val="00A63848"/>
    <w:rsid w:val="00A6399C"/>
    <w:rsid w:val="00A63B7F"/>
    <w:rsid w:val="00A63E82"/>
    <w:rsid w:val="00A6405F"/>
    <w:rsid w:val="00A642C4"/>
    <w:rsid w:val="00A647E4"/>
    <w:rsid w:val="00A6489E"/>
    <w:rsid w:val="00A64991"/>
    <w:rsid w:val="00A64ABB"/>
    <w:rsid w:val="00A64B77"/>
    <w:rsid w:val="00A64C58"/>
    <w:rsid w:val="00A64CDA"/>
    <w:rsid w:val="00A64DD5"/>
    <w:rsid w:val="00A64DE1"/>
    <w:rsid w:val="00A64F28"/>
    <w:rsid w:val="00A64FDB"/>
    <w:rsid w:val="00A6500A"/>
    <w:rsid w:val="00A65018"/>
    <w:rsid w:val="00A652C7"/>
    <w:rsid w:val="00A6569A"/>
    <w:rsid w:val="00A6584D"/>
    <w:rsid w:val="00A65A72"/>
    <w:rsid w:val="00A65AE0"/>
    <w:rsid w:val="00A65B39"/>
    <w:rsid w:val="00A65D2B"/>
    <w:rsid w:val="00A65D44"/>
    <w:rsid w:val="00A65E96"/>
    <w:rsid w:val="00A65EF0"/>
    <w:rsid w:val="00A65FAA"/>
    <w:rsid w:val="00A660A9"/>
    <w:rsid w:val="00A662AF"/>
    <w:rsid w:val="00A66552"/>
    <w:rsid w:val="00A667E6"/>
    <w:rsid w:val="00A66A1D"/>
    <w:rsid w:val="00A66CF6"/>
    <w:rsid w:val="00A66F21"/>
    <w:rsid w:val="00A67140"/>
    <w:rsid w:val="00A67228"/>
    <w:rsid w:val="00A67777"/>
    <w:rsid w:val="00A678B1"/>
    <w:rsid w:val="00A67A20"/>
    <w:rsid w:val="00A67F3F"/>
    <w:rsid w:val="00A7020C"/>
    <w:rsid w:val="00A703BC"/>
    <w:rsid w:val="00A7045A"/>
    <w:rsid w:val="00A70A0A"/>
    <w:rsid w:val="00A70DC3"/>
    <w:rsid w:val="00A70FE4"/>
    <w:rsid w:val="00A712A7"/>
    <w:rsid w:val="00A71524"/>
    <w:rsid w:val="00A71641"/>
    <w:rsid w:val="00A71B4A"/>
    <w:rsid w:val="00A71BF2"/>
    <w:rsid w:val="00A71F7B"/>
    <w:rsid w:val="00A725A6"/>
    <w:rsid w:val="00A7288B"/>
    <w:rsid w:val="00A728F7"/>
    <w:rsid w:val="00A72C98"/>
    <w:rsid w:val="00A72CFA"/>
    <w:rsid w:val="00A72ECE"/>
    <w:rsid w:val="00A733E6"/>
    <w:rsid w:val="00A733F2"/>
    <w:rsid w:val="00A73472"/>
    <w:rsid w:val="00A73533"/>
    <w:rsid w:val="00A73680"/>
    <w:rsid w:val="00A7379E"/>
    <w:rsid w:val="00A7396C"/>
    <w:rsid w:val="00A73D32"/>
    <w:rsid w:val="00A741D1"/>
    <w:rsid w:val="00A7447E"/>
    <w:rsid w:val="00A745E1"/>
    <w:rsid w:val="00A747C9"/>
    <w:rsid w:val="00A74973"/>
    <w:rsid w:val="00A74F36"/>
    <w:rsid w:val="00A75181"/>
    <w:rsid w:val="00A7518B"/>
    <w:rsid w:val="00A756DF"/>
    <w:rsid w:val="00A75ABB"/>
    <w:rsid w:val="00A75C8D"/>
    <w:rsid w:val="00A75FDD"/>
    <w:rsid w:val="00A76361"/>
    <w:rsid w:val="00A76614"/>
    <w:rsid w:val="00A766B7"/>
    <w:rsid w:val="00A76885"/>
    <w:rsid w:val="00A7689F"/>
    <w:rsid w:val="00A76993"/>
    <w:rsid w:val="00A769AE"/>
    <w:rsid w:val="00A76ABE"/>
    <w:rsid w:val="00A76C1F"/>
    <w:rsid w:val="00A76E8F"/>
    <w:rsid w:val="00A774D6"/>
    <w:rsid w:val="00A77917"/>
    <w:rsid w:val="00A77970"/>
    <w:rsid w:val="00A77DE8"/>
    <w:rsid w:val="00A77EF8"/>
    <w:rsid w:val="00A8054A"/>
    <w:rsid w:val="00A806C8"/>
    <w:rsid w:val="00A80804"/>
    <w:rsid w:val="00A80A30"/>
    <w:rsid w:val="00A80BE7"/>
    <w:rsid w:val="00A80DD8"/>
    <w:rsid w:val="00A80E68"/>
    <w:rsid w:val="00A8123D"/>
    <w:rsid w:val="00A814FA"/>
    <w:rsid w:val="00A81A66"/>
    <w:rsid w:val="00A81A97"/>
    <w:rsid w:val="00A81F3E"/>
    <w:rsid w:val="00A824D3"/>
    <w:rsid w:val="00A824F8"/>
    <w:rsid w:val="00A826D7"/>
    <w:rsid w:val="00A8272D"/>
    <w:rsid w:val="00A82A82"/>
    <w:rsid w:val="00A82D78"/>
    <w:rsid w:val="00A83005"/>
    <w:rsid w:val="00A83035"/>
    <w:rsid w:val="00A832C8"/>
    <w:rsid w:val="00A832D3"/>
    <w:rsid w:val="00A835CA"/>
    <w:rsid w:val="00A83680"/>
    <w:rsid w:val="00A8379E"/>
    <w:rsid w:val="00A83A62"/>
    <w:rsid w:val="00A83ABC"/>
    <w:rsid w:val="00A83AD4"/>
    <w:rsid w:val="00A83EB7"/>
    <w:rsid w:val="00A83ECC"/>
    <w:rsid w:val="00A8411C"/>
    <w:rsid w:val="00A841AC"/>
    <w:rsid w:val="00A84B31"/>
    <w:rsid w:val="00A84FA5"/>
    <w:rsid w:val="00A85075"/>
    <w:rsid w:val="00A85156"/>
    <w:rsid w:val="00A8527A"/>
    <w:rsid w:val="00A859C6"/>
    <w:rsid w:val="00A85A17"/>
    <w:rsid w:val="00A85BEC"/>
    <w:rsid w:val="00A85D4C"/>
    <w:rsid w:val="00A85F69"/>
    <w:rsid w:val="00A8619D"/>
    <w:rsid w:val="00A861FB"/>
    <w:rsid w:val="00A8623A"/>
    <w:rsid w:val="00A86558"/>
    <w:rsid w:val="00A86586"/>
    <w:rsid w:val="00A8673E"/>
    <w:rsid w:val="00A867C8"/>
    <w:rsid w:val="00A86A9E"/>
    <w:rsid w:val="00A86C20"/>
    <w:rsid w:val="00A86E5A"/>
    <w:rsid w:val="00A86F32"/>
    <w:rsid w:val="00A86F66"/>
    <w:rsid w:val="00A871D1"/>
    <w:rsid w:val="00A87237"/>
    <w:rsid w:val="00A8727B"/>
    <w:rsid w:val="00A873A9"/>
    <w:rsid w:val="00A87464"/>
    <w:rsid w:val="00A87545"/>
    <w:rsid w:val="00A8772F"/>
    <w:rsid w:val="00A87D98"/>
    <w:rsid w:val="00A90074"/>
    <w:rsid w:val="00A904FB"/>
    <w:rsid w:val="00A90632"/>
    <w:rsid w:val="00A907A8"/>
    <w:rsid w:val="00A907B9"/>
    <w:rsid w:val="00A90ADD"/>
    <w:rsid w:val="00A90C8D"/>
    <w:rsid w:val="00A90F20"/>
    <w:rsid w:val="00A90F63"/>
    <w:rsid w:val="00A9119A"/>
    <w:rsid w:val="00A911AC"/>
    <w:rsid w:val="00A9162E"/>
    <w:rsid w:val="00A916EE"/>
    <w:rsid w:val="00A91884"/>
    <w:rsid w:val="00A91ABC"/>
    <w:rsid w:val="00A91B23"/>
    <w:rsid w:val="00A91CD0"/>
    <w:rsid w:val="00A91E96"/>
    <w:rsid w:val="00A923A8"/>
    <w:rsid w:val="00A92441"/>
    <w:rsid w:val="00A927FF"/>
    <w:rsid w:val="00A9291B"/>
    <w:rsid w:val="00A929B9"/>
    <w:rsid w:val="00A92AF4"/>
    <w:rsid w:val="00A92B55"/>
    <w:rsid w:val="00A92C66"/>
    <w:rsid w:val="00A92CD7"/>
    <w:rsid w:val="00A92FE8"/>
    <w:rsid w:val="00A9315C"/>
    <w:rsid w:val="00A9341C"/>
    <w:rsid w:val="00A93530"/>
    <w:rsid w:val="00A93571"/>
    <w:rsid w:val="00A93646"/>
    <w:rsid w:val="00A93A4A"/>
    <w:rsid w:val="00A93BF7"/>
    <w:rsid w:val="00A93CE5"/>
    <w:rsid w:val="00A93D75"/>
    <w:rsid w:val="00A93F0D"/>
    <w:rsid w:val="00A94229"/>
    <w:rsid w:val="00A94233"/>
    <w:rsid w:val="00A94472"/>
    <w:rsid w:val="00A94553"/>
    <w:rsid w:val="00A94632"/>
    <w:rsid w:val="00A946DF"/>
    <w:rsid w:val="00A94725"/>
    <w:rsid w:val="00A9484C"/>
    <w:rsid w:val="00A94D2D"/>
    <w:rsid w:val="00A94E0B"/>
    <w:rsid w:val="00A94ED2"/>
    <w:rsid w:val="00A94F21"/>
    <w:rsid w:val="00A95161"/>
    <w:rsid w:val="00A951A5"/>
    <w:rsid w:val="00A953FC"/>
    <w:rsid w:val="00A95413"/>
    <w:rsid w:val="00A954A4"/>
    <w:rsid w:val="00A956E1"/>
    <w:rsid w:val="00A9596C"/>
    <w:rsid w:val="00A960BA"/>
    <w:rsid w:val="00A9622F"/>
    <w:rsid w:val="00A96679"/>
    <w:rsid w:val="00A96708"/>
    <w:rsid w:val="00A96851"/>
    <w:rsid w:val="00A96B32"/>
    <w:rsid w:val="00A96D39"/>
    <w:rsid w:val="00A97194"/>
    <w:rsid w:val="00A972E8"/>
    <w:rsid w:val="00A972F0"/>
    <w:rsid w:val="00A97303"/>
    <w:rsid w:val="00A9735B"/>
    <w:rsid w:val="00A974D4"/>
    <w:rsid w:val="00A97DC9"/>
    <w:rsid w:val="00AA00DF"/>
    <w:rsid w:val="00AA0ABC"/>
    <w:rsid w:val="00AA0F3F"/>
    <w:rsid w:val="00AA1092"/>
    <w:rsid w:val="00AA10BD"/>
    <w:rsid w:val="00AA10FC"/>
    <w:rsid w:val="00AA1315"/>
    <w:rsid w:val="00AA132A"/>
    <w:rsid w:val="00AA142A"/>
    <w:rsid w:val="00AA1485"/>
    <w:rsid w:val="00AA1507"/>
    <w:rsid w:val="00AA17E1"/>
    <w:rsid w:val="00AA18BB"/>
    <w:rsid w:val="00AA1D7D"/>
    <w:rsid w:val="00AA1E1A"/>
    <w:rsid w:val="00AA1E21"/>
    <w:rsid w:val="00AA20A3"/>
    <w:rsid w:val="00AA2146"/>
    <w:rsid w:val="00AA21C8"/>
    <w:rsid w:val="00AA22CD"/>
    <w:rsid w:val="00AA2478"/>
    <w:rsid w:val="00AA28E3"/>
    <w:rsid w:val="00AA29E1"/>
    <w:rsid w:val="00AA2BEA"/>
    <w:rsid w:val="00AA2D39"/>
    <w:rsid w:val="00AA3312"/>
    <w:rsid w:val="00AA346F"/>
    <w:rsid w:val="00AA3681"/>
    <w:rsid w:val="00AA41C7"/>
    <w:rsid w:val="00AA42CF"/>
    <w:rsid w:val="00AA48BF"/>
    <w:rsid w:val="00AA4D36"/>
    <w:rsid w:val="00AA4DF2"/>
    <w:rsid w:val="00AA4F2A"/>
    <w:rsid w:val="00AA5157"/>
    <w:rsid w:val="00AA51C8"/>
    <w:rsid w:val="00AA5486"/>
    <w:rsid w:val="00AA581D"/>
    <w:rsid w:val="00AA5CA5"/>
    <w:rsid w:val="00AA6484"/>
    <w:rsid w:val="00AA67A4"/>
    <w:rsid w:val="00AA682A"/>
    <w:rsid w:val="00AA68F8"/>
    <w:rsid w:val="00AA69C9"/>
    <w:rsid w:val="00AA6A9A"/>
    <w:rsid w:val="00AA6BEB"/>
    <w:rsid w:val="00AA6CEC"/>
    <w:rsid w:val="00AA6DE8"/>
    <w:rsid w:val="00AA70C0"/>
    <w:rsid w:val="00AA70E2"/>
    <w:rsid w:val="00AA7239"/>
    <w:rsid w:val="00AA7447"/>
    <w:rsid w:val="00AA79C0"/>
    <w:rsid w:val="00AB02D5"/>
    <w:rsid w:val="00AB04D7"/>
    <w:rsid w:val="00AB0526"/>
    <w:rsid w:val="00AB0565"/>
    <w:rsid w:val="00AB0D40"/>
    <w:rsid w:val="00AB0DE7"/>
    <w:rsid w:val="00AB17D0"/>
    <w:rsid w:val="00AB235E"/>
    <w:rsid w:val="00AB2587"/>
    <w:rsid w:val="00AB26BD"/>
    <w:rsid w:val="00AB289A"/>
    <w:rsid w:val="00AB29BF"/>
    <w:rsid w:val="00AB2B42"/>
    <w:rsid w:val="00AB2FEA"/>
    <w:rsid w:val="00AB3269"/>
    <w:rsid w:val="00AB37AF"/>
    <w:rsid w:val="00AB37F9"/>
    <w:rsid w:val="00AB3823"/>
    <w:rsid w:val="00AB42BA"/>
    <w:rsid w:val="00AB42CF"/>
    <w:rsid w:val="00AB42E9"/>
    <w:rsid w:val="00AB4327"/>
    <w:rsid w:val="00AB44B8"/>
    <w:rsid w:val="00AB44CB"/>
    <w:rsid w:val="00AB4ED3"/>
    <w:rsid w:val="00AB4EDC"/>
    <w:rsid w:val="00AB4F19"/>
    <w:rsid w:val="00AB533E"/>
    <w:rsid w:val="00AB5377"/>
    <w:rsid w:val="00AB54E4"/>
    <w:rsid w:val="00AB5865"/>
    <w:rsid w:val="00AB5935"/>
    <w:rsid w:val="00AB594E"/>
    <w:rsid w:val="00AB5BD6"/>
    <w:rsid w:val="00AB5C75"/>
    <w:rsid w:val="00AB5DBB"/>
    <w:rsid w:val="00AB607C"/>
    <w:rsid w:val="00AB62D4"/>
    <w:rsid w:val="00AB66C5"/>
    <w:rsid w:val="00AB6FFF"/>
    <w:rsid w:val="00AB703A"/>
    <w:rsid w:val="00AB719D"/>
    <w:rsid w:val="00AB72A9"/>
    <w:rsid w:val="00AB73DA"/>
    <w:rsid w:val="00AB7551"/>
    <w:rsid w:val="00AB7731"/>
    <w:rsid w:val="00AB77B5"/>
    <w:rsid w:val="00AB79C1"/>
    <w:rsid w:val="00AB79F0"/>
    <w:rsid w:val="00AB7BB0"/>
    <w:rsid w:val="00AB7F63"/>
    <w:rsid w:val="00AB7F9E"/>
    <w:rsid w:val="00AC004B"/>
    <w:rsid w:val="00AC01A9"/>
    <w:rsid w:val="00AC01BF"/>
    <w:rsid w:val="00AC0223"/>
    <w:rsid w:val="00AC05EF"/>
    <w:rsid w:val="00AC0892"/>
    <w:rsid w:val="00AC0D5A"/>
    <w:rsid w:val="00AC0EC5"/>
    <w:rsid w:val="00AC100F"/>
    <w:rsid w:val="00AC1237"/>
    <w:rsid w:val="00AC123B"/>
    <w:rsid w:val="00AC1383"/>
    <w:rsid w:val="00AC1466"/>
    <w:rsid w:val="00AC1C9B"/>
    <w:rsid w:val="00AC1D1D"/>
    <w:rsid w:val="00AC1DFE"/>
    <w:rsid w:val="00AC1E14"/>
    <w:rsid w:val="00AC1E80"/>
    <w:rsid w:val="00AC1FD2"/>
    <w:rsid w:val="00AC2033"/>
    <w:rsid w:val="00AC21E6"/>
    <w:rsid w:val="00AC2463"/>
    <w:rsid w:val="00AC24A8"/>
    <w:rsid w:val="00AC275B"/>
    <w:rsid w:val="00AC2907"/>
    <w:rsid w:val="00AC2931"/>
    <w:rsid w:val="00AC2A6D"/>
    <w:rsid w:val="00AC2C12"/>
    <w:rsid w:val="00AC2CC3"/>
    <w:rsid w:val="00AC2CC5"/>
    <w:rsid w:val="00AC2D67"/>
    <w:rsid w:val="00AC2E46"/>
    <w:rsid w:val="00AC2FE7"/>
    <w:rsid w:val="00AC3310"/>
    <w:rsid w:val="00AC3617"/>
    <w:rsid w:val="00AC3818"/>
    <w:rsid w:val="00AC3C0B"/>
    <w:rsid w:val="00AC3C89"/>
    <w:rsid w:val="00AC3E65"/>
    <w:rsid w:val="00AC3F30"/>
    <w:rsid w:val="00AC4200"/>
    <w:rsid w:val="00AC46AF"/>
    <w:rsid w:val="00AC47ED"/>
    <w:rsid w:val="00AC4949"/>
    <w:rsid w:val="00AC497B"/>
    <w:rsid w:val="00AC4CD8"/>
    <w:rsid w:val="00AC4CFE"/>
    <w:rsid w:val="00AC4DF3"/>
    <w:rsid w:val="00AC4FC1"/>
    <w:rsid w:val="00AC4FF8"/>
    <w:rsid w:val="00AC534B"/>
    <w:rsid w:val="00AC53AC"/>
    <w:rsid w:val="00AC54EE"/>
    <w:rsid w:val="00AC5580"/>
    <w:rsid w:val="00AC56B6"/>
    <w:rsid w:val="00AC5759"/>
    <w:rsid w:val="00AC5859"/>
    <w:rsid w:val="00AC5996"/>
    <w:rsid w:val="00AC5C37"/>
    <w:rsid w:val="00AC5D47"/>
    <w:rsid w:val="00AC5E88"/>
    <w:rsid w:val="00AC5FC9"/>
    <w:rsid w:val="00AC6078"/>
    <w:rsid w:val="00AC61B6"/>
    <w:rsid w:val="00AC633B"/>
    <w:rsid w:val="00AC6396"/>
    <w:rsid w:val="00AC63D8"/>
    <w:rsid w:val="00AC6502"/>
    <w:rsid w:val="00AC6542"/>
    <w:rsid w:val="00AC65DE"/>
    <w:rsid w:val="00AC69EB"/>
    <w:rsid w:val="00AC6A8A"/>
    <w:rsid w:val="00AC70D7"/>
    <w:rsid w:val="00AC7554"/>
    <w:rsid w:val="00AC7603"/>
    <w:rsid w:val="00AC796D"/>
    <w:rsid w:val="00AC7C99"/>
    <w:rsid w:val="00AC7E10"/>
    <w:rsid w:val="00AD032B"/>
    <w:rsid w:val="00AD0384"/>
    <w:rsid w:val="00AD040F"/>
    <w:rsid w:val="00AD0629"/>
    <w:rsid w:val="00AD063F"/>
    <w:rsid w:val="00AD06D6"/>
    <w:rsid w:val="00AD0997"/>
    <w:rsid w:val="00AD0A1A"/>
    <w:rsid w:val="00AD0B9C"/>
    <w:rsid w:val="00AD0DDD"/>
    <w:rsid w:val="00AD1017"/>
    <w:rsid w:val="00AD1062"/>
    <w:rsid w:val="00AD11D8"/>
    <w:rsid w:val="00AD1360"/>
    <w:rsid w:val="00AD160B"/>
    <w:rsid w:val="00AD1656"/>
    <w:rsid w:val="00AD18DF"/>
    <w:rsid w:val="00AD1F0A"/>
    <w:rsid w:val="00AD1FC8"/>
    <w:rsid w:val="00AD2106"/>
    <w:rsid w:val="00AD2258"/>
    <w:rsid w:val="00AD236E"/>
    <w:rsid w:val="00AD237F"/>
    <w:rsid w:val="00AD251E"/>
    <w:rsid w:val="00AD269F"/>
    <w:rsid w:val="00AD2728"/>
    <w:rsid w:val="00AD2864"/>
    <w:rsid w:val="00AD29A0"/>
    <w:rsid w:val="00AD2CA5"/>
    <w:rsid w:val="00AD2E97"/>
    <w:rsid w:val="00AD3149"/>
    <w:rsid w:val="00AD32D1"/>
    <w:rsid w:val="00AD33D4"/>
    <w:rsid w:val="00AD33DB"/>
    <w:rsid w:val="00AD3422"/>
    <w:rsid w:val="00AD379F"/>
    <w:rsid w:val="00AD3E95"/>
    <w:rsid w:val="00AD3ECF"/>
    <w:rsid w:val="00AD43E2"/>
    <w:rsid w:val="00AD447D"/>
    <w:rsid w:val="00AD45C0"/>
    <w:rsid w:val="00AD4F2E"/>
    <w:rsid w:val="00AD518E"/>
    <w:rsid w:val="00AD5195"/>
    <w:rsid w:val="00AD51F1"/>
    <w:rsid w:val="00AD5256"/>
    <w:rsid w:val="00AD53F5"/>
    <w:rsid w:val="00AD561C"/>
    <w:rsid w:val="00AD5917"/>
    <w:rsid w:val="00AD5C58"/>
    <w:rsid w:val="00AD6007"/>
    <w:rsid w:val="00AD61F2"/>
    <w:rsid w:val="00AD6235"/>
    <w:rsid w:val="00AD63C3"/>
    <w:rsid w:val="00AD649F"/>
    <w:rsid w:val="00AD64DF"/>
    <w:rsid w:val="00AD666A"/>
    <w:rsid w:val="00AD6971"/>
    <w:rsid w:val="00AD6BF9"/>
    <w:rsid w:val="00AD6D9E"/>
    <w:rsid w:val="00AD6E63"/>
    <w:rsid w:val="00AD720A"/>
    <w:rsid w:val="00AD726B"/>
    <w:rsid w:val="00AD74F7"/>
    <w:rsid w:val="00AD760C"/>
    <w:rsid w:val="00AD782A"/>
    <w:rsid w:val="00AD78A6"/>
    <w:rsid w:val="00AD7A4D"/>
    <w:rsid w:val="00AD7E3F"/>
    <w:rsid w:val="00AD7FB2"/>
    <w:rsid w:val="00AE0086"/>
    <w:rsid w:val="00AE01BF"/>
    <w:rsid w:val="00AE0260"/>
    <w:rsid w:val="00AE0560"/>
    <w:rsid w:val="00AE05FD"/>
    <w:rsid w:val="00AE0649"/>
    <w:rsid w:val="00AE06BE"/>
    <w:rsid w:val="00AE0790"/>
    <w:rsid w:val="00AE0863"/>
    <w:rsid w:val="00AE0BC0"/>
    <w:rsid w:val="00AE10CA"/>
    <w:rsid w:val="00AE136D"/>
    <w:rsid w:val="00AE1608"/>
    <w:rsid w:val="00AE168F"/>
    <w:rsid w:val="00AE1AEC"/>
    <w:rsid w:val="00AE1B39"/>
    <w:rsid w:val="00AE1BCD"/>
    <w:rsid w:val="00AE1C43"/>
    <w:rsid w:val="00AE1C82"/>
    <w:rsid w:val="00AE2202"/>
    <w:rsid w:val="00AE2473"/>
    <w:rsid w:val="00AE2677"/>
    <w:rsid w:val="00AE2737"/>
    <w:rsid w:val="00AE2BFE"/>
    <w:rsid w:val="00AE2C31"/>
    <w:rsid w:val="00AE2C7C"/>
    <w:rsid w:val="00AE2C9C"/>
    <w:rsid w:val="00AE2E70"/>
    <w:rsid w:val="00AE34A4"/>
    <w:rsid w:val="00AE355B"/>
    <w:rsid w:val="00AE366B"/>
    <w:rsid w:val="00AE3856"/>
    <w:rsid w:val="00AE3A4D"/>
    <w:rsid w:val="00AE3B56"/>
    <w:rsid w:val="00AE3B84"/>
    <w:rsid w:val="00AE3D59"/>
    <w:rsid w:val="00AE3D86"/>
    <w:rsid w:val="00AE3F32"/>
    <w:rsid w:val="00AE3F63"/>
    <w:rsid w:val="00AE3FB1"/>
    <w:rsid w:val="00AE3FD7"/>
    <w:rsid w:val="00AE4366"/>
    <w:rsid w:val="00AE4480"/>
    <w:rsid w:val="00AE46B0"/>
    <w:rsid w:val="00AE46D6"/>
    <w:rsid w:val="00AE4734"/>
    <w:rsid w:val="00AE47D0"/>
    <w:rsid w:val="00AE4AAC"/>
    <w:rsid w:val="00AE4CE3"/>
    <w:rsid w:val="00AE50AA"/>
    <w:rsid w:val="00AE50FE"/>
    <w:rsid w:val="00AE5236"/>
    <w:rsid w:val="00AE5465"/>
    <w:rsid w:val="00AE577A"/>
    <w:rsid w:val="00AE5873"/>
    <w:rsid w:val="00AE5A21"/>
    <w:rsid w:val="00AE5B71"/>
    <w:rsid w:val="00AE5B75"/>
    <w:rsid w:val="00AE5D2B"/>
    <w:rsid w:val="00AE63A2"/>
    <w:rsid w:val="00AE6416"/>
    <w:rsid w:val="00AE66E4"/>
    <w:rsid w:val="00AE67A4"/>
    <w:rsid w:val="00AE6A43"/>
    <w:rsid w:val="00AE6A93"/>
    <w:rsid w:val="00AE6AE8"/>
    <w:rsid w:val="00AE6B84"/>
    <w:rsid w:val="00AE6CEC"/>
    <w:rsid w:val="00AE6D72"/>
    <w:rsid w:val="00AE6F62"/>
    <w:rsid w:val="00AE7008"/>
    <w:rsid w:val="00AE701C"/>
    <w:rsid w:val="00AE70A3"/>
    <w:rsid w:val="00AE723F"/>
    <w:rsid w:val="00AE729A"/>
    <w:rsid w:val="00AE76FE"/>
    <w:rsid w:val="00AE774C"/>
    <w:rsid w:val="00AE7834"/>
    <w:rsid w:val="00AE7A0E"/>
    <w:rsid w:val="00AE7B0F"/>
    <w:rsid w:val="00AE7B78"/>
    <w:rsid w:val="00AE7D25"/>
    <w:rsid w:val="00AE7D46"/>
    <w:rsid w:val="00AE7DCF"/>
    <w:rsid w:val="00AF06B0"/>
    <w:rsid w:val="00AF0762"/>
    <w:rsid w:val="00AF079C"/>
    <w:rsid w:val="00AF0887"/>
    <w:rsid w:val="00AF0A81"/>
    <w:rsid w:val="00AF0EA9"/>
    <w:rsid w:val="00AF0ECD"/>
    <w:rsid w:val="00AF14E8"/>
    <w:rsid w:val="00AF153B"/>
    <w:rsid w:val="00AF1592"/>
    <w:rsid w:val="00AF1A74"/>
    <w:rsid w:val="00AF200E"/>
    <w:rsid w:val="00AF2340"/>
    <w:rsid w:val="00AF2476"/>
    <w:rsid w:val="00AF24AD"/>
    <w:rsid w:val="00AF29C2"/>
    <w:rsid w:val="00AF2E99"/>
    <w:rsid w:val="00AF302F"/>
    <w:rsid w:val="00AF3225"/>
    <w:rsid w:val="00AF3523"/>
    <w:rsid w:val="00AF3548"/>
    <w:rsid w:val="00AF391C"/>
    <w:rsid w:val="00AF39D9"/>
    <w:rsid w:val="00AF4323"/>
    <w:rsid w:val="00AF4835"/>
    <w:rsid w:val="00AF4A01"/>
    <w:rsid w:val="00AF4C5C"/>
    <w:rsid w:val="00AF4CB5"/>
    <w:rsid w:val="00AF4DED"/>
    <w:rsid w:val="00AF4F5E"/>
    <w:rsid w:val="00AF4FF6"/>
    <w:rsid w:val="00AF50AF"/>
    <w:rsid w:val="00AF529D"/>
    <w:rsid w:val="00AF56DA"/>
    <w:rsid w:val="00AF5830"/>
    <w:rsid w:val="00AF5AC5"/>
    <w:rsid w:val="00AF6086"/>
    <w:rsid w:val="00AF61C0"/>
    <w:rsid w:val="00AF61FC"/>
    <w:rsid w:val="00AF6678"/>
    <w:rsid w:val="00AF6757"/>
    <w:rsid w:val="00AF6B31"/>
    <w:rsid w:val="00AF6C26"/>
    <w:rsid w:val="00AF6D79"/>
    <w:rsid w:val="00AF701B"/>
    <w:rsid w:val="00AF7084"/>
    <w:rsid w:val="00AF7097"/>
    <w:rsid w:val="00AF72C7"/>
    <w:rsid w:val="00AF7425"/>
    <w:rsid w:val="00AF752A"/>
    <w:rsid w:val="00AF7547"/>
    <w:rsid w:val="00AF799B"/>
    <w:rsid w:val="00AF7A41"/>
    <w:rsid w:val="00AF7C14"/>
    <w:rsid w:val="00AF7F60"/>
    <w:rsid w:val="00B000F2"/>
    <w:rsid w:val="00B00260"/>
    <w:rsid w:val="00B006E5"/>
    <w:rsid w:val="00B00801"/>
    <w:rsid w:val="00B00A98"/>
    <w:rsid w:val="00B00AEC"/>
    <w:rsid w:val="00B00B2C"/>
    <w:rsid w:val="00B00D76"/>
    <w:rsid w:val="00B00D84"/>
    <w:rsid w:val="00B00F94"/>
    <w:rsid w:val="00B00FD9"/>
    <w:rsid w:val="00B01147"/>
    <w:rsid w:val="00B01554"/>
    <w:rsid w:val="00B0158A"/>
    <w:rsid w:val="00B01591"/>
    <w:rsid w:val="00B016B7"/>
    <w:rsid w:val="00B0180A"/>
    <w:rsid w:val="00B018C8"/>
    <w:rsid w:val="00B01911"/>
    <w:rsid w:val="00B01CC3"/>
    <w:rsid w:val="00B01DD6"/>
    <w:rsid w:val="00B01F1C"/>
    <w:rsid w:val="00B02297"/>
    <w:rsid w:val="00B02377"/>
    <w:rsid w:val="00B02D5A"/>
    <w:rsid w:val="00B02ED1"/>
    <w:rsid w:val="00B03364"/>
    <w:rsid w:val="00B03424"/>
    <w:rsid w:val="00B036AC"/>
    <w:rsid w:val="00B03807"/>
    <w:rsid w:val="00B038D1"/>
    <w:rsid w:val="00B03AC6"/>
    <w:rsid w:val="00B03B91"/>
    <w:rsid w:val="00B03F19"/>
    <w:rsid w:val="00B04003"/>
    <w:rsid w:val="00B04258"/>
    <w:rsid w:val="00B043D5"/>
    <w:rsid w:val="00B04415"/>
    <w:rsid w:val="00B04435"/>
    <w:rsid w:val="00B0466B"/>
    <w:rsid w:val="00B04762"/>
    <w:rsid w:val="00B04AA1"/>
    <w:rsid w:val="00B04B8A"/>
    <w:rsid w:val="00B04CAA"/>
    <w:rsid w:val="00B04DA2"/>
    <w:rsid w:val="00B04E00"/>
    <w:rsid w:val="00B0514C"/>
    <w:rsid w:val="00B053BE"/>
    <w:rsid w:val="00B055E8"/>
    <w:rsid w:val="00B056DA"/>
    <w:rsid w:val="00B05CF1"/>
    <w:rsid w:val="00B05DD5"/>
    <w:rsid w:val="00B05E83"/>
    <w:rsid w:val="00B05F72"/>
    <w:rsid w:val="00B0640B"/>
    <w:rsid w:val="00B0666D"/>
    <w:rsid w:val="00B06F0A"/>
    <w:rsid w:val="00B06FC0"/>
    <w:rsid w:val="00B06FD8"/>
    <w:rsid w:val="00B0774F"/>
    <w:rsid w:val="00B077E6"/>
    <w:rsid w:val="00B079C2"/>
    <w:rsid w:val="00B07A14"/>
    <w:rsid w:val="00B07EFF"/>
    <w:rsid w:val="00B10048"/>
    <w:rsid w:val="00B1029D"/>
    <w:rsid w:val="00B10555"/>
    <w:rsid w:val="00B10ADC"/>
    <w:rsid w:val="00B10BBA"/>
    <w:rsid w:val="00B10C89"/>
    <w:rsid w:val="00B10DD0"/>
    <w:rsid w:val="00B10F90"/>
    <w:rsid w:val="00B1131D"/>
    <w:rsid w:val="00B1146C"/>
    <w:rsid w:val="00B116BE"/>
    <w:rsid w:val="00B11897"/>
    <w:rsid w:val="00B11C20"/>
    <w:rsid w:val="00B11CF3"/>
    <w:rsid w:val="00B11D5D"/>
    <w:rsid w:val="00B11D71"/>
    <w:rsid w:val="00B11E7F"/>
    <w:rsid w:val="00B120C0"/>
    <w:rsid w:val="00B1257F"/>
    <w:rsid w:val="00B125BE"/>
    <w:rsid w:val="00B12B5B"/>
    <w:rsid w:val="00B12E93"/>
    <w:rsid w:val="00B131FD"/>
    <w:rsid w:val="00B1322D"/>
    <w:rsid w:val="00B135D7"/>
    <w:rsid w:val="00B137FA"/>
    <w:rsid w:val="00B13985"/>
    <w:rsid w:val="00B13AD1"/>
    <w:rsid w:val="00B13BDB"/>
    <w:rsid w:val="00B14005"/>
    <w:rsid w:val="00B14177"/>
    <w:rsid w:val="00B14470"/>
    <w:rsid w:val="00B14509"/>
    <w:rsid w:val="00B1467F"/>
    <w:rsid w:val="00B14827"/>
    <w:rsid w:val="00B14863"/>
    <w:rsid w:val="00B149C1"/>
    <w:rsid w:val="00B15063"/>
    <w:rsid w:val="00B15128"/>
    <w:rsid w:val="00B15296"/>
    <w:rsid w:val="00B15374"/>
    <w:rsid w:val="00B15535"/>
    <w:rsid w:val="00B15747"/>
    <w:rsid w:val="00B1574E"/>
    <w:rsid w:val="00B1595E"/>
    <w:rsid w:val="00B15AFC"/>
    <w:rsid w:val="00B15B3B"/>
    <w:rsid w:val="00B15C6C"/>
    <w:rsid w:val="00B15C86"/>
    <w:rsid w:val="00B15E9D"/>
    <w:rsid w:val="00B15F8E"/>
    <w:rsid w:val="00B161D7"/>
    <w:rsid w:val="00B16770"/>
    <w:rsid w:val="00B16878"/>
    <w:rsid w:val="00B16D47"/>
    <w:rsid w:val="00B16DD3"/>
    <w:rsid w:val="00B16E49"/>
    <w:rsid w:val="00B17053"/>
    <w:rsid w:val="00B172C1"/>
    <w:rsid w:val="00B17580"/>
    <w:rsid w:val="00B1765B"/>
    <w:rsid w:val="00B17733"/>
    <w:rsid w:val="00B17743"/>
    <w:rsid w:val="00B17A52"/>
    <w:rsid w:val="00B17A7F"/>
    <w:rsid w:val="00B20133"/>
    <w:rsid w:val="00B202CC"/>
    <w:rsid w:val="00B20467"/>
    <w:rsid w:val="00B20725"/>
    <w:rsid w:val="00B2079D"/>
    <w:rsid w:val="00B20975"/>
    <w:rsid w:val="00B209DF"/>
    <w:rsid w:val="00B20AD2"/>
    <w:rsid w:val="00B20D11"/>
    <w:rsid w:val="00B20D2D"/>
    <w:rsid w:val="00B20FAD"/>
    <w:rsid w:val="00B2118F"/>
    <w:rsid w:val="00B21288"/>
    <w:rsid w:val="00B2164B"/>
    <w:rsid w:val="00B21670"/>
    <w:rsid w:val="00B2175F"/>
    <w:rsid w:val="00B21883"/>
    <w:rsid w:val="00B21A2B"/>
    <w:rsid w:val="00B21A33"/>
    <w:rsid w:val="00B21D57"/>
    <w:rsid w:val="00B2206B"/>
    <w:rsid w:val="00B220D7"/>
    <w:rsid w:val="00B225C8"/>
    <w:rsid w:val="00B227BA"/>
    <w:rsid w:val="00B22BCB"/>
    <w:rsid w:val="00B22C82"/>
    <w:rsid w:val="00B23209"/>
    <w:rsid w:val="00B233B2"/>
    <w:rsid w:val="00B23516"/>
    <w:rsid w:val="00B237A6"/>
    <w:rsid w:val="00B238FA"/>
    <w:rsid w:val="00B23C73"/>
    <w:rsid w:val="00B23CFD"/>
    <w:rsid w:val="00B23E98"/>
    <w:rsid w:val="00B23E9E"/>
    <w:rsid w:val="00B23F20"/>
    <w:rsid w:val="00B2413A"/>
    <w:rsid w:val="00B241E0"/>
    <w:rsid w:val="00B24909"/>
    <w:rsid w:val="00B24A5D"/>
    <w:rsid w:val="00B24AD8"/>
    <w:rsid w:val="00B24BEC"/>
    <w:rsid w:val="00B24D1E"/>
    <w:rsid w:val="00B25496"/>
    <w:rsid w:val="00B254CE"/>
    <w:rsid w:val="00B25512"/>
    <w:rsid w:val="00B25611"/>
    <w:rsid w:val="00B2563D"/>
    <w:rsid w:val="00B25827"/>
    <w:rsid w:val="00B25A57"/>
    <w:rsid w:val="00B25EC3"/>
    <w:rsid w:val="00B25FCA"/>
    <w:rsid w:val="00B26251"/>
    <w:rsid w:val="00B26307"/>
    <w:rsid w:val="00B263D3"/>
    <w:rsid w:val="00B264AC"/>
    <w:rsid w:val="00B2655B"/>
    <w:rsid w:val="00B2664A"/>
    <w:rsid w:val="00B26737"/>
    <w:rsid w:val="00B26922"/>
    <w:rsid w:val="00B26BEB"/>
    <w:rsid w:val="00B26C7E"/>
    <w:rsid w:val="00B26F60"/>
    <w:rsid w:val="00B271E1"/>
    <w:rsid w:val="00B2720F"/>
    <w:rsid w:val="00B27458"/>
    <w:rsid w:val="00B274B3"/>
    <w:rsid w:val="00B2763D"/>
    <w:rsid w:val="00B27996"/>
    <w:rsid w:val="00B27C0D"/>
    <w:rsid w:val="00B27CA2"/>
    <w:rsid w:val="00B303A0"/>
    <w:rsid w:val="00B30731"/>
    <w:rsid w:val="00B30EC5"/>
    <w:rsid w:val="00B30EE5"/>
    <w:rsid w:val="00B30EFA"/>
    <w:rsid w:val="00B312F0"/>
    <w:rsid w:val="00B31458"/>
    <w:rsid w:val="00B31BF8"/>
    <w:rsid w:val="00B31CC8"/>
    <w:rsid w:val="00B31D0F"/>
    <w:rsid w:val="00B31E7A"/>
    <w:rsid w:val="00B31FCC"/>
    <w:rsid w:val="00B323F0"/>
    <w:rsid w:val="00B3250F"/>
    <w:rsid w:val="00B32522"/>
    <w:rsid w:val="00B325B7"/>
    <w:rsid w:val="00B3290F"/>
    <w:rsid w:val="00B32963"/>
    <w:rsid w:val="00B32E6B"/>
    <w:rsid w:val="00B33001"/>
    <w:rsid w:val="00B330AF"/>
    <w:rsid w:val="00B33827"/>
    <w:rsid w:val="00B3389E"/>
    <w:rsid w:val="00B339DB"/>
    <w:rsid w:val="00B33A60"/>
    <w:rsid w:val="00B33A9D"/>
    <w:rsid w:val="00B33C10"/>
    <w:rsid w:val="00B33CE5"/>
    <w:rsid w:val="00B34046"/>
    <w:rsid w:val="00B3409A"/>
    <w:rsid w:val="00B340E1"/>
    <w:rsid w:val="00B3414A"/>
    <w:rsid w:val="00B341C2"/>
    <w:rsid w:val="00B342B6"/>
    <w:rsid w:val="00B342FC"/>
    <w:rsid w:val="00B34389"/>
    <w:rsid w:val="00B34446"/>
    <w:rsid w:val="00B34625"/>
    <w:rsid w:val="00B34734"/>
    <w:rsid w:val="00B3494A"/>
    <w:rsid w:val="00B34A7F"/>
    <w:rsid w:val="00B34B40"/>
    <w:rsid w:val="00B358AD"/>
    <w:rsid w:val="00B35A2A"/>
    <w:rsid w:val="00B35A82"/>
    <w:rsid w:val="00B36082"/>
    <w:rsid w:val="00B360F4"/>
    <w:rsid w:val="00B36132"/>
    <w:rsid w:val="00B36300"/>
    <w:rsid w:val="00B366E3"/>
    <w:rsid w:val="00B36973"/>
    <w:rsid w:val="00B369EC"/>
    <w:rsid w:val="00B36A8B"/>
    <w:rsid w:val="00B36AE7"/>
    <w:rsid w:val="00B36D6F"/>
    <w:rsid w:val="00B3710A"/>
    <w:rsid w:val="00B37515"/>
    <w:rsid w:val="00B37687"/>
    <w:rsid w:val="00B376AA"/>
    <w:rsid w:val="00B377AB"/>
    <w:rsid w:val="00B3784C"/>
    <w:rsid w:val="00B378E9"/>
    <w:rsid w:val="00B37BE0"/>
    <w:rsid w:val="00B37D1C"/>
    <w:rsid w:val="00B400D1"/>
    <w:rsid w:val="00B40223"/>
    <w:rsid w:val="00B40654"/>
    <w:rsid w:val="00B406AA"/>
    <w:rsid w:val="00B406D8"/>
    <w:rsid w:val="00B40902"/>
    <w:rsid w:val="00B409AC"/>
    <w:rsid w:val="00B40C72"/>
    <w:rsid w:val="00B40C8D"/>
    <w:rsid w:val="00B40CF2"/>
    <w:rsid w:val="00B40DFE"/>
    <w:rsid w:val="00B4117F"/>
    <w:rsid w:val="00B41212"/>
    <w:rsid w:val="00B41569"/>
    <w:rsid w:val="00B415F4"/>
    <w:rsid w:val="00B416A9"/>
    <w:rsid w:val="00B417A2"/>
    <w:rsid w:val="00B4206F"/>
    <w:rsid w:val="00B4215D"/>
    <w:rsid w:val="00B4242D"/>
    <w:rsid w:val="00B4243A"/>
    <w:rsid w:val="00B42B5F"/>
    <w:rsid w:val="00B42D02"/>
    <w:rsid w:val="00B42E32"/>
    <w:rsid w:val="00B42E6E"/>
    <w:rsid w:val="00B4331B"/>
    <w:rsid w:val="00B435A7"/>
    <w:rsid w:val="00B439FE"/>
    <w:rsid w:val="00B43CE0"/>
    <w:rsid w:val="00B43DBD"/>
    <w:rsid w:val="00B443A3"/>
    <w:rsid w:val="00B443DF"/>
    <w:rsid w:val="00B4472D"/>
    <w:rsid w:val="00B449A0"/>
    <w:rsid w:val="00B44A99"/>
    <w:rsid w:val="00B44CE8"/>
    <w:rsid w:val="00B44D59"/>
    <w:rsid w:val="00B45026"/>
    <w:rsid w:val="00B45065"/>
    <w:rsid w:val="00B45195"/>
    <w:rsid w:val="00B4555C"/>
    <w:rsid w:val="00B45781"/>
    <w:rsid w:val="00B45790"/>
    <w:rsid w:val="00B45B43"/>
    <w:rsid w:val="00B45B9A"/>
    <w:rsid w:val="00B46013"/>
    <w:rsid w:val="00B461B5"/>
    <w:rsid w:val="00B462DB"/>
    <w:rsid w:val="00B4664B"/>
    <w:rsid w:val="00B46717"/>
    <w:rsid w:val="00B46838"/>
    <w:rsid w:val="00B46FFC"/>
    <w:rsid w:val="00B47179"/>
    <w:rsid w:val="00B47311"/>
    <w:rsid w:val="00B4760C"/>
    <w:rsid w:val="00B4780F"/>
    <w:rsid w:val="00B47E58"/>
    <w:rsid w:val="00B50307"/>
    <w:rsid w:val="00B503AC"/>
    <w:rsid w:val="00B50D7A"/>
    <w:rsid w:val="00B50FB4"/>
    <w:rsid w:val="00B50FCA"/>
    <w:rsid w:val="00B50FFC"/>
    <w:rsid w:val="00B51097"/>
    <w:rsid w:val="00B51110"/>
    <w:rsid w:val="00B5153E"/>
    <w:rsid w:val="00B516AF"/>
    <w:rsid w:val="00B51D2F"/>
    <w:rsid w:val="00B5213E"/>
    <w:rsid w:val="00B52294"/>
    <w:rsid w:val="00B522E5"/>
    <w:rsid w:val="00B526CC"/>
    <w:rsid w:val="00B5286A"/>
    <w:rsid w:val="00B5290F"/>
    <w:rsid w:val="00B52A91"/>
    <w:rsid w:val="00B52BDB"/>
    <w:rsid w:val="00B52C5F"/>
    <w:rsid w:val="00B52CA1"/>
    <w:rsid w:val="00B52E1E"/>
    <w:rsid w:val="00B52EBB"/>
    <w:rsid w:val="00B52ED0"/>
    <w:rsid w:val="00B53349"/>
    <w:rsid w:val="00B5372B"/>
    <w:rsid w:val="00B5378A"/>
    <w:rsid w:val="00B537D9"/>
    <w:rsid w:val="00B53962"/>
    <w:rsid w:val="00B53A4C"/>
    <w:rsid w:val="00B543C2"/>
    <w:rsid w:val="00B54494"/>
    <w:rsid w:val="00B54533"/>
    <w:rsid w:val="00B545B0"/>
    <w:rsid w:val="00B545BB"/>
    <w:rsid w:val="00B54AEE"/>
    <w:rsid w:val="00B54E7B"/>
    <w:rsid w:val="00B54F4F"/>
    <w:rsid w:val="00B55041"/>
    <w:rsid w:val="00B5522F"/>
    <w:rsid w:val="00B5571E"/>
    <w:rsid w:val="00B55CF4"/>
    <w:rsid w:val="00B55DEC"/>
    <w:rsid w:val="00B55EA8"/>
    <w:rsid w:val="00B55F50"/>
    <w:rsid w:val="00B55F51"/>
    <w:rsid w:val="00B55F96"/>
    <w:rsid w:val="00B5630A"/>
    <w:rsid w:val="00B563AE"/>
    <w:rsid w:val="00B56420"/>
    <w:rsid w:val="00B5645E"/>
    <w:rsid w:val="00B567EF"/>
    <w:rsid w:val="00B56AE7"/>
    <w:rsid w:val="00B56BB1"/>
    <w:rsid w:val="00B56C2B"/>
    <w:rsid w:val="00B56E59"/>
    <w:rsid w:val="00B57176"/>
    <w:rsid w:val="00B57287"/>
    <w:rsid w:val="00B572C5"/>
    <w:rsid w:val="00B57523"/>
    <w:rsid w:val="00B576BF"/>
    <w:rsid w:val="00B57788"/>
    <w:rsid w:val="00B57AA5"/>
    <w:rsid w:val="00B57ABA"/>
    <w:rsid w:val="00B57C0D"/>
    <w:rsid w:val="00B605F0"/>
    <w:rsid w:val="00B6090D"/>
    <w:rsid w:val="00B60AD9"/>
    <w:rsid w:val="00B60ADA"/>
    <w:rsid w:val="00B60BB2"/>
    <w:rsid w:val="00B610E5"/>
    <w:rsid w:val="00B6142F"/>
    <w:rsid w:val="00B61687"/>
    <w:rsid w:val="00B6169B"/>
    <w:rsid w:val="00B616BB"/>
    <w:rsid w:val="00B616E9"/>
    <w:rsid w:val="00B619A0"/>
    <w:rsid w:val="00B61AA6"/>
    <w:rsid w:val="00B61B79"/>
    <w:rsid w:val="00B61DC2"/>
    <w:rsid w:val="00B61F3B"/>
    <w:rsid w:val="00B62035"/>
    <w:rsid w:val="00B62057"/>
    <w:rsid w:val="00B62261"/>
    <w:rsid w:val="00B623EA"/>
    <w:rsid w:val="00B62617"/>
    <w:rsid w:val="00B62628"/>
    <w:rsid w:val="00B62B67"/>
    <w:rsid w:val="00B62C3E"/>
    <w:rsid w:val="00B62F96"/>
    <w:rsid w:val="00B63571"/>
    <w:rsid w:val="00B6386E"/>
    <w:rsid w:val="00B638F7"/>
    <w:rsid w:val="00B63BD8"/>
    <w:rsid w:val="00B63C23"/>
    <w:rsid w:val="00B63FEB"/>
    <w:rsid w:val="00B641D6"/>
    <w:rsid w:val="00B642B7"/>
    <w:rsid w:val="00B6449B"/>
    <w:rsid w:val="00B64529"/>
    <w:rsid w:val="00B6485F"/>
    <w:rsid w:val="00B648C4"/>
    <w:rsid w:val="00B64965"/>
    <w:rsid w:val="00B649A4"/>
    <w:rsid w:val="00B64B24"/>
    <w:rsid w:val="00B64D71"/>
    <w:rsid w:val="00B650C9"/>
    <w:rsid w:val="00B656E7"/>
    <w:rsid w:val="00B65792"/>
    <w:rsid w:val="00B65AA5"/>
    <w:rsid w:val="00B65B78"/>
    <w:rsid w:val="00B65C0F"/>
    <w:rsid w:val="00B65CF9"/>
    <w:rsid w:val="00B65D46"/>
    <w:rsid w:val="00B65E95"/>
    <w:rsid w:val="00B65F64"/>
    <w:rsid w:val="00B660A6"/>
    <w:rsid w:val="00B660D1"/>
    <w:rsid w:val="00B66166"/>
    <w:rsid w:val="00B66179"/>
    <w:rsid w:val="00B6646D"/>
    <w:rsid w:val="00B665C2"/>
    <w:rsid w:val="00B66720"/>
    <w:rsid w:val="00B66775"/>
    <w:rsid w:val="00B6677E"/>
    <w:rsid w:val="00B669B7"/>
    <w:rsid w:val="00B671B8"/>
    <w:rsid w:val="00B6724C"/>
    <w:rsid w:val="00B672B2"/>
    <w:rsid w:val="00B672D8"/>
    <w:rsid w:val="00B67926"/>
    <w:rsid w:val="00B67B1D"/>
    <w:rsid w:val="00B7013C"/>
    <w:rsid w:val="00B7019C"/>
    <w:rsid w:val="00B7020F"/>
    <w:rsid w:val="00B70512"/>
    <w:rsid w:val="00B705DC"/>
    <w:rsid w:val="00B70670"/>
    <w:rsid w:val="00B70781"/>
    <w:rsid w:val="00B70BCE"/>
    <w:rsid w:val="00B711D8"/>
    <w:rsid w:val="00B711E4"/>
    <w:rsid w:val="00B71253"/>
    <w:rsid w:val="00B7126E"/>
    <w:rsid w:val="00B71333"/>
    <w:rsid w:val="00B71403"/>
    <w:rsid w:val="00B716DF"/>
    <w:rsid w:val="00B71750"/>
    <w:rsid w:val="00B71787"/>
    <w:rsid w:val="00B719B9"/>
    <w:rsid w:val="00B71B8B"/>
    <w:rsid w:val="00B71D37"/>
    <w:rsid w:val="00B71DF8"/>
    <w:rsid w:val="00B71E1B"/>
    <w:rsid w:val="00B72066"/>
    <w:rsid w:val="00B7208E"/>
    <w:rsid w:val="00B72530"/>
    <w:rsid w:val="00B72766"/>
    <w:rsid w:val="00B72831"/>
    <w:rsid w:val="00B729B2"/>
    <w:rsid w:val="00B72D1D"/>
    <w:rsid w:val="00B72DD0"/>
    <w:rsid w:val="00B72EB1"/>
    <w:rsid w:val="00B7314A"/>
    <w:rsid w:val="00B73432"/>
    <w:rsid w:val="00B734D9"/>
    <w:rsid w:val="00B738AE"/>
    <w:rsid w:val="00B73CC9"/>
    <w:rsid w:val="00B73FAD"/>
    <w:rsid w:val="00B740BF"/>
    <w:rsid w:val="00B74158"/>
    <w:rsid w:val="00B742A6"/>
    <w:rsid w:val="00B74334"/>
    <w:rsid w:val="00B74389"/>
    <w:rsid w:val="00B74444"/>
    <w:rsid w:val="00B7446A"/>
    <w:rsid w:val="00B744BA"/>
    <w:rsid w:val="00B7450F"/>
    <w:rsid w:val="00B746A3"/>
    <w:rsid w:val="00B748A0"/>
    <w:rsid w:val="00B74C16"/>
    <w:rsid w:val="00B74C38"/>
    <w:rsid w:val="00B74E17"/>
    <w:rsid w:val="00B74F18"/>
    <w:rsid w:val="00B752EA"/>
    <w:rsid w:val="00B75406"/>
    <w:rsid w:val="00B7567C"/>
    <w:rsid w:val="00B757B8"/>
    <w:rsid w:val="00B757CD"/>
    <w:rsid w:val="00B758DC"/>
    <w:rsid w:val="00B75959"/>
    <w:rsid w:val="00B75980"/>
    <w:rsid w:val="00B75B5C"/>
    <w:rsid w:val="00B75DBF"/>
    <w:rsid w:val="00B75FFD"/>
    <w:rsid w:val="00B76260"/>
    <w:rsid w:val="00B76461"/>
    <w:rsid w:val="00B765CF"/>
    <w:rsid w:val="00B76C2A"/>
    <w:rsid w:val="00B76D33"/>
    <w:rsid w:val="00B76DC5"/>
    <w:rsid w:val="00B76E6F"/>
    <w:rsid w:val="00B7714C"/>
    <w:rsid w:val="00B7718F"/>
    <w:rsid w:val="00B7797A"/>
    <w:rsid w:val="00B77D6F"/>
    <w:rsid w:val="00B77FD8"/>
    <w:rsid w:val="00B8005E"/>
    <w:rsid w:val="00B80470"/>
    <w:rsid w:val="00B80492"/>
    <w:rsid w:val="00B8059F"/>
    <w:rsid w:val="00B807C3"/>
    <w:rsid w:val="00B810B4"/>
    <w:rsid w:val="00B810D9"/>
    <w:rsid w:val="00B81149"/>
    <w:rsid w:val="00B81410"/>
    <w:rsid w:val="00B8142E"/>
    <w:rsid w:val="00B8145E"/>
    <w:rsid w:val="00B81476"/>
    <w:rsid w:val="00B81609"/>
    <w:rsid w:val="00B8161E"/>
    <w:rsid w:val="00B81A83"/>
    <w:rsid w:val="00B81D57"/>
    <w:rsid w:val="00B81E71"/>
    <w:rsid w:val="00B81E7C"/>
    <w:rsid w:val="00B82209"/>
    <w:rsid w:val="00B82240"/>
    <w:rsid w:val="00B82459"/>
    <w:rsid w:val="00B82472"/>
    <w:rsid w:val="00B826E7"/>
    <w:rsid w:val="00B826EE"/>
    <w:rsid w:val="00B828A0"/>
    <w:rsid w:val="00B828F6"/>
    <w:rsid w:val="00B829F5"/>
    <w:rsid w:val="00B82ACE"/>
    <w:rsid w:val="00B82B69"/>
    <w:rsid w:val="00B82C56"/>
    <w:rsid w:val="00B83422"/>
    <w:rsid w:val="00B835E1"/>
    <w:rsid w:val="00B83897"/>
    <w:rsid w:val="00B83E74"/>
    <w:rsid w:val="00B847A7"/>
    <w:rsid w:val="00B84D89"/>
    <w:rsid w:val="00B851D0"/>
    <w:rsid w:val="00B85275"/>
    <w:rsid w:val="00B852E1"/>
    <w:rsid w:val="00B855D5"/>
    <w:rsid w:val="00B856CF"/>
    <w:rsid w:val="00B85A05"/>
    <w:rsid w:val="00B85DDE"/>
    <w:rsid w:val="00B85FBA"/>
    <w:rsid w:val="00B85FC5"/>
    <w:rsid w:val="00B861F9"/>
    <w:rsid w:val="00B8634D"/>
    <w:rsid w:val="00B8648F"/>
    <w:rsid w:val="00B86858"/>
    <w:rsid w:val="00B86F57"/>
    <w:rsid w:val="00B87085"/>
    <w:rsid w:val="00B877B9"/>
    <w:rsid w:val="00B877F4"/>
    <w:rsid w:val="00B87CDB"/>
    <w:rsid w:val="00B87F30"/>
    <w:rsid w:val="00B907CC"/>
    <w:rsid w:val="00B90A10"/>
    <w:rsid w:val="00B90A79"/>
    <w:rsid w:val="00B911D5"/>
    <w:rsid w:val="00B91247"/>
    <w:rsid w:val="00B913BA"/>
    <w:rsid w:val="00B913BD"/>
    <w:rsid w:val="00B917D3"/>
    <w:rsid w:val="00B91828"/>
    <w:rsid w:val="00B9187E"/>
    <w:rsid w:val="00B918A3"/>
    <w:rsid w:val="00B91A99"/>
    <w:rsid w:val="00B91B7D"/>
    <w:rsid w:val="00B91FA8"/>
    <w:rsid w:val="00B9204B"/>
    <w:rsid w:val="00B921A4"/>
    <w:rsid w:val="00B921BD"/>
    <w:rsid w:val="00B9239C"/>
    <w:rsid w:val="00B92417"/>
    <w:rsid w:val="00B92637"/>
    <w:rsid w:val="00B92701"/>
    <w:rsid w:val="00B92CD3"/>
    <w:rsid w:val="00B930A5"/>
    <w:rsid w:val="00B93159"/>
    <w:rsid w:val="00B931E8"/>
    <w:rsid w:val="00B93509"/>
    <w:rsid w:val="00B937D3"/>
    <w:rsid w:val="00B93BDD"/>
    <w:rsid w:val="00B93D83"/>
    <w:rsid w:val="00B93E10"/>
    <w:rsid w:val="00B94246"/>
    <w:rsid w:val="00B9429A"/>
    <w:rsid w:val="00B94398"/>
    <w:rsid w:val="00B94496"/>
    <w:rsid w:val="00B94714"/>
    <w:rsid w:val="00B94BF5"/>
    <w:rsid w:val="00B94D14"/>
    <w:rsid w:val="00B95187"/>
    <w:rsid w:val="00B95293"/>
    <w:rsid w:val="00B957BF"/>
    <w:rsid w:val="00B95CBE"/>
    <w:rsid w:val="00B95CC1"/>
    <w:rsid w:val="00B95E5D"/>
    <w:rsid w:val="00B96161"/>
    <w:rsid w:val="00B964B4"/>
    <w:rsid w:val="00B967FF"/>
    <w:rsid w:val="00B968A9"/>
    <w:rsid w:val="00B96976"/>
    <w:rsid w:val="00B96D0F"/>
    <w:rsid w:val="00B96D1A"/>
    <w:rsid w:val="00B96E06"/>
    <w:rsid w:val="00B97056"/>
    <w:rsid w:val="00B9770B"/>
    <w:rsid w:val="00B9772E"/>
    <w:rsid w:val="00B97941"/>
    <w:rsid w:val="00B97A83"/>
    <w:rsid w:val="00B97C0C"/>
    <w:rsid w:val="00B97DAB"/>
    <w:rsid w:val="00BA00DB"/>
    <w:rsid w:val="00BA0123"/>
    <w:rsid w:val="00BA03D4"/>
    <w:rsid w:val="00BA05AB"/>
    <w:rsid w:val="00BA06BC"/>
    <w:rsid w:val="00BA0958"/>
    <w:rsid w:val="00BA0DDA"/>
    <w:rsid w:val="00BA0F86"/>
    <w:rsid w:val="00BA0FEE"/>
    <w:rsid w:val="00BA12C7"/>
    <w:rsid w:val="00BA145C"/>
    <w:rsid w:val="00BA1954"/>
    <w:rsid w:val="00BA1C1C"/>
    <w:rsid w:val="00BA1C68"/>
    <w:rsid w:val="00BA1D22"/>
    <w:rsid w:val="00BA206B"/>
    <w:rsid w:val="00BA2135"/>
    <w:rsid w:val="00BA2164"/>
    <w:rsid w:val="00BA2196"/>
    <w:rsid w:val="00BA21EB"/>
    <w:rsid w:val="00BA26D2"/>
    <w:rsid w:val="00BA2A71"/>
    <w:rsid w:val="00BA2B60"/>
    <w:rsid w:val="00BA2C41"/>
    <w:rsid w:val="00BA2D53"/>
    <w:rsid w:val="00BA30B6"/>
    <w:rsid w:val="00BA329C"/>
    <w:rsid w:val="00BA32EC"/>
    <w:rsid w:val="00BA34C5"/>
    <w:rsid w:val="00BA34DA"/>
    <w:rsid w:val="00BA36AB"/>
    <w:rsid w:val="00BA3ABD"/>
    <w:rsid w:val="00BA3AEC"/>
    <w:rsid w:val="00BA3B59"/>
    <w:rsid w:val="00BA3C0B"/>
    <w:rsid w:val="00BA3E2D"/>
    <w:rsid w:val="00BA3ECB"/>
    <w:rsid w:val="00BA4019"/>
    <w:rsid w:val="00BA413D"/>
    <w:rsid w:val="00BA459B"/>
    <w:rsid w:val="00BA4785"/>
    <w:rsid w:val="00BA4839"/>
    <w:rsid w:val="00BA4A15"/>
    <w:rsid w:val="00BA4C73"/>
    <w:rsid w:val="00BA4E00"/>
    <w:rsid w:val="00BA4E9E"/>
    <w:rsid w:val="00BA4EE0"/>
    <w:rsid w:val="00BA4FD4"/>
    <w:rsid w:val="00BA5002"/>
    <w:rsid w:val="00BA531F"/>
    <w:rsid w:val="00BA543A"/>
    <w:rsid w:val="00BA55A3"/>
    <w:rsid w:val="00BA56CD"/>
    <w:rsid w:val="00BA574E"/>
    <w:rsid w:val="00BA5C1E"/>
    <w:rsid w:val="00BA5DC0"/>
    <w:rsid w:val="00BA5F50"/>
    <w:rsid w:val="00BA5F6A"/>
    <w:rsid w:val="00BA611B"/>
    <w:rsid w:val="00BA6402"/>
    <w:rsid w:val="00BA67B3"/>
    <w:rsid w:val="00BA6A90"/>
    <w:rsid w:val="00BA6DAA"/>
    <w:rsid w:val="00BA6E6F"/>
    <w:rsid w:val="00BA6E73"/>
    <w:rsid w:val="00BA7713"/>
    <w:rsid w:val="00BA7D19"/>
    <w:rsid w:val="00BA7E14"/>
    <w:rsid w:val="00BB063D"/>
    <w:rsid w:val="00BB082D"/>
    <w:rsid w:val="00BB0833"/>
    <w:rsid w:val="00BB0C7B"/>
    <w:rsid w:val="00BB0D6E"/>
    <w:rsid w:val="00BB0DAB"/>
    <w:rsid w:val="00BB0F15"/>
    <w:rsid w:val="00BB0F56"/>
    <w:rsid w:val="00BB0F99"/>
    <w:rsid w:val="00BB0FEC"/>
    <w:rsid w:val="00BB1513"/>
    <w:rsid w:val="00BB15FE"/>
    <w:rsid w:val="00BB1EB2"/>
    <w:rsid w:val="00BB204B"/>
    <w:rsid w:val="00BB215B"/>
    <w:rsid w:val="00BB21D8"/>
    <w:rsid w:val="00BB23BF"/>
    <w:rsid w:val="00BB24DF"/>
    <w:rsid w:val="00BB2EC5"/>
    <w:rsid w:val="00BB2F09"/>
    <w:rsid w:val="00BB31A2"/>
    <w:rsid w:val="00BB3615"/>
    <w:rsid w:val="00BB36DF"/>
    <w:rsid w:val="00BB3A54"/>
    <w:rsid w:val="00BB3B54"/>
    <w:rsid w:val="00BB3F8B"/>
    <w:rsid w:val="00BB3F8E"/>
    <w:rsid w:val="00BB4070"/>
    <w:rsid w:val="00BB4125"/>
    <w:rsid w:val="00BB4374"/>
    <w:rsid w:val="00BB4708"/>
    <w:rsid w:val="00BB4979"/>
    <w:rsid w:val="00BB4BDE"/>
    <w:rsid w:val="00BB4CB0"/>
    <w:rsid w:val="00BB4F02"/>
    <w:rsid w:val="00BB5188"/>
    <w:rsid w:val="00BB54F6"/>
    <w:rsid w:val="00BB55E5"/>
    <w:rsid w:val="00BB5698"/>
    <w:rsid w:val="00BB5841"/>
    <w:rsid w:val="00BB587C"/>
    <w:rsid w:val="00BB5DAE"/>
    <w:rsid w:val="00BB5DC1"/>
    <w:rsid w:val="00BB5DEA"/>
    <w:rsid w:val="00BB5E13"/>
    <w:rsid w:val="00BB5EB7"/>
    <w:rsid w:val="00BB5F2E"/>
    <w:rsid w:val="00BB6381"/>
    <w:rsid w:val="00BB64C4"/>
    <w:rsid w:val="00BB64EA"/>
    <w:rsid w:val="00BB6739"/>
    <w:rsid w:val="00BB6759"/>
    <w:rsid w:val="00BB6859"/>
    <w:rsid w:val="00BB6A0C"/>
    <w:rsid w:val="00BB6A10"/>
    <w:rsid w:val="00BB6AAC"/>
    <w:rsid w:val="00BB6E87"/>
    <w:rsid w:val="00BB6F9C"/>
    <w:rsid w:val="00BB738E"/>
    <w:rsid w:val="00BB788E"/>
    <w:rsid w:val="00BB7DC8"/>
    <w:rsid w:val="00BC00F4"/>
    <w:rsid w:val="00BC068F"/>
    <w:rsid w:val="00BC07BE"/>
    <w:rsid w:val="00BC0861"/>
    <w:rsid w:val="00BC096D"/>
    <w:rsid w:val="00BC09FD"/>
    <w:rsid w:val="00BC0FA3"/>
    <w:rsid w:val="00BC112D"/>
    <w:rsid w:val="00BC1273"/>
    <w:rsid w:val="00BC1279"/>
    <w:rsid w:val="00BC1450"/>
    <w:rsid w:val="00BC1561"/>
    <w:rsid w:val="00BC1716"/>
    <w:rsid w:val="00BC1910"/>
    <w:rsid w:val="00BC198D"/>
    <w:rsid w:val="00BC1B78"/>
    <w:rsid w:val="00BC1BA2"/>
    <w:rsid w:val="00BC1BF4"/>
    <w:rsid w:val="00BC23A1"/>
    <w:rsid w:val="00BC26E2"/>
    <w:rsid w:val="00BC2759"/>
    <w:rsid w:val="00BC278F"/>
    <w:rsid w:val="00BC2BCF"/>
    <w:rsid w:val="00BC2C99"/>
    <w:rsid w:val="00BC2CC0"/>
    <w:rsid w:val="00BC2E27"/>
    <w:rsid w:val="00BC2E6B"/>
    <w:rsid w:val="00BC2F1C"/>
    <w:rsid w:val="00BC30F1"/>
    <w:rsid w:val="00BC3569"/>
    <w:rsid w:val="00BC35F9"/>
    <w:rsid w:val="00BC3802"/>
    <w:rsid w:val="00BC3C71"/>
    <w:rsid w:val="00BC3C91"/>
    <w:rsid w:val="00BC3D14"/>
    <w:rsid w:val="00BC41CC"/>
    <w:rsid w:val="00BC4300"/>
    <w:rsid w:val="00BC4573"/>
    <w:rsid w:val="00BC4834"/>
    <w:rsid w:val="00BC48B7"/>
    <w:rsid w:val="00BC4D33"/>
    <w:rsid w:val="00BC4E2E"/>
    <w:rsid w:val="00BC4EB0"/>
    <w:rsid w:val="00BC4EFB"/>
    <w:rsid w:val="00BC4FE8"/>
    <w:rsid w:val="00BC50D9"/>
    <w:rsid w:val="00BC5AD5"/>
    <w:rsid w:val="00BC5B09"/>
    <w:rsid w:val="00BC5B5B"/>
    <w:rsid w:val="00BC5E68"/>
    <w:rsid w:val="00BC6063"/>
    <w:rsid w:val="00BC607C"/>
    <w:rsid w:val="00BC61F8"/>
    <w:rsid w:val="00BC677A"/>
    <w:rsid w:val="00BC6828"/>
    <w:rsid w:val="00BC6892"/>
    <w:rsid w:val="00BC6B76"/>
    <w:rsid w:val="00BC6E71"/>
    <w:rsid w:val="00BC6FCD"/>
    <w:rsid w:val="00BC6FDA"/>
    <w:rsid w:val="00BC7141"/>
    <w:rsid w:val="00BC730A"/>
    <w:rsid w:val="00BC7502"/>
    <w:rsid w:val="00BC7AF2"/>
    <w:rsid w:val="00BC7B3C"/>
    <w:rsid w:val="00BC7B76"/>
    <w:rsid w:val="00BC7E4D"/>
    <w:rsid w:val="00BC7F8F"/>
    <w:rsid w:val="00BD0090"/>
    <w:rsid w:val="00BD00F0"/>
    <w:rsid w:val="00BD019F"/>
    <w:rsid w:val="00BD07C1"/>
    <w:rsid w:val="00BD08E7"/>
    <w:rsid w:val="00BD0C59"/>
    <w:rsid w:val="00BD0D0B"/>
    <w:rsid w:val="00BD0EF9"/>
    <w:rsid w:val="00BD107B"/>
    <w:rsid w:val="00BD10E2"/>
    <w:rsid w:val="00BD122D"/>
    <w:rsid w:val="00BD128D"/>
    <w:rsid w:val="00BD14D3"/>
    <w:rsid w:val="00BD1519"/>
    <w:rsid w:val="00BD1971"/>
    <w:rsid w:val="00BD1C12"/>
    <w:rsid w:val="00BD1D46"/>
    <w:rsid w:val="00BD1D67"/>
    <w:rsid w:val="00BD1F29"/>
    <w:rsid w:val="00BD1FD7"/>
    <w:rsid w:val="00BD2040"/>
    <w:rsid w:val="00BD237B"/>
    <w:rsid w:val="00BD269F"/>
    <w:rsid w:val="00BD2BA4"/>
    <w:rsid w:val="00BD2C30"/>
    <w:rsid w:val="00BD2D42"/>
    <w:rsid w:val="00BD319A"/>
    <w:rsid w:val="00BD359B"/>
    <w:rsid w:val="00BD39EE"/>
    <w:rsid w:val="00BD3A47"/>
    <w:rsid w:val="00BD3C76"/>
    <w:rsid w:val="00BD3CAF"/>
    <w:rsid w:val="00BD3FE2"/>
    <w:rsid w:val="00BD40B6"/>
    <w:rsid w:val="00BD4211"/>
    <w:rsid w:val="00BD427E"/>
    <w:rsid w:val="00BD4391"/>
    <w:rsid w:val="00BD45E4"/>
    <w:rsid w:val="00BD4B91"/>
    <w:rsid w:val="00BD4DB1"/>
    <w:rsid w:val="00BD4DDD"/>
    <w:rsid w:val="00BD4FF3"/>
    <w:rsid w:val="00BD52AF"/>
    <w:rsid w:val="00BD55C2"/>
    <w:rsid w:val="00BD5695"/>
    <w:rsid w:val="00BD5889"/>
    <w:rsid w:val="00BD5B33"/>
    <w:rsid w:val="00BD5C2D"/>
    <w:rsid w:val="00BD6413"/>
    <w:rsid w:val="00BD65BD"/>
    <w:rsid w:val="00BD6678"/>
    <w:rsid w:val="00BD6802"/>
    <w:rsid w:val="00BD6AC4"/>
    <w:rsid w:val="00BD6AF0"/>
    <w:rsid w:val="00BD6B87"/>
    <w:rsid w:val="00BD6BF3"/>
    <w:rsid w:val="00BD6CB0"/>
    <w:rsid w:val="00BD7119"/>
    <w:rsid w:val="00BD7131"/>
    <w:rsid w:val="00BD726B"/>
    <w:rsid w:val="00BD77E8"/>
    <w:rsid w:val="00BD7881"/>
    <w:rsid w:val="00BD78B8"/>
    <w:rsid w:val="00BD78D0"/>
    <w:rsid w:val="00BD7B3A"/>
    <w:rsid w:val="00BE00CA"/>
    <w:rsid w:val="00BE0157"/>
    <w:rsid w:val="00BE0199"/>
    <w:rsid w:val="00BE084E"/>
    <w:rsid w:val="00BE09B2"/>
    <w:rsid w:val="00BE0A1B"/>
    <w:rsid w:val="00BE0BC5"/>
    <w:rsid w:val="00BE0E7B"/>
    <w:rsid w:val="00BE111A"/>
    <w:rsid w:val="00BE120D"/>
    <w:rsid w:val="00BE1212"/>
    <w:rsid w:val="00BE1264"/>
    <w:rsid w:val="00BE1362"/>
    <w:rsid w:val="00BE144A"/>
    <w:rsid w:val="00BE1573"/>
    <w:rsid w:val="00BE16BD"/>
    <w:rsid w:val="00BE1781"/>
    <w:rsid w:val="00BE1938"/>
    <w:rsid w:val="00BE2080"/>
    <w:rsid w:val="00BE223C"/>
    <w:rsid w:val="00BE233E"/>
    <w:rsid w:val="00BE2525"/>
    <w:rsid w:val="00BE2534"/>
    <w:rsid w:val="00BE2598"/>
    <w:rsid w:val="00BE261E"/>
    <w:rsid w:val="00BE27F5"/>
    <w:rsid w:val="00BE2930"/>
    <w:rsid w:val="00BE296D"/>
    <w:rsid w:val="00BE2BCA"/>
    <w:rsid w:val="00BE2CAA"/>
    <w:rsid w:val="00BE31CA"/>
    <w:rsid w:val="00BE329D"/>
    <w:rsid w:val="00BE3408"/>
    <w:rsid w:val="00BE350C"/>
    <w:rsid w:val="00BE3BEB"/>
    <w:rsid w:val="00BE3CD7"/>
    <w:rsid w:val="00BE3D54"/>
    <w:rsid w:val="00BE4004"/>
    <w:rsid w:val="00BE4297"/>
    <w:rsid w:val="00BE44CA"/>
    <w:rsid w:val="00BE44FD"/>
    <w:rsid w:val="00BE46A7"/>
    <w:rsid w:val="00BE4924"/>
    <w:rsid w:val="00BE4F21"/>
    <w:rsid w:val="00BE4F9E"/>
    <w:rsid w:val="00BE507F"/>
    <w:rsid w:val="00BE5143"/>
    <w:rsid w:val="00BE5234"/>
    <w:rsid w:val="00BE5D08"/>
    <w:rsid w:val="00BE5D52"/>
    <w:rsid w:val="00BE5F7D"/>
    <w:rsid w:val="00BE613A"/>
    <w:rsid w:val="00BE6271"/>
    <w:rsid w:val="00BE666A"/>
    <w:rsid w:val="00BE67FF"/>
    <w:rsid w:val="00BE6857"/>
    <w:rsid w:val="00BE6884"/>
    <w:rsid w:val="00BE690D"/>
    <w:rsid w:val="00BE6A60"/>
    <w:rsid w:val="00BE6C3D"/>
    <w:rsid w:val="00BE6F0C"/>
    <w:rsid w:val="00BE6F3C"/>
    <w:rsid w:val="00BE6FDB"/>
    <w:rsid w:val="00BE7296"/>
    <w:rsid w:val="00BE7469"/>
    <w:rsid w:val="00BE751A"/>
    <w:rsid w:val="00BE772C"/>
    <w:rsid w:val="00BE78DC"/>
    <w:rsid w:val="00BE798D"/>
    <w:rsid w:val="00BE7BC5"/>
    <w:rsid w:val="00BE7C00"/>
    <w:rsid w:val="00BE7C6D"/>
    <w:rsid w:val="00BE7F21"/>
    <w:rsid w:val="00BED40A"/>
    <w:rsid w:val="00BF00BB"/>
    <w:rsid w:val="00BF0469"/>
    <w:rsid w:val="00BF06E7"/>
    <w:rsid w:val="00BF0764"/>
    <w:rsid w:val="00BF08CD"/>
    <w:rsid w:val="00BF094E"/>
    <w:rsid w:val="00BF0A59"/>
    <w:rsid w:val="00BF0B0B"/>
    <w:rsid w:val="00BF0F1F"/>
    <w:rsid w:val="00BF1320"/>
    <w:rsid w:val="00BF15B5"/>
    <w:rsid w:val="00BF1610"/>
    <w:rsid w:val="00BF1FD3"/>
    <w:rsid w:val="00BF22FD"/>
    <w:rsid w:val="00BF246C"/>
    <w:rsid w:val="00BF24D3"/>
    <w:rsid w:val="00BF2951"/>
    <w:rsid w:val="00BF2D6D"/>
    <w:rsid w:val="00BF303A"/>
    <w:rsid w:val="00BF306E"/>
    <w:rsid w:val="00BF30E9"/>
    <w:rsid w:val="00BF31BD"/>
    <w:rsid w:val="00BF31D5"/>
    <w:rsid w:val="00BF33DC"/>
    <w:rsid w:val="00BF346C"/>
    <w:rsid w:val="00BF3497"/>
    <w:rsid w:val="00BF374D"/>
    <w:rsid w:val="00BF3E3D"/>
    <w:rsid w:val="00BF3FD4"/>
    <w:rsid w:val="00BF4062"/>
    <w:rsid w:val="00BF44CC"/>
    <w:rsid w:val="00BF44ED"/>
    <w:rsid w:val="00BF456F"/>
    <w:rsid w:val="00BF46BF"/>
    <w:rsid w:val="00BF47C0"/>
    <w:rsid w:val="00BF4FEB"/>
    <w:rsid w:val="00BF509C"/>
    <w:rsid w:val="00BF50FE"/>
    <w:rsid w:val="00BF512E"/>
    <w:rsid w:val="00BF5957"/>
    <w:rsid w:val="00BF5AE4"/>
    <w:rsid w:val="00BF5FD7"/>
    <w:rsid w:val="00BF6396"/>
    <w:rsid w:val="00BF641B"/>
    <w:rsid w:val="00BF6AC2"/>
    <w:rsid w:val="00BF6F2E"/>
    <w:rsid w:val="00BF707C"/>
    <w:rsid w:val="00BF721F"/>
    <w:rsid w:val="00BF7637"/>
    <w:rsid w:val="00BF77D8"/>
    <w:rsid w:val="00BF780C"/>
    <w:rsid w:val="00BF7870"/>
    <w:rsid w:val="00BF7F24"/>
    <w:rsid w:val="00BF7FE1"/>
    <w:rsid w:val="00C0011E"/>
    <w:rsid w:val="00C0032C"/>
    <w:rsid w:val="00C003B9"/>
    <w:rsid w:val="00C00874"/>
    <w:rsid w:val="00C00A3F"/>
    <w:rsid w:val="00C00AD1"/>
    <w:rsid w:val="00C00B02"/>
    <w:rsid w:val="00C00D04"/>
    <w:rsid w:val="00C00EEA"/>
    <w:rsid w:val="00C012BC"/>
    <w:rsid w:val="00C012C8"/>
    <w:rsid w:val="00C0142D"/>
    <w:rsid w:val="00C016FE"/>
    <w:rsid w:val="00C017B8"/>
    <w:rsid w:val="00C019A3"/>
    <w:rsid w:val="00C01A97"/>
    <w:rsid w:val="00C01B45"/>
    <w:rsid w:val="00C023D5"/>
    <w:rsid w:val="00C024D8"/>
    <w:rsid w:val="00C026EA"/>
    <w:rsid w:val="00C02D49"/>
    <w:rsid w:val="00C02EE0"/>
    <w:rsid w:val="00C02F7E"/>
    <w:rsid w:val="00C0342B"/>
    <w:rsid w:val="00C03831"/>
    <w:rsid w:val="00C0399A"/>
    <w:rsid w:val="00C03F67"/>
    <w:rsid w:val="00C0416B"/>
    <w:rsid w:val="00C041CE"/>
    <w:rsid w:val="00C04249"/>
    <w:rsid w:val="00C0428F"/>
    <w:rsid w:val="00C04478"/>
    <w:rsid w:val="00C0469F"/>
    <w:rsid w:val="00C049DC"/>
    <w:rsid w:val="00C04F75"/>
    <w:rsid w:val="00C04FD8"/>
    <w:rsid w:val="00C052A8"/>
    <w:rsid w:val="00C0549E"/>
    <w:rsid w:val="00C0550C"/>
    <w:rsid w:val="00C0578A"/>
    <w:rsid w:val="00C05ED7"/>
    <w:rsid w:val="00C05FD0"/>
    <w:rsid w:val="00C05FE1"/>
    <w:rsid w:val="00C0606E"/>
    <w:rsid w:val="00C060CB"/>
    <w:rsid w:val="00C06155"/>
    <w:rsid w:val="00C0616C"/>
    <w:rsid w:val="00C0619B"/>
    <w:rsid w:val="00C064ED"/>
    <w:rsid w:val="00C0657F"/>
    <w:rsid w:val="00C065F4"/>
    <w:rsid w:val="00C06691"/>
    <w:rsid w:val="00C069F4"/>
    <w:rsid w:val="00C06CA5"/>
    <w:rsid w:val="00C06F0C"/>
    <w:rsid w:val="00C06F33"/>
    <w:rsid w:val="00C06FC7"/>
    <w:rsid w:val="00C07485"/>
    <w:rsid w:val="00C074B2"/>
    <w:rsid w:val="00C07521"/>
    <w:rsid w:val="00C076EF"/>
    <w:rsid w:val="00C07A4E"/>
    <w:rsid w:val="00C07D55"/>
    <w:rsid w:val="00C10180"/>
    <w:rsid w:val="00C10189"/>
    <w:rsid w:val="00C1026B"/>
    <w:rsid w:val="00C1069E"/>
    <w:rsid w:val="00C10858"/>
    <w:rsid w:val="00C10954"/>
    <w:rsid w:val="00C10995"/>
    <w:rsid w:val="00C10D38"/>
    <w:rsid w:val="00C10E54"/>
    <w:rsid w:val="00C10F9A"/>
    <w:rsid w:val="00C111B0"/>
    <w:rsid w:val="00C11251"/>
    <w:rsid w:val="00C112FC"/>
    <w:rsid w:val="00C11457"/>
    <w:rsid w:val="00C114B3"/>
    <w:rsid w:val="00C11991"/>
    <w:rsid w:val="00C119AE"/>
    <w:rsid w:val="00C11B6E"/>
    <w:rsid w:val="00C11DDA"/>
    <w:rsid w:val="00C11F80"/>
    <w:rsid w:val="00C1244A"/>
    <w:rsid w:val="00C124B7"/>
    <w:rsid w:val="00C12658"/>
    <w:rsid w:val="00C12780"/>
    <w:rsid w:val="00C127B5"/>
    <w:rsid w:val="00C129D8"/>
    <w:rsid w:val="00C12A5D"/>
    <w:rsid w:val="00C12B4E"/>
    <w:rsid w:val="00C12C78"/>
    <w:rsid w:val="00C12C9E"/>
    <w:rsid w:val="00C1350A"/>
    <w:rsid w:val="00C1377C"/>
    <w:rsid w:val="00C1380E"/>
    <w:rsid w:val="00C139A4"/>
    <w:rsid w:val="00C13A50"/>
    <w:rsid w:val="00C13D5D"/>
    <w:rsid w:val="00C14134"/>
    <w:rsid w:val="00C142CC"/>
    <w:rsid w:val="00C14585"/>
    <w:rsid w:val="00C146DB"/>
    <w:rsid w:val="00C14877"/>
    <w:rsid w:val="00C14ACB"/>
    <w:rsid w:val="00C1500B"/>
    <w:rsid w:val="00C152C5"/>
    <w:rsid w:val="00C153BE"/>
    <w:rsid w:val="00C155CB"/>
    <w:rsid w:val="00C15B54"/>
    <w:rsid w:val="00C15C25"/>
    <w:rsid w:val="00C15D5B"/>
    <w:rsid w:val="00C15DF3"/>
    <w:rsid w:val="00C15EDE"/>
    <w:rsid w:val="00C15F2D"/>
    <w:rsid w:val="00C1606E"/>
    <w:rsid w:val="00C1623C"/>
    <w:rsid w:val="00C1645C"/>
    <w:rsid w:val="00C16599"/>
    <w:rsid w:val="00C1683B"/>
    <w:rsid w:val="00C16997"/>
    <w:rsid w:val="00C169E8"/>
    <w:rsid w:val="00C16AD6"/>
    <w:rsid w:val="00C16BCE"/>
    <w:rsid w:val="00C16BD8"/>
    <w:rsid w:val="00C16E12"/>
    <w:rsid w:val="00C16E29"/>
    <w:rsid w:val="00C17132"/>
    <w:rsid w:val="00C17489"/>
    <w:rsid w:val="00C17618"/>
    <w:rsid w:val="00C17823"/>
    <w:rsid w:val="00C1782A"/>
    <w:rsid w:val="00C17885"/>
    <w:rsid w:val="00C17A7E"/>
    <w:rsid w:val="00C17C7E"/>
    <w:rsid w:val="00C17EB7"/>
    <w:rsid w:val="00C20190"/>
    <w:rsid w:val="00C2023D"/>
    <w:rsid w:val="00C20512"/>
    <w:rsid w:val="00C20860"/>
    <w:rsid w:val="00C20A38"/>
    <w:rsid w:val="00C20B26"/>
    <w:rsid w:val="00C210C0"/>
    <w:rsid w:val="00C211F5"/>
    <w:rsid w:val="00C21301"/>
    <w:rsid w:val="00C21B9D"/>
    <w:rsid w:val="00C21F8F"/>
    <w:rsid w:val="00C22011"/>
    <w:rsid w:val="00C22073"/>
    <w:rsid w:val="00C221E1"/>
    <w:rsid w:val="00C22247"/>
    <w:rsid w:val="00C22601"/>
    <w:rsid w:val="00C22E50"/>
    <w:rsid w:val="00C23419"/>
    <w:rsid w:val="00C23547"/>
    <w:rsid w:val="00C23695"/>
    <w:rsid w:val="00C236F6"/>
    <w:rsid w:val="00C23918"/>
    <w:rsid w:val="00C23EE3"/>
    <w:rsid w:val="00C24052"/>
    <w:rsid w:val="00C242D4"/>
    <w:rsid w:val="00C24CA2"/>
    <w:rsid w:val="00C25047"/>
    <w:rsid w:val="00C251FB"/>
    <w:rsid w:val="00C252BD"/>
    <w:rsid w:val="00C2531B"/>
    <w:rsid w:val="00C2589F"/>
    <w:rsid w:val="00C25A3D"/>
    <w:rsid w:val="00C25AA7"/>
    <w:rsid w:val="00C25B73"/>
    <w:rsid w:val="00C25BA3"/>
    <w:rsid w:val="00C25C83"/>
    <w:rsid w:val="00C2688E"/>
    <w:rsid w:val="00C26E7F"/>
    <w:rsid w:val="00C270F5"/>
    <w:rsid w:val="00C2743D"/>
    <w:rsid w:val="00C27672"/>
    <w:rsid w:val="00C2774E"/>
    <w:rsid w:val="00C27907"/>
    <w:rsid w:val="00C27910"/>
    <w:rsid w:val="00C27DC8"/>
    <w:rsid w:val="00C30282"/>
    <w:rsid w:val="00C3049C"/>
    <w:rsid w:val="00C30955"/>
    <w:rsid w:val="00C30E16"/>
    <w:rsid w:val="00C30F32"/>
    <w:rsid w:val="00C30FE0"/>
    <w:rsid w:val="00C31043"/>
    <w:rsid w:val="00C31143"/>
    <w:rsid w:val="00C3122C"/>
    <w:rsid w:val="00C3123D"/>
    <w:rsid w:val="00C313F5"/>
    <w:rsid w:val="00C31439"/>
    <w:rsid w:val="00C316FD"/>
    <w:rsid w:val="00C3182B"/>
    <w:rsid w:val="00C3200F"/>
    <w:rsid w:val="00C32088"/>
    <w:rsid w:val="00C32140"/>
    <w:rsid w:val="00C3237A"/>
    <w:rsid w:val="00C32446"/>
    <w:rsid w:val="00C325EF"/>
    <w:rsid w:val="00C32EE0"/>
    <w:rsid w:val="00C32EE4"/>
    <w:rsid w:val="00C32F14"/>
    <w:rsid w:val="00C33057"/>
    <w:rsid w:val="00C332AD"/>
    <w:rsid w:val="00C33489"/>
    <w:rsid w:val="00C334C7"/>
    <w:rsid w:val="00C3368E"/>
    <w:rsid w:val="00C33951"/>
    <w:rsid w:val="00C33A5A"/>
    <w:rsid w:val="00C33E1B"/>
    <w:rsid w:val="00C33E9C"/>
    <w:rsid w:val="00C33FBA"/>
    <w:rsid w:val="00C33FCD"/>
    <w:rsid w:val="00C34003"/>
    <w:rsid w:val="00C34041"/>
    <w:rsid w:val="00C34095"/>
    <w:rsid w:val="00C341B6"/>
    <w:rsid w:val="00C34394"/>
    <w:rsid w:val="00C347B3"/>
    <w:rsid w:val="00C348E0"/>
    <w:rsid w:val="00C34908"/>
    <w:rsid w:val="00C349FF"/>
    <w:rsid w:val="00C3506A"/>
    <w:rsid w:val="00C35273"/>
    <w:rsid w:val="00C3544C"/>
    <w:rsid w:val="00C354BE"/>
    <w:rsid w:val="00C354C7"/>
    <w:rsid w:val="00C358A9"/>
    <w:rsid w:val="00C359E3"/>
    <w:rsid w:val="00C35A86"/>
    <w:rsid w:val="00C36053"/>
    <w:rsid w:val="00C361D5"/>
    <w:rsid w:val="00C365FC"/>
    <w:rsid w:val="00C36613"/>
    <w:rsid w:val="00C3682A"/>
    <w:rsid w:val="00C36B99"/>
    <w:rsid w:val="00C36D8A"/>
    <w:rsid w:val="00C36D9C"/>
    <w:rsid w:val="00C36F03"/>
    <w:rsid w:val="00C36F12"/>
    <w:rsid w:val="00C37098"/>
    <w:rsid w:val="00C370D3"/>
    <w:rsid w:val="00C377D6"/>
    <w:rsid w:val="00C37970"/>
    <w:rsid w:val="00C37CB7"/>
    <w:rsid w:val="00C37DC5"/>
    <w:rsid w:val="00C37F0A"/>
    <w:rsid w:val="00C400A9"/>
    <w:rsid w:val="00C400F7"/>
    <w:rsid w:val="00C40355"/>
    <w:rsid w:val="00C403F4"/>
    <w:rsid w:val="00C40519"/>
    <w:rsid w:val="00C40788"/>
    <w:rsid w:val="00C40B94"/>
    <w:rsid w:val="00C40BAF"/>
    <w:rsid w:val="00C40C17"/>
    <w:rsid w:val="00C40D9F"/>
    <w:rsid w:val="00C40E20"/>
    <w:rsid w:val="00C40FC7"/>
    <w:rsid w:val="00C410C5"/>
    <w:rsid w:val="00C411BF"/>
    <w:rsid w:val="00C41225"/>
    <w:rsid w:val="00C4198F"/>
    <w:rsid w:val="00C419B3"/>
    <w:rsid w:val="00C41A5B"/>
    <w:rsid w:val="00C41C1C"/>
    <w:rsid w:val="00C41DFC"/>
    <w:rsid w:val="00C41EA1"/>
    <w:rsid w:val="00C41EA8"/>
    <w:rsid w:val="00C41EAD"/>
    <w:rsid w:val="00C41EF3"/>
    <w:rsid w:val="00C41F26"/>
    <w:rsid w:val="00C421B1"/>
    <w:rsid w:val="00C4227F"/>
    <w:rsid w:val="00C4259F"/>
    <w:rsid w:val="00C42706"/>
    <w:rsid w:val="00C4274C"/>
    <w:rsid w:val="00C42945"/>
    <w:rsid w:val="00C42969"/>
    <w:rsid w:val="00C42BA6"/>
    <w:rsid w:val="00C4370C"/>
    <w:rsid w:val="00C4371E"/>
    <w:rsid w:val="00C439F5"/>
    <w:rsid w:val="00C43A01"/>
    <w:rsid w:val="00C43A84"/>
    <w:rsid w:val="00C43CC5"/>
    <w:rsid w:val="00C43D5B"/>
    <w:rsid w:val="00C43DC0"/>
    <w:rsid w:val="00C43E5D"/>
    <w:rsid w:val="00C43F78"/>
    <w:rsid w:val="00C4437F"/>
    <w:rsid w:val="00C4495D"/>
    <w:rsid w:val="00C44A0C"/>
    <w:rsid w:val="00C44D81"/>
    <w:rsid w:val="00C44E16"/>
    <w:rsid w:val="00C44F4D"/>
    <w:rsid w:val="00C45145"/>
    <w:rsid w:val="00C4572E"/>
    <w:rsid w:val="00C45877"/>
    <w:rsid w:val="00C45A8E"/>
    <w:rsid w:val="00C45ACA"/>
    <w:rsid w:val="00C45E86"/>
    <w:rsid w:val="00C461A9"/>
    <w:rsid w:val="00C4621E"/>
    <w:rsid w:val="00C466D6"/>
    <w:rsid w:val="00C46725"/>
    <w:rsid w:val="00C46F1A"/>
    <w:rsid w:val="00C46F3A"/>
    <w:rsid w:val="00C46FAD"/>
    <w:rsid w:val="00C47075"/>
    <w:rsid w:val="00C4709C"/>
    <w:rsid w:val="00C47125"/>
    <w:rsid w:val="00C4743A"/>
    <w:rsid w:val="00C474F5"/>
    <w:rsid w:val="00C479C4"/>
    <w:rsid w:val="00C47A9B"/>
    <w:rsid w:val="00C47F70"/>
    <w:rsid w:val="00C500D4"/>
    <w:rsid w:val="00C5024D"/>
    <w:rsid w:val="00C50284"/>
    <w:rsid w:val="00C502CC"/>
    <w:rsid w:val="00C50366"/>
    <w:rsid w:val="00C503BF"/>
    <w:rsid w:val="00C50420"/>
    <w:rsid w:val="00C5048D"/>
    <w:rsid w:val="00C50566"/>
    <w:rsid w:val="00C50693"/>
    <w:rsid w:val="00C50962"/>
    <w:rsid w:val="00C50BB4"/>
    <w:rsid w:val="00C50FB7"/>
    <w:rsid w:val="00C511F5"/>
    <w:rsid w:val="00C5193B"/>
    <w:rsid w:val="00C51A21"/>
    <w:rsid w:val="00C51A51"/>
    <w:rsid w:val="00C51BAC"/>
    <w:rsid w:val="00C51C39"/>
    <w:rsid w:val="00C51E57"/>
    <w:rsid w:val="00C51FDE"/>
    <w:rsid w:val="00C522D7"/>
    <w:rsid w:val="00C52383"/>
    <w:rsid w:val="00C523E8"/>
    <w:rsid w:val="00C5298D"/>
    <w:rsid w:val="00C52F1F"/>
    <w:rsid w:val="00C5323C"/>
    <w:rsid w:val="00C5330C"/>
    <w:rsid w:val="00C53441"/>
    <w:rsid w:val="00C53502"/>
    <w:rsid w:val="00C53681"/>
    <w:rsid w:val="00C537C2"/>
    <w:rsid w:val="00C53840"/>
    <w:rsid w:val="00C5397F"/>
    <w:rsid w:val="00C539DA"/>
    <w:rsid w:val="00C53C3A"/>
    <w:rsid w:val="00C53CAF"/>
    <w:rsid w:val="00C53D7B"/>
    <w:rsid w:val="00C53F19"/>
    <w:rsid w:val="00C54151"/>
    <w:rsid w:val="00C541AE"/>
    <w:rsid w:val="00C5442F"/>
    <w:rsid w:val="00C54945"/>
    <w:rsid w:val="00C54BD5"/>
    <w:rsid w:val="00C54BF4"/>
    <w:rsid w:val="00C54D11"/>
    <w:rsid w:val="00C54E5F"/>
    <w:rsid w:val="00C54E7B"/>
    <w:rsid w:val="00C54F7C"/>
    <w:rsid w:val="00C5508B"/>
    <w:rsid w:val="00C551CC"/>
    <w:rsid w:val="00C55286"/>
    <w:rsid w:val="00C55400"/>
    <w:rsid w:val="00C55890"/>
    <w:rsid w:val="00C559A0"/>
    <w:rsid w:val="00C55B9E"/>
    <w:rsid w:val="00C55DD8"/>
    <w:rsid w:val="00C55E1C"/>
    <w:rsid w:val="00C55EE2"/>
    <w:rsid w:val="00C560AF"/>
    <w:rsid w:val="00C56294"/>
    <w:rsid w:val="00C564A1"/>
    <w:rsid w:val="00C56C34"/>
    <w:rsid w:val="00C56C58"/>
    <w:rsid w:val="00C56C9E"/>
    <w:rsid w:val="00C56ED8"/>
    <w:rsid w:val="00C571E2"/>
    <w:rsid w:val="00C57203"/>
    <w:rsid w:val="00C573CE"/>
    <w:rsid w:val="00C576DA"/>
    <w:rsid w:val="00C577B8"/>
    <w:rsid w:val="00C5785F"/>
    <w:rsid w:val="00C57AA0"/>
    <w:rsid w:val="00C57B64"/>
    <w:rsid w:val="00C57BA9"/>
    <w:rsid w:val="00C57CF1"/>
    <w:rsid w:val="00C601B9"/>
    <w:rsid w:val="00C602C7"/>
    <w:rsid w:val="00C602F3"/>
    <w:rsid w:val="00C60817"/>
    <w:rsid w:val="00C60B71"/>
    <w:rsid w:val="00C60C1E"/>
    <w:rsid w:val="00C60D69"/>
    <w:rsid w:val="00C60DE8"/>
    <w:rsid w:val="00C6129D"/>
    <w:rsid w:val="00C612EE"/>
    <w:rsid w:val="00C61428"/>
    <w:rsid w:val="00C614B3"/>
    <w:rsid w:val="00C6184C"/>
    <w:rsid w:val="00C61999"/>
    <w:rsid w:val="00C61D5A"/>
    <w:rsid w:val="00C61F1D"/>
    <w:rsid w:val="00C620A2"/>
    <w:rsid w:val="00C6241E"/>
    <w:rsid w:val="00C624DA"/>
    <w:rsid w:val="00C625D2"/>
    <w:rsid w:val="00C62709"/>
    <w:rsid w:val="00C629DF"/>
    <w:rsid w:val="00C62A0E"/>
    <w:rsid w:val="00C62F3B"/>
    <w:rsid w:val="00C63203"/>
    <w:rsid w:val="00C633F4"/>
    <w:rsid w:val="00C638F0"/>
    <w:rsid w:val="00C63B28"/>
    <w:rsid w:val="00C63F54"/>
    <w:rsid w:val="00C63F5E"/>
    <w:rsid w:val="00C6468D"/>
    <w:rsid w:val="00C64856"/>
    <w:rsid w:val="00C64990"/>
    <w:rsid w:val="00C64DC3"/>
    <w:rsid w:val="00C64E52"/>
    <w:rsid w:val="00C652A2"/>
    <w:rsid w:val="00C65449"/>
    <w:rsid w:val="00C6550C"/>
    <w:rsid w:val="00C6567C"/>
    <w:rsid w:val="00C6578D"/>
    <w:rsid w:val="00C658E0"/>
    <w:rsid w:val="00C658F8"/>
    <w:rsid w:val="00C65A23"/>
    <w:rsid w:val="00C65B08"/>
    <w:rsid w:val="00C65B33"/>
    <w:rsid w:val="00C661E6"/>
    <w:rsid w:val="00C66567"/>
    <w:rsid w:val="00C6669C"/>
    <w:rsid w:val="00C669BC"/>
    <w:rsid w:val="00C66AEA"/>
    <w:rsid w:val="00C66B76"/>
    <w:rsid w:val="00C672A1"/>
    <w:rsid w:val="00C6764F"/>
    <w:rsid w:val="00C677BC"/>
    <w:rsid w:val="00C6798B"/>
    <w:rsid w:val="00C67DA5"/>
    <w:rsid w:val="00C67E85"/>
    <w:rsid w:val="00C67ED6"/>
    <w:rsid w:val="00C7048F"/>
    <w:rsid w:val="00C70531"/>
    <w:rsid w:val="00C70632"/>
    <w:rsid w:val="00C706CE"/>
    <w:rsid w:val="00C70A51"/>
    <w:rsid w:val="00C70A5C"/>
    <w:rsid w:val="00C70BC3"/>
    <w:rsid w:val="00C70D24"/>
    <w:rsid w:val="00C70F28"/>
    <w:rsid w:val="00C7120B"/>
    <w:rsid w:val="00C7140F"/>
    <w:rsid w:val="00C71458"/>
    <w:rsid w:val="00C7148E"/>
    <w:rsid w:val="00C71554"/>
    <w:rsid w:val="00C7176D"/>
    <w:rsid w:val="00C7189C"/>
    <w:rsid w:val="00C7195A"/>
    <w:rsid w:val="00C719CA"/>
    <w:rsid w:val="00C71EE6"/>
    <w:rsid w:val="00C71F4A"/>
    <w:rsid w:val="00C71FF0"/>
    <w:rsid w:val="00C721D0"/>
    <w:rsid w:val="00C72497"/>
    <w:rsid w:val="00C7249B"/>
    <w:rsid w:val="00C7259B"/>
    <w:rsid w:val="00C725AF"/>
    <w:rsid w:val="00C726F3"/>
    <w:rsid w:val="00C7285A"/>
    <w:rsid w:val="00C72D27"/>
    <w:rsid w:val="00C72DC1"/>
    <w:rsid w:val="00C72EB5"/>
    <w:rsid w:val="00C72F41"/>
    <w:rsid w:val="00C736C3"/>
    <w:rsid w:val="00C73771"/>
    <w:rsid w:val="00C73AD5"/>
    <w:rsid w:val="00C73CC8"/>
    <w:rsid w:val="00C73D44"/>
    <w:rsid w:val="00C73DB6"/>
    <w:rsid w:val="00C740C2"/>
    <w:rsid w:val="00C74321"/>
    <w:rsid w:val="00C7479E"/>
    <w:rsid w:val="00C747C6"/>
    <w:rsid w:val="00C74CD6"/>
    <w:rsid w:val="00C74D25"/>
    <w:rsid w:val="00C74F63"/>
    <w:rsid w:val="00C756E1"/>
    <w:rsid w:val="00C75728"/>
    <w:rsid w:val="00C7593A"/>
    <w:rsid w:val="00C75998"/>
    <w:rsid w:val="00C75AF2"/>
    <w:rsid w:val="00C75E64"/>
    <w:rsid w:val="00C760EB"/>
    <w:rsid w:val="00C76134"/>
    <w:rsid w:val="00C76390"/>
    <w:rsid w:val="00C763A6"/>
    <w:rsid w:val="00C76CC3"/>
    <w:rsid w:val="00C76E06"/>
    <w:rsid w:val="00C76E87"/>
    <w:rsid w:val="00C76EE5"/>
    <w:rsid w:val="00C76FC4"/>
    <w:rsid w:val="00C77126"/>
    <w:rsid w:val="00C77227"/>
    <w:rsid w:val="00C77314"/>
    <w:rsid w:val="00C77356"/>
    <w:rsid w:val="00C7753C"/>
    <w:rsid w:val="00C775DE"/>
    <w:rsid w:val="00C775EB"/>
    <w:rsid w:val="00C7763D"/>
    <w:rsid w:val="00C7780F"/>
    <w:rsid w:val="00C7D2B8"/>
    <w:rsid w:val="00C8033D"/>
    <w:rsid w:val="00C806AF"/>
    <w:rsid w:val="00C808E7"/>
    <w:rsid w:val="00C808F5"/>
    <w:rsid w:val="00C80964"/>
    <w:rsid w:val="00C80A0C"/>
    <w:rsid w:val="00C80A57"/>
    <w:rsid w:val="00C80B07"/>
    <w:rsid w:val="00C80B48"/>
    <w:rsid w:val="00C80C77"/>
    <w:rsid w:val="00C80CC6"/>
    <w:rsid w:val="00C80CF9"/>
    <w:rsid w:val="00C80FE5"/>
    <w:rsid w:val="00C81129"/>
    <w:rsid w:val="00C814F6"/>
    <w:rsid w:val="00C81819"/>
    <w:rsid w:val="00C8183A"/>
    <w:rsid w:val="00C818F2"/>
    <w:rsid w:val="00C8191B"/>
    <w:rsid w:val="00C81956"/>
    <w:rsid w:val="00C819FD"/>
    <w:rsid w:val="00C81A35"/>
    <w:rsid w:val="00C81ED4"/>
    <w:rsid w:val="00C821FD"/>
    <w:rsid w:val="00C822FB"/>
    <w:rsid w:val="00C8237F"/>
    <w:rsid w:val="00C8279B"/>
    <w:rsid w:val="00C82932"/>
    <w:rsid w:val="00C82D3F"/>
    <w:rsid w:val="00C82E54"/>
    <w:rsid w:val="00C8334F"/>
    <w:rsid w:val="00C8346D"/>
    <w:rsid w:val="00C8353F"/>
    <w:rsid w:val="00C83868"/>
    <w:rsid w:val="00C83BFE"/>
    <w:rsid w:val="00C8417F"/>
    <w:rsid w:val="00C84216"/>
    <w:rsid w:val="00C84391"/>
    <w:rsid w:val="00C8464E"/>
    <w:rsid w:val="00C84A21"/>
    <w:rsid w:val="00C84A47"/>
    <w:rsid w:val="00C851DF"/>
    <w:rsid w:val="00C85303"/>
    <w:rsid w:val="00C854EA"/>
    <w:rsid w:val="00C8555D"/>
    <w:rsid w:val="00C8556F"/>
    <w:rsid w:val="00C85797"/>
    <w:rsid w:val="00C85966"/>
    <w:rsid w:val="00C8598B"/>
    <w:rsid w:val="00C85A1F"/>
    <w:rsid w:val="00C85A60"/>
    <w:rsid w:val="00C85ABF"/>
    <w:rsid w:val="00C86199"/>
    <w:rsid w:val="00C86227"/>
    <w:rsid w:val="00C864C1"/>
    <w:rsid w:val="00C86B87"/>
    <w:rsid w:val="00C8719A"/>
    <w:rsid w:val="00C872BA"/>
    <w:rsid w:val="00C874B4"/>
    <w:rsid w:val="00C875FF"/>
    <w:rsid w:val="00C877D9"/>
    <w:rsid w:val="00C878A5"/>
    <w:rsid w:val="00C87F61"/>
    <w:rsid w:val="00C900D5"/>
    <w:rsid w:val="00C9030C"/>
    <w:rsid w:val="00C90446"/>
    <w:rsid w:val="00C90A85"/>
    <w:rsid w:val="00C90FA3"/>
    <w:rsid w:val="00C910CC"/>
    <w:rsid w:val="00C916B6"/>
    <w:rsid w:val="00C916F3"/>
    <w:rsid w:val="00C916F5"/>
    <w:rsid w:val="00C918FF"/>
    <w:rsid w:val="00C91A7F"/>
    <w:rsid w:val="00C91D05"/>
    <w:rsid w:val="00C91DAE"/>
    <w:rsid w:val="00C91F72"/>
    <w:rsid w:val="00C920C7"/>
    <w:rsid w:val="00C92246"/>
    <w:rsid w:val="00C923E9"/>
    <w:rsid w:val="00C92409"/>
    <w:rsid w:val="00C92490"/>
    <w:rsid w:val="00C9263A"/>
    <w:rsid w:val="00C9269C"/>
    <w:rsid w:val="00C928BC"/>
    <w:rsid w:val="00C92AAC"/>
    <w:rsid w:val="00C92CA8"/>
    <w:rsid w:val="00C92CC7"/>
    <w:rsid w:val="00C92D9F"/>
    <w:rsid w:val="00C92EAE"/>
    <w:rsid w:val="00C93315"/>
    <w:rsid w:val="00C933BF"/>
    <w:rsid w:val="00C933E1"/>
    <w:rsid w:val="00C933ED"/>
    <w:rsid w:val="00C93441"/>
    <w:rsid w:val="00C935E5"/>
    <w:rsid w:val="00C93658"/>
    <w:rsid w:val="00C93705"/>
    <w:rsid w:val="00C9396C"/>
    <w:rsid w:val="00C93D8A"/>
    <w:rsid w:val="00C93EEB"/>
    <w:rsid w:val="00C943DF"/>
    <w:rsid w:val="00C94412"/>
    <w:rsid w:val="00C9444D"/>
    <w:rsid w:val="00C944BE"/>
    <w:rsid w:val="00C94706"/>
    <w:rsid w:val="00C948AD"/>
    <w:rsid w:val="00C94938"/>
    <w:rsid w:val="00C94ADE"/>
    <w:rsid w:val="00C94CB2"/>
    <w:rsid w:val="00C94DBF"/>
    <w:rsid w:val="00C94F6D"/>
    <w:rsid w:val="00C95AF0"/>
    <w:rsid w:val="00C95B7C"/>
    <w:rsid w:val="00C95C5B"/>
    <w:rsid w:val="00C95D3A"/>
    <w:rsid w:val="00C96096"/>
    <w:rsid w:val="00C961FA"/>
    <w:rsid w:val="00C96336"/>
    <w:rsid w:val="00C9634B"/>
    <w:rsid w:val="00C9637F"/>
    <w:rsid w:val="00C965CE"/>
    <w:rsid w:val="00C96756"/>
    <w:rsid w:val="00C96AD4"/>
    <w:rsid w:val="00C96CF1"/>
    <w:rsid w:val="00C96DF5"/>
    <w:rsid w:val="00C96E25"/>
    <w:rsid w:val="00C973BD"/>
    <w:rsid w:val="00C9741A"/>
    <w:rsid w:val="00C97677"/>
    <w:rsid w:val="00C976A0"/>
    <w:rsid w:val="00C97831"/>
    <w:rsid w:val="00C97B89"/>
    <w:rsid w:val="00C97E0F"/>
    <w:rsid w:val="00CA0067"/>
    <w:rsid w:val="00CA009D"/>
    <w:rsid w:val="00CA00ED"/>
    <w:rsid w:val="00CA013A"/>
    <w:rsid w:val="00CA0652"/>
    <w:rsid w:val="00CA089B"/>
    <w:rsid w:val="00CA090F"/>
    <w:rsid w:val="00CA1017"/>
    <w:rsid w:val="00CA101F"/>
    <w:rsid w:val="00CA120B"/>
    <w:rsid w:val="00CA1215"/>
    <w:rsid w:val="00CA1321"/>
    <w:rsid w:val="00CA1425"/>
    <w:rsid w:val="00CA1455"/>
    <w:rsid w:val="00CA1479"/>
    <w:rsid w:val="00CA167C"/>
    <w:rsid w:val="00CA17BB"/>
    <w:rsid w:val="00CA17BD"/>
    <w:rsid w:val="00CA18B5"/>
    <w:rsid w:val="00CA192C"/>
    <w:rsid w:val="00CA19A6"/>
    <w:rsid w:val="00CA1A1F"/>
    <w:rsid w:val="00CA1FCA"/>
    <w:rsid w:val="00CA22AB"/>
    <w:rsid w:val="00CA234C"/>
    <w:rsid w:val="00CA2513"/>
    <w:rsid w:val="00CA255A"/>
    <w:rsid w:val="00CA2612"/>
    <w:rsid w:val="00CA26A1"/>
    <w:rsid w:val="00CA295B"/>
    <w:rsid w:val="00CA2A38"/>
    <w:rsid w:val="00CA2B23"/>
    <w:rsid w:val="00CA2C5F"/>
    <w:rsid w:val="00CA2D7F"/>
    <w:rsid w:val="00CA3151"/>
    <w:rsid w:val="00CA32AD"/>
    <w:rsid w:val="00CA3383"/>
    <w:rsid w:val="00CA3610"/>
    <w:rsid w:val="00CA36C2"/>
    <w:rsid w:val="00CA36CF"/>
    <w:rsid w:val="00CA3C7D"/>
    <w:rsid w:val="00CA3F24"/>
    <w:rsid w:val="00CA416C"/>
    <w:rsid w:val="00CA440C"/>
    <w:rsid w:val="00CA47E5"/>
    <w:rsid w:val="00CA492B"/>
    <w:rsid w:val="00CA5031"/>
    <w:rsid w:val="00CA53F9"/>
    <w:rsid w:val="00CA5699"/>
    <w:rsid w:val="00CA5A02"/>
    <w:rsid w:val="00CA5A0D"/>
    <w:rsid w:val="00CA5A30"/>
    <w:rsid w:val="00CA5F65"/>
    <w:rsid w:val="00CA6425"/>
    <w:rsid w:val="00CA6753"/>
    <w:rsid w:val="00CA6D1A"/>
    <w:rsid w:val="00CA70E7"/>
    <w:rsid w:val="00CA769C"/>
    <w:rsid w:val="00CA798B"/>
    <w:rsid w:val="00CA7B99"/>
    <w:rsid w:val="00CA7E6F"/>
    <w:rsid w:val="00CB003C"/>
    <w:rsid w:val="00CB019A"/>
    <w:rsid w:val="00CB0503"/>
    <w:rsid w:val="00CB05CC"/>
    <w:rsid w:val="00CB0604"/>
    <w:rsid w:val="00CB063A"/>
    <w:rsid w:val="00CB070E"/>
    <w:rsid w:val="00CB07C4"/>
    <w:rsid w:val="00CB091A"/>
    <w:rsid w:val="00CB09FC"/>
    <w:rsid w:val="00CB0DDD"/>
    <w:rsid w:val="00CB0E70"/>
    <w:rsid w:val="00CB1165"/>
    <w:rsid w:val="00CB1287"/>
    <w:rsid w:val="00CB161A"/>
    <w:rsid w:val="00CB1948"/>
    <w:rsid w:val="00CB1C3C"/>
    <w:rsid w:val="00CB1F26"/>
    <w:rsid w:val="00CB1FDD"/>
    <w:rsid w:val="00CB2323"/>
    <w:rsid w:val="00CB2512"/>
    <w:rsid w:val="00CB27CA"/>
    <w:rsid w:val="00CB2A5C"/>
    <w:rsid w:val="00CB2AEF"/>
    <w:rsid w:val="00CB2D2E"/>
    <w:rsid w:val="00CB33D6"/>
    <w:rsid w:val="00CB367B"/>
    <w:rsid w:val="00CB3850"/>
    <w:rsid w:val="00CB38B0"/>
    <w:rsid w:val="00CB3B0E"/>
    <w:rsid w:val="00CB3D96"/>
    <w:rsid w:val="00CB41FC"/>
    <w:rsid w:val="00CB46F7"/>
    <w:rsid w:val="00CB4ADB"/>
    <w:rsid w:val="00CB4B71"/>
    <w:rsid w:val="00CB4CB6"/>
    <w:rsid w:val="00CB50C8"/>
    <w:rsid w:val="00CB523F"/>
    <w:rsid w:val="00CB53F6"/>
    <w:rsid w:val="00CB5C9F"/>
    <w:rsid w:val="00CB5E3D"/>
    <w:rsid w:val="00CB62DA"/>
    <w:rsid w:val="00CB62F7"/>
    <w:rsid w:val="00CB6539"/>
    <w:rsid w:val="00CB65A2"/>
    <w:rsid w:val="00CB674F"/>
    <w:rsid w:val="00CB6807"/>
    <w:rsid w:val="00CB6DF5"/>
    <w:rsid w:val="00CB6EF7"/>
    <w:rsid w:val="00CB7215"/>
    <w:rsid w:val="00CB72A0"/>
    <w:rsid w:val="00CB7480"/>
    <w:rsid w:val="00CB75AD"/>
    <w:rsid w:val="00CB762B"/>
    <w:rsid w:val="00CB7647"/>
    <w:rsid w:val="00CB76F8"/>
    <w:rsid w:val="00CB7813"/>
    <w:rsid w:val="00CB7A77"/>
    <w:rsid w:val="00CB7DF3"/>
    <w:rsid w:val="00CB7E95"/>
    <w:rsid w:val="00CB7F8A"/>
    <w:rsid w:val="00CC0463"/>
    <w:rsid w:val="00CC0765"/>
    <w:rsid w:val="00CC0A7A"/>
    <w:rsid w:val="00CC0B3E"/>
    <w:rsid w:val="00CC0D15"/>
    <w:rsid w:val="00CC0D45"/>
    <w:rsid w:val="00CC0EEE"/>
    <w:rsid w:val="00CC0F30"/>
    <w:rsid w:val="00CC0F61"/>
    <w:rsid w:val="00CC101D"/>
    <w:rsid w:val="00CC10A1"/>
    <w:rsid w:val="00CC110B"/>
    <w:rsid w:val="00CC1223"/>
    <w:rsid w:val="00CC1292"/>
    <w:rsid w:val="00CC147E"/>
    <w:rsid w:val="00CC1757"/>
    <w:rsid w:val="00CC18CF"/>
    <w:rsid w:val="00CC1AB9"/>
    <w:rsid w:val="00CC1C44"/>
    <w:rsid w:val="00CC1D58"/>
    <w:rsid w:val="00CC2214"/>
    <w:rsid w:val="00CC2244"/>
    <w:rsid w:val="00CC2391"/>
    <w:rsid w:val="00CC24FB"/>
    <w:rsid w:val="00CC25E5"/>
    <w:rsid w:val="00CC27BD"/>
    <w:rsid w:val="00CC29A1"/>
    <w:rsid w:val="00CC2B07"/>
    <w:rsid w:val="00CC2C0F"/>
    <w:rsid w:val="00CC2C2D"/>
    <w:rsid w:val="00CC329B"/>
    <w:rsid w:val="00CC349A"/>
    <w:rsid w:val="00CC393E"/>
    <w:rsid w:val="00CC3A1C"/>
    <w:rsid w:val="00CC3B32"/>
    <w:rsid w:val="00CC3BB3"/>
    <w:rsid w:val="00CC3C40"/>
    <w:rsid w:val="00CC3D55"/>
    <w:rsid w:val="00CC400C"/>
    <w:rsid w:val="00CC40F3"/>
    <w:rsid w:val="00CC42FB"/>
    <w:rsid w:val="00CC43A9"/>
    <w:rsid w:val="00CC443F"/>
    <w:rsid w:val="00CC46C4"/>
    <w:rsid w:val="00CC490B"/>
    <w:rsid w:val="00CC4B73"/>
    <w:rsid w:val="00CC5172"/>
    <w:rsid w:val="00CC5662"/>
    <w:rsid w:val="00CC56CD"/>
    <w:rsid w:val="00CC5A0D"/>
    <w:rsid w:val="00CC5AD0"/>
    <w:rsid w:val="00CC612C"/>
    <w:rsid w:val="00CC6700"/>
    <w:rsid w:val="00CC67E7"/>
    <w:rsid w:val="00CC6868"/>
    <w:rsid w:val="00CC6905"/>
    <w:rsid w:val="00CC6A62"/>
    <w:rsid w:val="00CC6B6F"/>
    <w:rsid w:val="00CC6DD0"/>
    <w:rsid w:val="00CC7023"/>
    <w:rsid w:val="00CC7140"/>
    <w:rsid w:val="00CC7228"/>
    <w:rsid w:val="00CC725A"/>
    <w:rsid w:val="00CC764B"/>
    <w:rsid w:val="00CC76C3"/>
    <w:rsid w:val="00CC7BED"/>
    <w:rsid w:val="00CC7F76"/>
    <w:rsid w:val="00CD00D5"/>
    <w:rsid w:val="00CD00D7"/>
    <w:rsid w:val="00CD00EA"/>
    <w:rsid w:val="00CD01C0"/>
    <w:rsid w:val="00CD0587"/>
    <w:rsid w:val="00CD06A8"/>
    <w:rsid w:val="00CD0991"/>
    <w:rsid w:val="00CD09DD"/>
    <w:rsid w:val="00CD0A0F"/>
    <w:rsid w:val="00CD0C6D"/>
    <w:rsid w:val="00CD0DE1"/>
    <w:rsid w:val="00CD0E4F"/>
    <w:rsid w:val="00CD0EC9"/>
    <w:rsid w:val="00CD0FB9"/>
    <w:rsid w:val="00CD110D"/>
    <w:rsid w:val="00CD122E"/>
    <w:rsid w:val="00CD12DE"/>
    <w:rsid w:val="00CD1A4D"/>
    <w:rsid w:val="00CD1BCE"/>
    <w:rsid w:val="00CD1BEC"/>
    <w:rsid w:val="00CD200B"/>
    <w:rsid w:val="00CD201D"/>
    <w:rsid w:val="00CD2158"/>
    <w:rsid w:val="00CD22AE"/>
    <w:rsid w:val="00CD2908"/>
    <w:rsid w:val="00CD29F1"/>
    <w:rsid w:val="00CD2A06"/>
    <w:rsid w:val="00CD2A65"/>
    <w:rsid w:val="00CD2C2D"/>
    <w:rsid w:val="00CD2C74"/>
    <w:rsid w:val="00CD2C8D"/>
    <w:rsid w:val="00CD2D05"/>
    <w:rsid w:val="00CD2D29"/>
    <w:rsid w:val="00CD2DE5"/>
    <w:rsid w:val="00CD2FAE"/>
    <w:rsid w:val="00CD2FDA"/>
    <w:rsid w:val="00CD30AD"/>
    <w:rsid w:val="00CD3519"/>
    <w:rsid w:val="00CD3866"/>
    <w:rsid w:val="00CD38D2"/>
    <w:rsid w:val="00CD39CE"/>
    <w:rsid w:val="00CD3E75"/>
    <w:rsid w:val="00CD414C"/>
    <w:rsid w:val="00CD42A9"/>
    <w:rsid w:val="00CD43E2"/>
    <w:rsid w:val="00CD4616"/>
    <w:rsid w:val="00CD4688"/>
    <w:rsid w:val="00CD497B"/>
    <w:rsid w:val="00CD4D6A"/>
    <w:rsid w:val="00CD4EDE"/>
    <w:rsid w:val="00CD5035"/>
    <w:rsid w:val="00CD5046"/>
    <w:rsid w:val="00CD566E"/>
    <w:rsid w:val="00CD58EE"/>
    <w:rsid w:val="00CD593B"/>
    <w:rsid w:val="00CD5B6B"/>
    <w:rsid w:val="00CD5C93"/>
    <w:rsid w:val="00CD5D9E"/>
    <w:rsid w:val="00CD60B5"/>
    <w:rsid w:val="00CD60B7"/>
    <w:rsid w:val="00CD6165"/>
    <w:rsid w:val="00CD6333"/>
    <w:rsid w:val="00CD649F"/>
    <w:rsid w:val="00CD65B9"/>
    <w:rsid w:val="00CD673D"/>
    <w:rsid w:val="00CD6A0A"/>
    <w:rsid w:val="00CD6B57"/>
    <w:rsid w:val="00CD6BDD"/>
    <w:rsid w:val="00CD6E9A"/>
    <w:rsid w:val="00CD6EAD"/>
    <w:rsid w:val="00CD6F99"/>
    <w:rsid w:val="00CD7016"/>
    <w:rsid w:val="00CD7076"/>
    <w:rsid w:val="00CD71E1"/>
    <w:rsid w:val="00CD7287"/>
    <w:rsid w:val="00CD72B0"/>
    <w:rsid w:val="00CD75F5"/>
    <w:rsid w:val="00CD77C0"/>
    <w:rsid w:val="00CD7888"/>
    <w:rsid w:val="00CD79C6"/>
    <w:rsid w:val="00CD7C4B"/>
    <w:rsid w:val="00CD7E57"/>
    <w:rsid w:val="00CD7E90"/>
    <w:rsid w:val="00CE054B"/>
    <w:rsid w:val="00CE090C"/>
    <w:rsid w:val="00CE0960"/>
    <w:rsid w:val="00CE0B96"/>
    <w:rsid w:val="00CE0BA5"/>
    <w:rsid w:val="00CE0D04"/>
    <w:rsid w:val="00CE0E55"/>
    <w:rsid w:val="00CE10D0"/>
    <w:rsid w:val="00CE1115"/>
    <w:rsid w:val="00CE123F"/>
    <w:rsid w:val="00CE18B8"/>
    <w:rsid w:val="00CE1D94"/>
    <w:rsid w:val="00CE20DD"/>
    <w:rsid w:val="00CE216E"/>
    <w:rsid w:val="00CE23E3"/>
    <w:rsid w:val="00CE24BB"/>
    <w:rsid w:val="00CE2557"/>
    <w:rsid w:val="00CE284C"/>
    <w:rsid w:val="00CE285E"/>
    <w:rsid w:val="00CE2A2D"/>
    <w:rsid w:val="00CE3224"/>
    <w:rsid w:val="00CE3240"/>
    <w:rsid w:val="00CE3322"/>
    <w:rsid w:val="00CE3338"/>
    <w:rsid w:val="00CE345B"/>
    <w:rsid w:val="00CE35C8"/>
    <w:rsid w:val="00CE3695"/>
    <w:rsid w:val="00CE36AE"/>
    <w:rsid w:val="00CE3A03"/>
    <w:rsid w:val="00CE3ED7"/>
    <w:rsid w:val="00CE4165"/>
    <w:rsid w:val="00CE4195"/>
    <w:rsid w:val="00CE48AD"/>
    <w:rsid w:val="00CE4AD9"/>
    <w:rsid w:val="00CE4B37"/>
    <w:rsid w:val="00CE4B5C"/>
    <w:rsid w:val="00CE4E5D"/>
    <w:rsid w:val="00CE4F04"/>
    <w:rsid w:val="00CE4F3D"/>
    <w:rsid w:val="00CE5148"/>
    <w:rsid w:val="00CE531D"/>
    <w:rsid w:val="00CE5A13"/>
    <w:rsid w:val="00CE5A7F"/>
    <w:rsid w:val="00CE5CE0"/>
    <w:rsid w:val="00CE6009"/>
    <w:rsid w:val="00CE610D"/>
    <w:rsid w:val="00CE614E"/>
    <w:rsid w:val="00CE64E0"/>
    <w:rsid w:val="00CE652A"/>
    <w:rsid w:val="00CE6714"/>
    <w:rsid w:val="00CE6884"/>
    <w:rsid w:val="00CE68B0"/>
    <w:rsid w:val="00CE68DE"/>
    <w:rsid w:val="00CE6D12"/>
    <w:rsid w:val="00CE719A"/>
    <w:rsid w:val="00CE71B3"/>
    <w:rsid w:val="00CE760C"/>
    <w:rsid w:val="00CE76B3"/>
    <w:rsid w:val="00CE7A51"/>
    <w:rsid w:val="00CE7F49"/>
    <w:rsid w:val="00CF04F8"/>
    <w:rsid w:val="00CF0545"/>
    <w:rsid w:val="00CF067C"/>
    <w:rsid w:val="00CF0B21"/>
    <w:rsid w:val="00CF0B49"/>
    <w:rsid w:val="00CF0F61"/>
    <w:rsid w:val="00CF0F92"/>
    <w:rsid w:val="00CF103D"/>
    <w:rsid w:val="00CF12FB"/>
    <w:rsid w:val="00CF1326"/>
    <w:rsid w:val="00CF1695"/>
    <w:rsid w:val="00CF1815"/>
    <w:rsid w:val="00CF1859"/>
    <w:rsid w:val="00CF1B33"/>
    <w:rsid w:val="00CF1DAB"/>
    <w:rsid w:val="00CF21C5"/>
    <w:rsid w:val="00CF246F"/>
    <w:rsid w:val="00CF25C6"/>
    <w:rsid w:val="00CF25E8"/>
    <w:rsid w:val="00CF25EF"/>
    <w:rsid w:val="00CF2971"/>
    <w:rsid w:val="00CF2A03"/>
    <w:rsid w:val="00CF2C74"/>
    <w:rsid w:val="00CF2D3A"/>
    <w:rsid w:val="00CF2EB9"/>
    <w:rsid w:val="00CF325A"/>
    <w:rsid w:val="00CF3316"/>
    <w:rsid w:val="00CF34A2"/>
    <w:rsid w:val="00CF36DC"/>
    <w:rsid w:val="00CF3771"/>
    <w:rsid w:val="00CF3B5C"/>
    <w:rsid w:val="00CF3C1C"/>
    <w:rsid w:val="00CF3D04"/>
    <w:rsid w:val="00CF3D0B"/>
    <w:rsid w:val="00CF3F70"/>
    <w:rsid w:val="00CF4264"/>
    <w:rsid w:val="00CF4552"/>
    <w:rsid w:val="00CF4D8C"/>
    <w:rsid w:val="00CF4EA2"/>
    <w:rsid w:val="00CF5394"/>
    <w:rsid w:val="00CF57D9"/>
    <w:rsid w:val="00CF597B"/>
    <w:rsid w:val="00CF5C45"/>
    <w:rsid w:val="00CF6075"/>
    <w:rsid w:val="00CF60C3"/>
    <w:rsid w:val="00CF6129"/>
    <w:rsid w:val="00CF622F"/>
    <w:rsid w:val="00CF62D7"/>
    <w:rsid w:val="00CF634B"/>
    <w:rsid w:val="00CF642E"/>
    <w:rsid w:val="00CF64B5"/>
    <w:rsid w:val="00CF64E2"/>
    <w:rsid w:val="00CF653E"/>
    <w:rsid w:val="00CF6568"/>
    <w:rsid w:val="00CF65F0"/>
    <w:rsid w:val="00CF67C5"/>
    <w:rsid w:val="00CF67EC"/>
    <w:rsid w:val="00CF69CD"/>
    <w:rsid w:val="00CF6A2F"/>
    <w:rsid w:val="00CF6B47"/>
    <w:rsid w:val="00CF6B9B"/>
    <w:rsid w:val="00CF6F25"/>
    <w:rsid w:val="00CF7215"/>
    <w:rsid w:val="00CF7406"/>
    <w:rsid w:val="00CF746D"/>
    <w:rsid w:val="00CF763B"/>
    <w:rsid w:val="00CF765F"/>
    <w:rsid w:val="00CF7895"/>
    <w:rsid w:val="00CF7A15"/>
    <w:rsid w:val="00CF7CDE"/>
    <w:rsid w:val="00CF7D65"/>
    <w:rsid w:val="00CF7E21"/>
    <w:rsid w:val="00CF7FC0"/>
    <w:rsid w:val="00D000F3"/>
    <w:rsid w:val="00D003F3"/>
    <w:rsid w:val="00D00864"/>
    <w:rsid w:val="00D008B4"/>
    <w:rsid w:val="00D00B11"/>
    <w:rsid w:val="00D0128A"/>
    <w:rsid w:val="00D012DD"/>
    <w:rsid w:val="00D01909"/>
    <w:rsid w:val="00D01966"/>
    <w:rsid w:val="00D01A70"/>
    <w:rsid w:val="00D01D60"/>
    <w:rsid w:val="00D01FFB"/>
    <w:rsid w:val="00D02019"/>
    <w:rsid w:val="00D023A8"/>
    <w:rsid w:val="00D0267F"/>
    <w:rsid w:val="00D0285D"/>
    <w:rsid w:val="00D02B65"/>
    <w:rsid w:val="00D02D6C"/>
    <w:rsid w:val="00D02F37"/>
    <w:rsid w:val="00D03074"/>
    <w:rsid w:val="00D030D5"/>
    <w:rsid w:val="00D03129"/>
    <w:rsid w:val="00D035A7"/>
    <w:rsid w:val="00D0388A"/>
    <w:rsid w:val="00D03981"/>
    <w:rsid w:val="00D03E69"/>
    <w:rsid w:val="00D03EC5"/>
    <w:rsid w:val="00D03F32"/>
    <w:rsid w:val="00D03FCC"/>
    <w:rsid w:val="00D041E2"/>
    <w:rsid w:val="00D04374"/>
    <w:rsid w:val="00D04565"/>
    <w:rsid w:val="00D04682"/>
    <w:rsid w:val="00D047D5"/>
    <w:rsid w:val="00D04A90"/>
    <w:rsid w:val="00D04BED"/>
    <w:rsid w:val="00D04C44"/>
    <w:rsid w:val="00D0518E"/>
    <w:rsid w:val="00D0520A"/>
    <w:rsid w:val="00D0536A"/>
    <w:rsid w:val="00D0558C"/>
    <w:rsid w:val="00D05AA4"/>
    <w:rsid w:val="00D05D60"/>
    <w:rsid w:val="00D05F0C"/>
    <w:rsid w:val="00D0600C"/>
    <w:rsid w:val="00D06291"/>
    <w:rsid w:val="00D067AA"/>
    <w:rsid w:val="00D069A7"/>
    <w:rsid w:val="00D06A21"/>
    <w:rsid w:val="00D06CE3"/>
    <w:rsid w:val="00D06D45"/>
    <w:rsid w:val="00D06DB4"/>
    <w:rsid w:val="00D06E50"/>
    <w:rsid w:val="00D07168"/>
    <w:rsid w:val="00D07611"/>
    <w:rsid w:val="00D079E7"/>
    <w:rsid w:val="00D07A51"/>
    <w:rsid w:val="00D07F03"/>
    <w:rsid w:val="00D1023E"/>
    <w:rsid w:val="00D1032A"/>
    <w:rsid w:val="00D1035E"/>
    <w:rsid w:val="00D10578"/>
    <w:rsid w:val="00D1062A"/>
    <w:rsid w:val="00D1072F"/>
    <w:rsid w:val="00D10B14"/>
    <w:rsid w:val="00D10F21"/>
    <w:rsid w:val="00D111FD"/>
    <w:rsid w:val="00D1121F"/>
    <w:rsid w:val="00D1179C"/>
    <w:rsid w:val="00D117E0"/>
    <w:rsid w:val="00D11965"/>
    <w:rsid w:val="00D119FD"/>
    <w:rsid w:val="00D11BD7"/>
    <w:rsid w:val="00D11BE2"/>
    <w:rsid w:val="00D11D38"/>
    <w:rsid w:val="00D11DFA"/>
    <w:rsid w:val="00D11ED9"/>
    <w:rsid w:val="00D122D7"/>
    <w:rsid w:val="00D12572"/>
    <w:rsid w:val="00D12C30"/>
    <w:rsid w:val="00D12DAD"/>
    <w:rsid w:val="00D12EF3"/>
    <w:rsid w:val="00D12F85"/>
    <w:rsid w:val="00D1313D"/>
    <w:rsid w:val="00D13265"/>
    <w:rsid w:val="00D13470"/>
    <w:rsid w:val="00D13523"/>
    <w:rsid w:val="00D13929"/>
    <w:rsid w:val="00D13C44"/>
    <w:rsid w:val="00D13DDA"/>
    <w:rsid w:val="00D13DE4"/>
    <w:rsid w:val="00D13F33"/>
    <w:rsid w:val="00D14028"/>
    <w:rsid w:val="00D1420B"/>
    <w:rsid w:val="00D144B4"/>
    <w:rsid w:val="00D14792"/>
    <w:rsid w:val="00D1482A"/>
    <w:rsid w:val="00D14D20"/>
    <w:rsid w:val="00D14E89"/>
    <w:rsid w:val="00D150FB"/>
    <w:rsid w:val="00D15238"/>
    <w:rsid w:val="00D152B0"/>
    <w:rsid w:val="00D15346"/>
    <w:rsid w:val="00D15712"/>
    <w:rsid w:val="00D15C84"/>
    <w:rsid w:val="00D15C9C"/>
    <w:rsid w:val="00D15EB8"/>
    <w:rsid w:val="00D160EB"/>
    <w:rsid w:val="00D16640"/>
    <w:rsid w:val="00D16686"/>
    <w:rsid w:val="00D168C3"/>
    <w:rsid w:val="00D16FB9"/>
    <w:rsid w:val="00D17013"/>
    <w:rsid w:val="00D17063"/>
    <w:rsid w:val="00D17159"/>
    <w:rsid w:val="00D1728D"/>
    <w:rsid w:val="00D172DE"/>
    <w:rsid w:val="00D173B9"/>
    <w:rsid w:val="00D17FB1"/>
    <w:rsid w:val="00D17FD7"/>
    <w:rsid w:val="00D2013F"/>
    <w:rsid w:val="00D20163"/>
    <w:rsid w:val="00D202A4"/>
    <w:rsid w:val="00D202F1"/>
    <w:rsid w:val="00D208CE"/>
    <w:rsid w:val="00D20BC5"/>
    <w:rsid w:val="00D20F22"/>
    <w:rsid w:val="00D20F6C"/>
    <w:rsid w:val="00D212FE"/>
    <w:rsid w:val="00D218BD"/>
    <w:rsid w:val="00D218FC"/>
    <w:rsid w:val="00D2194B"/>
    <w:rsid w:val="00D21C26"/>
    <w:rsid w:val="00D21C6F"/>
    <w:rsid w:val="00D21D2F"/>
    <w:rsid w:val="00D21E69"/>
    <w:rsid w:val="00D21F95"/>
    <w:rsid w:val="00D21FF1"/>
    <w:rsid w:val="00D220F2"/>
    <w:rsid w:val="00D221D9"/>
    <w:rsid w:val="00D22662"/>
    <w:rsid w:val="00D226C8"/>
    <w:rsid w:val="00D229C4"/>
    <w:rsid w:val="00D22A6A"/>
    <w:rsid w:val="00D22D9D"/>
    <w:rsid w:val="00D23058"/>
    <w:rsid w:val="00D230CC"/>
    <w:rsid w:val="00D2311B"/>
    <w:rsid w:val="00D234ED"/>
    <w:rsid w:val="00D2359A"/>
    <w:rsid w:val="00D236EA"/>
    <w:rsid w:val="00D23709"/>
    <w:rsid w:val="00D23821"/>
    <w:rsid w:val="00D23885"/>
    <w:rsid w:val="00D23AAD"/>
    <w:rsid w:val="00D23B7B"/>
    <w:rsid w:val="00D23BF4"/>
    <w:rsid w:val="00D23CFD"/>
    <w:rsid w:val="00D23DC6"/>
    <w:rsid w:val="00D23DCE"/>
    <w:rsid w:val="00D23DCF"/>
    <w:rsid w:val="00D23E6E"/>
    <w:rsid w:val="00D249D2"/>
    <w:rsid w:val="00D24C77"/>
    <w:rsid w:val="00D24E00"/>
    <w:rsid w:val="00D24EA2"/>
    <w:rsid w:val="00D24EA7"/>
    <w:rsid w:val="00D24EF1"/>
    <w:rsid w:val="00D24F72"/>
    <w:rsid w:val="00D2508E"/>
    <w:rsid w:val="00D252FF"/>
    <w:rsid w:val="00D2541E"/>
    <w:rsid w:val="00D25546"/>
    <w:rsid w:val="00D25A7B"/>
    <w:rsid w:val="00D25B5E"/>
    <w:rsid w:val="00D25E82"/>
    <w:rsid w:val="00D25EAF"/>
    <w:rsid w:val="00D25FEF"/>
    <w:rsid w:val="00D261F8"/>
    <w:rsid w:val="00D262AE"/>
    <w:rsid w:val="00D2644B"/>
    <w:rsid w:val="00D266FF"/>
    <w:rsid w:val="00D26756"/>
    <w:rsid w:val="00D2688A"/>
    <w:rsid w:val="00D26BED"/>
    <w:rsid w:val="00D26D3E"/>
    <w:rsid w:val="00D2716E"/>
    <w:rsid w:val="00D27171"/>
    <w:rsid w:val="00D272E8"/>
    <w:rsid w:val="00D2732C"/>
    <w:rsid w:val="00D27629"/>
    <w:rsid w:val="00D27659"/>
    <w:rsid w:val="00D2775C"/>
    <w:rsid w:val="00D2777A"/>
    <w:rsid w:val="00D278E1"/>
    <w:rsid w:val="00D27D13"/>
    <w:rsid w:val="00D27EDA"/>
    <w:rsid w:val="00D27EF0"/>
    <w:rsid w:val="00D27F39"/>
    <w:rsid w:val="00D302E4"/>
    <w:rsid w:val="00D30451"/>
    <w:rsid w:val="00D306B3"/>
    <w:rsid w:val="00D307B4"/>
    <w:rsid w:val="00D30F5A"/>
    <w:rsid w:val="00D3105D"/>
    <w:rsid w:val="00D31308"/>
    <w:rsid w:val="00D3148C"/>
    <w:rsid w:val="00D31549"/>
    <w:rsid w:val="00D3163D"/>
    <w:rsid w:val="00D31AF8"/>
    <w:rsid w:val="00D31B57"/>
    <w:rsid w:val="00D31C6A"/>
    <w:rsid w:val="00D31D20"/>
    <w:rsid w:val="00D32018"/>
    <w:rsid w:val="00D3210A"/>
    <w:rsid w:val="00D32215"/>
    <w:rsid w:val="00D322CF"/>
    <w:rsid w:val="00D322E4"/>
    <w:rsid w:val="00D328B2"/>
    <w:rsid w:val="00D328C7"/>
    <w:rsid w:val="00D32941"/>
    <w:rsid w:val="00D32B25"/>
    <w:rsid w:val="00D32C14"/>
    <w:rsid w:val="00D32F55"/>
    <w:rsid w:val="00D33086"/>
    <w:rsid w:val="00D33472"/>
    <w:rsid w:val="00D33C75"/>
    <w:rsid w:val="00D33E0F"/>
    <w:rsid w:val="00D34425"/>
    <w:rsid w:val="00D345E6"/>
    <w:rsid w:val="00D34856"/>
    <w:rsid w:val="00D34980"/>
    <w:rsid w:val="00D349C3"/>
    <w:rsid w:val="00D34A0C"/>
    <w:rsid w:val="00D34AEA"/>
    <w:rsid w:val="00D34C91"/>
    <w:rsid w:val="00D34D8D"/>
    <w:rsid w:val="00D34DC0"/>
    <w:rsid w:val="00D34FEA"/>
    <w:rsid w:val="00D35216"/>
    <w:rsid w:val="00D352AA"/>
    <w:rsid w:val="00D3558B"/>
    <w:rsid w:val="00D35645"/>
    <w:rsid w:val="00D35723"/>
    <w:rsid w:val="00D358FB"/>
    <w:rsid w:val="00D35D6D"/>
    <w:rsid w:val="00D36049"/>
    <w:rsid w:val="00D3647C"/>
    <w:rsid w:val="00D367CA"/>
    <w:rsid w:val="00D36AD5"/>
    <w:rsid w:val="00D36C4D"/>
    <w:rsid w:val="00D36C81"/>
    <w:rsid w:val="00D371E8"/>
    <w:rsid w:val="00D373B3"/>
    <w:rsid w:val="00D3795A"/>
    <w:rsid w:val="00D37983"/>
    <w:rsid w:val="00D37991"/>
    <w:rsid w:val="00D37A25"/>
    <w:rsid w:val="00D37D03"/>
    <w:rsid w:val="00D4011B"/>
    <w:rsid w:val="00D40189"/>
    <w:rsid w:val="00D4051B"/>
    <w:rsid w:val="00D40833"/>
    <w:rsid w:val="00D40853"/>
    <w:rsid w:val="00D4091F"/>
    <w:rsid w:val="00D40FE1"/>
    <w:rsid w:val="00D40FF7"/>
    <w:rsid w:val="00D41129"/>
    <w:rsid w:val="00D412FD"/>
    <w:rsid w:val="00D413FD"/>
    <w:rsid w:val="00D416F8"/>
    <w:rsid w:val="00D41824"/>
    <w:rsid w:val="00D41B19"/>
    <w:rsid w:val="00D41C88"/>
    <w:rsid w:val="00D41D4F"/>
    <w:rsid w:val="00D41F0F"/>
    <w:rsid w:val="00D421F5"/>
    <w:rsid w:val="00D42231"/>
    <w:rsid w:val="00D42306"/>
    <w:rsid w:val="00D4244C"/>
    <w:rsid w:val="00D42531"/>
    <w:rsid w:val="00D4279A"/>
    <w:rsid w:val="00D42B5C"/>
    <w:rsid w:val="00D42C2F"/>
    <w:rsid w:val="00D42EC1"/>
    <w:rsid w:val="00D43000"/>
    <w:rsid w:val="00D430A2"/>
    <w:rsid w:val="00D4334A"/>
    <w:rsid w:val="00D43438"/>
    <w:rsid w:val="00D435E6"/>
    <w:rsid w:val="00D4364E"/>
    <w:rsid w:val="00D438CF"/>
    <w:rsid w:val="00D43951"/>
    <w:rsid w:val="00D439F0"/>
    <w:rsid w:val="00D43A8B"/>
    <w:rsid w:val="00D43DB0"/>
    <w:rsid w:val="00D4403F"/>
    <w:rsid w:val="00D4417D"/>
    <w:rsid w:val="00D44402"/>
    <w:rsid w:val="00D44A1F"/>
    <w:rsid w:val="00D44D4F"/>
    <w:rsid w:val="00D44E10"/>
    <w:rsid w:val="00D44E8A"/>
    <w:rsid w:val="00D44F98"/>
    <w:rsid w:val="00D44FA6"/>
    <w:rsid w:val="00D451D1"/>
    <w:rsid w:val="00D451E3"/>
    <w:rsid w:val="00D456C2"/>
    <w:rsid w:val="00D45827"/>
    <w:rsid w:val="00D45858"/>
    <w:rsid w:val="00D458A9"/>
    <w:rsid w:val="00D45C63"/>
    <w:rsid w:val="00D45DD3"/>
    <w:rsid w:val="00D45F21"/>
    <w:rsid w:val="00D46297"/>
    <w:rsid w:val="00D46326"/>
    <w:rsid w:val="00D466CB"/>
    <w:rsid w:val="00D469C3"/>
    <w:rsid w:val="00D469D4"/>
    <w:rsid w:val="00D46A1C"/>
    <w:rsid w:val="00D47600"/>
    <w:rsid w:val="00D47680"/>
    <w:rsid w:val="00D476B6"/>
    <w:rsid w:val="00D4778B"/>
    <w:rsid w:val="00D4779A"/>
    <w:rsid w:val="00D47A5C"/>
    <w:rsid w:val="00D47A94"/>
    <w:rsid w:val="00D47C54"/>
    <w:rsid w:val="00D47EAC"/>
    <w:rsid w:val="00D50085"/>
    <w:rsid w:val="00D50762"/>
    <w:rsid w:val="00D50861"/>
    <w:rsid w:val="00D509CE"/>
    <w:rsid w:val="00D50B6E"/>
    <w:rsid w:val="00D50B97"/>
    <w:rsid w:val="00D50E8C"/>
    <w:rsid w:val="00D5120E"/>
    <w:rsid w:val="00D5126B"/>
    <w:rsid w:val="00D5147A"/>
    <w:rsid w:val="00D5151C"/>
    <w:rsid w:val="00D5157D"/>
    <w:rsid w:val="00D51B83"/>
    <w:rsid w:val="00D51BFC"/>
    <w:rsid w:val="00D51C43"/>
    <w:rsid w:val="00D5205F"/>
    <w:rsid w:val="00D5249B"/>
    <w:rsid w:val="00D5253F"/>
    <w:rsid w:val="00D5274A"/>
    <w:rsid w:val="00D52807"/>
    <w:rsid w:val="00D52978"/>
    <w:rsid w:val="00D52A2A"/>
    <w:rsid w:val="00D52C76"/>
    <w:rsid w:val="00D531A3"/>
    <w:rsid w:val="00D53270"/>
    <w:rsid w:val="00D532B4"/>
    <w:rsid w:val="00D5383C"/>
    <w:rsid w:val="00D53B8B"/>
    <w:rsid w:val="00D53BCE"/>
    <w:rsid w:val="00D53D31"/>
    <w:rsid w:val="00D53EDF"/>
    <w:rsid w:val="00D546C2"/>
    <w:rsid w:val="00D5471A"/>
    <w:rsid w:val="00D5472A"/>
    <w:rsid w:val="00D54E16"/>
    <w:rsid w:val="00D54F35"/>
    <w:rsid w:val="00D55038"/>
    <w:rsid w:val="00D55042"/>
    <w:rsid w:val="00D55404"/>
    <w:rsid w:val="00D554A9"/>
    <w:rsid w:val="00D55635"/>
    <w:rsid w:val="00D55750"/>
    <w:rsid w:val="00D5580A"/>
    <w:rsid w:val="00D5581D"/>
    <w:rsid w:val="00D5582A"/>
    <w:rsid w:val="00D55A1C"/>
    <w:rsid w:val="00D55AB2"/>
    <w:rsid w:val="00D55B11"/>
    <w:rsid w:val="00D55C5D"/>
    <w:rsid w:val="00D55D6F"/>
    <w:rsid w:val="00D55E62"/>
    <w:rsid w:val="00D5601F"/>
    <w:rsid w:val="00D561A5"/>
    <w:rsid w:val="00D563DA"/>
    <w:rsid w:val="00D56403"/>
    <w:rsid w:val="00D5641D"/>
    <w:rsid w:val="00D564C8"/>
    <w:rsid w:val="00D564FC"/>
    <w:rsid w:val="00D567C2"/>
    <w:rsid w:val="00D5693C"/>
    <w:rsid w:val="00D56AE3"/>
    <w:rsid w:val="00D56DC7"/>
    <w:rsid w:val="00D56F88"/>
    <w:rsid w:val="00D571D8"/>
    <w:rsid w:val="00D573F9"/>
    <w:rsid w:val="00D575EB"/>
    <w:rsid w:val="00D5795F"/>
    <w:rsid w:val="00D57983"/>
    <w:rsid w:val="00D57B2D"/>
    <w:rsid w:val="00D57B5B"/>
    <w:rsid w:val="00D57D57"/>
    <w:rsid w:val="00D57D94"/>
    <w:rsid w:val="00D57F01"/>
    <w:rsid w:val="00D60007"/>
    <w:rsid w:val="00D600D3"/>
    <w:rsid w:val="00D60351"/>
    <w:rsid w:val="00D6053A"/>
    <w:rsid w:val="00D606B3"/>
    <w:rsid w:val="00D60CCC"/>
    <w:rsid w:val="00D60E70"/>
    <w:rsid w:val="00D61239"/>
    <w:rsid w:val="00D6149A"/>
    <w:rsid w:val="00D61595"/>
    <w:rsid w:val="00D615C7"/>
    <w:rsid w:val="00D61600"/>
    <w:rsid w:val="00D61887"/>
    <w:rsid w:val="00D61907"/>
    <w:rsid w:val="00D61B3D"/>
    <w:rsid w:val="00D6207B"/>
    <w:rsid w:val="00D62653"/>
    <w:rsid w:val="00D6285B"/>
    <w:rsid w:val="00D629ED"/>
    <w:rsid w:val="00D62BFE"/>
    <w:rsid w:val="00D62C06"/>
    <w:rsid w:val="00D62C36"/>
    <w:rsid w:val="00D62C8B"/>
    <w:rsid w:val="00D62DF3"/>
    <w:rsid w:val="00D62F86"/>
    <w:rsid w:val="00D62FA3"/>
    <w:rsid w:val="00D63535"/>
    <w:rsid w:val="00D6371B"/>
    <w:rsid w:val="00D63755"/>
    <w:rsid w:val="00D6376F"/>
    <w:rsid w:val="00D6378D"/>
    <w:rsid w:val="00D63B48"/>
    <w:rsid w:val="00D642EE"/>
    <w:rsid w:val="00D643B1"/>
    <w:rsid w:val="00D64531"/>
    <w:rsid w:val="00D64C83"/>
    <w:rsid w:val="00D64E56"/>
    <w:rsid w:val="00D64FA7"/>
    <w:rsid w:val="00D652D9"/>
    <w:rsid w:val="00D6533C"/>
    <w:rsid w:val="00D65458"/>
    <w:rsid w:val="00D654C5"/>
    <w:rsid w:val="00D6573E"/>
    <w:rsid w:val="00D65781"/>
    <w:rsid w:val="00D657AA"/>
    <w:rsid w:val="00D659B2"/>
    <w:rsid w:val="00D65A9D"/>
    <w:rsid w:val="00D65B39"/>
    <w:rsid w:val="00D65D6B"/>
    <w:rsid w:val="00D65EF3"/>
    <w:rsid w:val="00D65F47"/>
    <w:rsid w:val="00D669FD"/>
    <w:rsid w:val="00D66A7F"/>
    <w:rsid w:val="00D66C9D"/>
    <w:rsid w:val="00D66D07"/>
    <w:rsid w:val="00D670F6"/>
    <w:rsid w:val="00D672D0"/>
    <w:rsid w:val="00D6733F"/>
    <w:rsid w:val="00D6787A"/>
    <w:rsid w:val="00D67A81"/>
    <w:rsid w:val="00D67C15"/>
    <w:rsid w:val="00D67CD8"/>
    <w:rsid w:val="00D67F39"/>
    <w:rsid w:val="00D70122"/>
    <w:rsid w:val="00D704CA"/>
    <w:rsid w:val="00D70788"/>
    <w:rsid w:val="00D70815"/>
    <w:rsid w:val="00D708E9"/>
    <w:rsid w:val="00D70985"/>
    <w:rsid w:val="00D70CCB"/>
    <w:rsid w:val="00D70D1E"/>
    <w:rsid w:val="00D70E40"/>
    <w:rsid w:val="00D70F4C"/>
    <w:rsid w:val="00D70FF1"/>
    <w:rsid w:val="00D7133D"/>
    <w:rsid w:val="00D71A45"/>
    <w:rsid w:val="00D71AC8"/>
    <w:rsid w:val="00D71E10"/>
    <w:rsid w:val="00D71E72"/>
    <w:rsid w:val="00D71EBC"/>
    <w:rsid w:val="00D72057"/>
    <w:rsid w:val="00D72150"/>
    <w:rsid w:val="00D7235E"/>
    <w:rsid w:val="00D72400"/>
    <w:rsid w:val="00D7243C"/>
    <w:rsid w:val="00D72479"/>
    <w:rsid w:val="00D728CD"/>
    <w:rsid w:val="00D72961"/>
    <w:rsid w:val="00D72C19"/>
    <w:rsid w:val="00D73198"/>
    <w:rsid w:val="00D731A2"/>
    <w:rsid w:val="00D733B7"/>
    <w:rsid w:val="00D73409"/>
    <w:rsid w:val="00D73644"/>
    <w:rsid w:val="00D73820"/>
    <w:rsid w:val="00D739A7"/>
    <w:rsid w:val="00D739F0"/>
    <w:rsid w:val="00D73A04"/>
    <w:rsid w:val="00D73AB0"/>
    <w:rsid w:val="00D73D2C"/>
    <w:rsid w:val="00D74408"/>
    <w:rsid w:val="00D74948"/>
    <w:rsid w:val="00D74C17"/>
    <w:rsid w:val="00D74CE7"/>
    <w:rsid w:val="00D75006"/>
    <w:rsid w:val="00D7502B"/>
    <w:rsid w:val="00D756FA"/>
    <w:rsid w:val="00D75948"/>
    <w:rsid w:val="00D75A15"/>
    <w:rsid w:val="00D75A98"/>
    <w:rsid w:val="00D7611D"/>
    <w:rsid w:val="00D761C2"/>
    <w:rsid w:val="00D7693B"/>
    <w:rsid w:val="00D76A4C"/>
    <w:rsid w:val="00D76B44"/>
    <w:rsid w:val="00D76BAB"/>
    <w:rsid w:val="00D76C76"/>
    <w:rsid w:val="00D77135"/>
    <w:rsid w:val="00D7773B"/>
    <w:rsid w:val="00D777CA"/>
    <w:rsid w:val="00D7783E"/>
    <w:rsid w:val="00D77B07"/>
    <w:rsid w:val="00D77F8F"/>
    <w:rsid w:val="00D8007E"/>
    <w:rsid w:val="00D801AF"/>
    <w:rsid w:val="00D801EC"/>
    <w:rsid w:val="00D8030A"/>
    <w:rsid w:val="00D804B8"/>
    <w:rsid w:val="00D805A7"/>
    <w:rsid w:val="00D807E0"/>
    <w:rsid w:val="00D807FF"/>
    <w:rsid w:val="00D80A30"/>
    <w:rsid w:val="00D80BC1"/>
    <w:rsid w:val="00D80C6F"/>
    <w:rsid w:val="00D80D61"/>
    <w:rsid w:val="00D80DE5"/>
    <w:rsid w:val="00D80E9B"/>
    <w:rsid w:val="00D813A4"/>
    <w:rsid w:val="00D813D2"/>
    <w:rsid w:val="00D81501"/>
    <w:rsid w:val="00D81542"/>
    <w:rsid w:val="00D816A3"/>
    <w:rsid w:val="00D816F2"/>
    <w:rsid w:val="00D81749"/>
    <w:rsid w:val="00D81870"/>
    <w:rsid w:val="00D81C7C"/>
    <w:rsid w:val="00D8211A"/>
    <w:rsid w:val="00D82141"/>
    <w:rsid w:val="00D82324"/>
    <w:rsid w:val="00D823AF"/>
    <w:rsid w:val="00D824DE"/>
    <w:rsid w:val="00D82527"/>
    <w:rsid w:val="00D82772"/>
    <w:rsid w:val="00D82BFF"/>
    <w:rsid w:val="00D82D51"/>
    <w:rsid w:val="00D82E34"/>
    <w:rsid w:val="00D82E45"/>
    <w:rsid w:val="00D82F80"/>
    <w:rsid w:val="00D832ED"/>
    <w:rsid w:val="00D83879"/>
    <w:rsid w:val="00D83A04"/>
    <w:rsid w:val="00D83A19"/>
    <w:rsid w:val="00D83A2F"/>
    <w:rsid w:val="00D83D24"/>
    <w:rsid w:val="00D83D90"/>
    <w:rsid w:val="00D83F92"/>
    <w:rsid w:val="00D8409E"/>
    <w:rsid w:val="00D8449A"/>
    <w:rsid w:val="00D84645"/>
    <w:rsid w:val="00D847D7"/>
    <w:rsid w:val="00D84A66"/>
    <w:rsid w:val="00D84C49"/>
    <w:rsid w:val="00D84C73"/>
    <w:rsid w:val="00D84F44"/>
    <w:rsid w:val="00D84F69"/>
    <w:rsid w:val="00D850CC"/>
    <w:rsid w:val="00D85379"/>
    <w:rsid w:val="00D8540C"/>
    <w:rsid w:val="00D854F0"/>
    <w:rsid w:val="00D8572F"/>
    <w:rsid w:val="00D859DC"/>
    <w:rsid w:val="00D85A8B"/>
    <w:rsid w:val="00D85B57"/>
    <w:rsid w:val="00D85D99"/>
    <w:rsid w:val="00D85E0A"/>
    <w:rsid w:val="00D85F31"/>
    <w:rsid w:val="00D860C6"/>
    <w:rsid w:val="00D861E5"/>
    <w:rsid w:val="00D8629E"/>
    <w:rsid w:val="00D86457"/>
    <w:rsid w:val="00D8661F"/>
    <w:rsid w:val="00D866E6"/>
    <w:rsid w:val="00D86C0A"/>
    <w:rsid w:val="00D86DD4"/>
    <w:rsid w:val="00D8787B"/>
    <w:rsid w:val="00D8796A"/>
    <w:rsid w:val="00D87A90"/>
    <w:rsid w:val="00D87AFF"/>
    <w:rsid w:val="00D87B35"/>
    <w:rsid w:val="00D87DD7"/>
    <w:rsid w:val="00D9007F"/>
    <w:rsid w:val="00D90326"/>
    <w:rsid w:val="00D9066D"/>
    <w:rsid w:val="00D9078F"/>
    <w:rsid w:val="00D90860"/>
    <w:rsid w:val="00D90915"/>
    <w:rsid w:val="00D90ACF"/>
    <w:rsid w:val="00D90BB5"/>
    <w:rsid w:val="00D90E40"/>
    <w:rsid w:val="00D90F1A"/>
    <w:rsid w:val="00D90F80"/>
    <w:rsid w:val="00D91475"/>
    <w:rsid w:val="00D9158F"/>
    <w:rsid w:val="00D919AC"/>
    <w:rsid w:val="00D91A1C"/>
    <w:rsid w:val="00D91ADB"/>
    <w:rsid w:val="00D91CDE"/>
    <w:rsid w:val="00D91E92"/>
    <w:rsid w:val="00D92211"/>
    <w:rsid w:val="00D92530"/>
    <w:rsid w:val="00D92652"/>
    <w:rsid w:val="00D92870"/>
    <w:rsid w:val="00D929BA"/>
    <w:rsid w:val="00D92A1D"/>
    <w:rsid w:val="00D92AEF"/>
    <w:rsid w:val="00D92D05"/>
    <w:rsid w:val="00D93104"/>
    <w:rsid w:val="00D933DF"/>
    <w:rsid w:val="00D939AB"/>
    <w:rsid w:val="00D93ADD"/>
    <w:rsid w:val="00D9424C"/>
    <w:rsid w:val="00D94618"/>
    <w:rsid w:val="00D947FA"/>
    <w:rsid w:val="00D94C2D"/>
    <w:rsid w:val="00D95015"/>
    <w:rsid w:val="00D950EE"/>
    <w:rsid w:val="00D95276"/>
    <w:rsid w:val="00D95469"/>
    <w:rsid w:val="00D95667"/>
    <w:rsid w:val="00D9583A"/>
    <w:rsid w:val="00D959D5"/>
    <w:rsid w:val="00D95B5E"/>
    <w:rsid w:val="00D95B70"/>
    <w:rsid w:val="00D95D50"/>
    <w:rsid w:val="00D95E08"/>
    <w:rsid w:val="00D961D9"/>
    <w:rsid w:val="00D96585"/>
    <w:rsid w:val="00D9659A"/>
    <w:rsid w:val="00D96AF6"/>
    <w:rsid w:val="00D96B0E"/>
    <w:rsid w:val="00D96D4C"/>
    <w:rsid w:val="00D96FB7"/>
    <w:rsid w:val="00D975E1"/>
    <w:rsid w:val="00D97620"/>
    <w:rsid w:val="00D97793"/>
    <w:rsid w:val="00D977F4"/>
    <w:rsid w:val="00D978C7"/>
    <w:rsid w:val="00D9790A"/>
    <w:rsid w:val="00D979AD"/>
    <w:rsid w:val="00D97A5B"/>
    <w:rsid w:val="00D97AB5"/>
    <w:rsid w:val="00DA0051"/>
    <w:rsid w:val="00DA035E"/>
    <w:rsid w:val="00DA05D8"/>
    <w:rsid w:val="00DA0899"/>
    <w:rsid w:val="00DA0B8C"/>
    <w:rsid w:val="00DA10C2"/>
    <w:rsid w:val="00DA10E2"/>
    <w:rsid w:val="00DA1163"/>
    <w:rsid w:val="00DA1167"/>
    <w:rsid w:val="00DA15EE"/>
    <w:rsid w:val="00DA1784"/>
    <w:rsid w:val="00DA1864"/>
    <w:rsid w:val="00DA187C"/>
    <w:rsid w:val="00DA19FD"/>
    <w:rsid w:val="00DA1AAB"/>
    <w:rsid w:val="00DA1C73"/>
    <w:rsid w:val="00DA1CDF"/>
    <w:rsid w:val="00DA1D72"/>
    <w:rsid w:val="00DA1FC1"/>
    <w:rsid w:val="00DA2018"/>
    <w:rsid w:val="00DA20ED"/>
    <w:rsid w:val="00DA2168"/>
    <w:rsid w:val="00DA2362"/>
    <w:rsid w:val="00DA2510"/>
    <w:rsid w:val="00DA2849"/>
    <w:rsid w:val="00DA2AB4"/>
    <w:rsid w:val="00DA2ABD"/>
    <w:rsid w:val="00DA30E5"/>
    <w:rsid w:val="00DA3147"/>
    <w:rsid w:val="00DA32C3"/>
    <w:rsid w:val="00DA3374"/>
    <w:rsid w:val="00DA36ED"/>
    <w:rsid w:val="00DA3754"/>
    <w:rsid w:val="00DA37FE"/>
    <w:rsid w:val="00DA389F"/>
    <w:rsid w:val="00DA39BA"/>
    <w:rsid w:val="00DA3A4B"/>
    <w:rsid w:val="00DA3A7A"/>
    <w:rsid w:val="00DA3E34"/>
    <w:rsid w:val="00DA40B9"/>
    <w:rsid w:val="00DA40BB"/>
    <w:rsid w:val="00DA417B"/>
    <w:rsid w:val="00DA42AF"/>
    <w:rsid w:val="00DA42B0"/>
    <w:rsid w:val="00DA43A7"/>
    <w:rsid w:val="00DA4423"/>
    <w:rsid w:val="00DA458F"/>
    <w:rsid w:val="00DA45AA"/>
    <w:rsid w:val="00DA496C"/>
    <w:rsid w:val="00DA4983"/>
    <w:rsid w:val="00DA4D01"/>
    <w:rsid w:val="00DA523F"/>
    <w:rsid w:val="00DA5522"/>
    <w:rsid w:val="00DA59CD"/>
    <w:rsid w:val="00DA5F42"/>
    <w:rsid w:val="00DA6026"/>
    <w:rsid w:val="00DA6147"/>
    <w:rsid w:val="00DA618C"/>
    <w:rsid w:val="00DA6272"/>
    <w:rsid w:val="00DA6674"/>
    <w:rsid w:val="00DA682A"/>
    <w:rsid w:val="00DA6C19"/>
    <w:rsid w:val="00DA6C9A"/>
    <w:rsid w:val="00DA6CC3"/>
    <w:rsid w:val="00DA6EFF"/>
    <w:rsid w:val="00DA7021"/>
    <w:rsid w:val="00DA702B"/>
    <w:rsid w:val="00DA73F8"/>
    <w:rsid w:val="00DA73FC"/>
    <w:rsid w:val="00DA7532"/>
    <w:rsid w:val="00DA754B"/>
    <w:rsid w:val="00DA7662"/>
    <w:rsid w:val="00DA79F1"/>
    <w:rsid w:val="00DA7AFE"/>
    <w:rsid w:val="00DA7B9F"/>
    <w:rsid w:val="00DA7CF4"/>
    <w:rsid w:val="00DA7D29"/>
    <w:rsid w:val="00DA7D35"/>
    <w:rsid w:val="00DB008D"/>
    <w:rsid w:val="00DB0A82"/>
    <w:rsid w:val="00DB0C2C"/>
    <w:rsid w:val="00DB0D25"/>
    <w:rsid w:val="00DB1437"/>
    <w:rsid w:val="00DB1535"/>
    <w:rsid w:val="00DB15C4"/>
    <w:rsid w:val="00DB17FE"/>
    <w:rsid w:val="00DB1DE6"/>
    <w:rsid w:val="00DB1F47"/>
    <w:rsid w:val="00DB2272"/>
    <w:rsid w:val="00DB2950"/>
    <w:rsid w:val="00DB29E1"/>
    <w:rsid w:val="00DB2A21"/>
    <w:rsid w:val="00DB2A5E"/>
    <w:rsid w:val="00DB2B8C"/>
    <w:rsid w:val="00DB2E5A"/>
    <w:rsid w:val="00DB32A0"/>
    <w:rsid w:val="00DB35CD"/>
    <w:rsid w:val="00DB35CF"/>
    <w:rsid w:val="00DB3A60"/>
    <w:rsid w:val="00DB3D4D"/>
    <w:rsid w:val="00DB3E44"/>
    <w:rsid w:val="00DB3FB4"/>
    <w:rsid w:val="00DB4181"/>
    <w:rsid w:val="00DB4192"/>
    <w:rsid w:val="00DB4283"/>
    <w:rsid w:val="00DB44E3"/>
    <w:rsid w:val="00DB4A1B"/>
    <w:rsid w:val="00DB4C13"/>
    <w:rsid w:val="00DB51A7"/>
    <w:rsid w:val="00DB51D0"/>
    <w:rsid w:val="00DB527D"/>
    <w:rsid w:val="00DB53D8"/>
    <w:rsid w:val="00DB5E8B"/>
    <w:rsid w:val="00DB6052"/>
    <w:rsid w:val="00DB60E2"/>
    <w:rsid w:val="00DB60FE"/>
    <w:rsid w:val="00DB6198"/>
    <w:rsid w:val="00DB61B6"/>
    <w:rsid w:val="00DB621B"/>
    <w:rsid w:val="00DB63BF"/>
    <w:rsid w:val="00DB6440"/>
    <w:rsid w:val="00DB66CF"/>
    <w:rsid w:val="00DB6764"/>
    <w:rsid w:val="00DB684B"/>
    <w:rsid w:val="00DB6CC5"/>
    <w:rsid w:val="00DB6EE3"/>
    <w:rsid w:val="00DB6F63"/>
    <w:rsid w:val="00DB7158"/>
    <w:rsid w:val="00DB7405"/>
    <w:rsid w:val="00DB751D"/>
    <w:rsid w:val="00DB769A"/>
    <w:rsid w:val="00DB7C1A"/>
    <w:rsid w:val="00DB7FDA"/>
    <w:rsid w:val="00DC0424"/>
    <w:rsid w:val="00DC046A"/>
    <w:rsid w:val="00DC064A"/>
    <w:rsid w:val="00DC06DC"/>
    <w:rsid w:val="00DC07DC"/>
    <w:rsid w:val="00DC0C34"/>
    <w:rsid w:val="00DC0E7F"/>
    <w:rsid w:val="00DC0FB5"/>
    <w:rsid w:val="00DC1462"/>
    <w:rsid w:val="00DC16EE"/>
    <w:rsid w:val="00DC1C68"/>
    <w:rsid w:val="00DC20FF"/>
    <w:rsid w:val="00DC2187"/>
    <w:rsid w:val="00DC25B5"/>
    <w:rsid w:val="00DC26FB"/>
    <w:rsid w:val="00DC2E21"/>
    <w:rsid w:val="00DC3252"/>
    <w:rsid w:val="00DC329F"/>
    <w:rsid w:val="00DC343B"/>
    <w:rsid w:val="00DC36BD"/>
    <w:rsid w:val="00DC3916"/>
    <w:rsid w:val="00DC3BC2"/>
    <w:rsid w:val="00DC3DEF"/>
    <w:rsid w:val="00DC408B"/>
    <w:rsid w:val="00DC409F"/>
    <w:rsid w:val="00DC4267"/>
    <w:rsid w:val="00DC42BC"/>
    <w:rsid w:val="00DC47BD"/>
    <w:rsid w:val="00DC4828"/>
    <w:rsid w:val="00DC4BB2"/>
    <w:rsid w:val="00DC4E0A"/>
    <w:rsid w:val="00DC5134"/>
    <w:rsid w:val="00DC5225"/>
    <w:rsid w:val="00DC550D"/>
    <w:rsid w:val="00DC551C"/>
    <w:rsid w:val="00DC55B1"/>
    <w:rsid w:val="00DC55F2"/>
    <w:rsid w:val="00DC5BAD"/>
    <w:rsid w:val="00DC5C12"/>
    <w:rsid w:val="00DC5C49"/>
    <w:rsid w:val="00DC5C7D"/>
    <w:rsid w:val="00DC5C90"/>
    <w:rsid w:val="00DC5D5F"/>
    <w:rsid w:val="00DC5EC3"/>
    <w:rsid w:val="00DC5F7A"/>
    <w:rsid w:val="00DC6015"/>
    <w:rsid w:val="00DC6444"/>
    <w:rsid w:val="00DC6C1F"/>
    <w:rsid w:val="00DC6DEB"/>
    <w:rsid w:val="00DC6F79"/>
    <w:rsid w:val="00DC7115"/>
    <w:rsid w:val="00DC76C9"/>
    <w:rsid w:val="00DC76FB"/>
    <w:rsid w:val="00DC7AEF"/>
    <w:rsid w:val="00DC7BF3"/>
    <w:rsid w:val="00DC7BFB"/>
    <w:rsid w:val="00DC7FA1"/>
    <w:rsid w:val="00DD01EC"/>
    <w:rsid w:val="00DD035D"/>
    <w:rsid w:val="00DD0512"/>
    <w:rsid w:val="00DD08EE"/>
    <w:rsid w:val="00DD0A4A"/>
    <w:rsid w:val="00DD0A66"/>
    <w:rsid w:val="00DD0AAB"/>
    <w:rsid w:val="00DD0CE0"/>
    <w:rsid w:val="00DD0DC6"/>
    <w:rsid w:val="00DD1098"/>
    <w:rsid w:val="00DD13C9"/>
    <w:rsid w:val="00DD187A"/>
    <w:rsid w:val="00DD197F"/>
    <w:rsid w:val="00DD1BF9"/>
    <w:rsid w:val="00DD1C49"/>
    <w:rsid w:val="00DD1EA9"/>
    <w:rsid w:val="00DD2209"/>
    <w:rsid w:val="00DD29CA"/>
    <w:rsid w:val="00DD2B4D"/>
    <w:rsid w:val="00DD2BAC"/>
    <w:rsid w:val="00DD2C23"/>
    <w:rsid w:val="00DD2C85"/>
    <w:rsid w:val="00DD301E"/>
    <w:rsid w:val="00DD3146"/>
    <w:rsid w:val="00DD31E1"/>
    <w:rsid w:val="00DD38DB"/>
    <w:rsid w:val="00DD38F4"/>
    <w:rsid w:val="00DD39A8"/>
    <w:rsid w:val="00DD3B5F"/>
    <w:rsid w:val="00DD3D03"/>
    <w:rsid w:val="00DD41BD"/>
    <w:rsid w:val="00DD4339"/>
    <w:rsid w:val="00DD4967"/>
    <w:rsid w:val="00DD4BA3"/>
    <w:rsid w:val="00DD4DBB"/>
    <w:rsid w:val="00DD4F4B"/>
    <w:rsid w:val="00DD4FC4"/>
    <w:rsid w:val="00DD4FF0"/>
    <w:rsid w:val="00DD51C3"/>
    <w:rsid w:val="00DD535C"/>
    <w:rsid w:val="00DD5473"/>
    <w:rsid w:val="00DD54D0"/>
    <w:rsid w:val="00DD5891"/>
    <w:rsid w:val="00DD5BA0"/>
    <w:rsid w:val="00DD5C2A"/>
    <w:rsid w:val="00DD6127"/>
    <w:rsid w:val="00DD6273"/>
    <w:rsid w:val="00DD6296"/>
    <w:rsid w:val="00DD629A"/>
    <w:rsid w:val="00DD62FF"/>
    <w:rsid w:val="00DD64CA"/>
    <w:rsid w:val="00DD672E"/>
    <w:rsid w:val="00DD67C6"/>
    <w:rsid w:val="00DD6A46"/>
    <w:rsid w:val="00DD6AB6"/>
    <w:rsid w:val="00DD6CF5"/>
    <w:rsid w:val="00DD6D78"/>
    <w:rsid w:val="00DD6EBC"/>
    <w:rsid w:val="00DD6F33"/>
    <w:rsid w:val="00DD70D7"/>
    <w:rsid w:val="00DD7158"/>
    <w:rsid w:val="00DD734C"/>
    <w:rsid w:val="00DD7540"/>
    <w:rsid w:val="00DD759C"/>
    <w:rsid w:val="00DD7B6A"/>
    <w:rsid w:val="00DD7B70"/>
    <w:rsid w:val="00DD7B9C"/>
    <w:rsid w:val="00DD7C3C"/>
    <w:rsid w:val="00DD7E0F"/>
    <w:rsid w:val="00DE0101"/>
    <w:rsid w:val="00DE01FB"/>
    <w:rsid w:val="00DE0304"/>
    <w:rsid w:val="00DE0812"/>
    <w:rsid w:val="00DE0873"/>
    <w:rsid w:val="00DE0BAF"/>
    <w:rsid w:val="00DE0E59"/>
    <w:rsid w:val="00DE144F"/>
    <w:rsid w:val="00DE14BF"/>
    <w:rsid w:val="00DE1672"/>
    <w:rsid w:val="00DE1718"/>
    <w:rsid w:val="00DE1947"/>
    <w:rsid w:val="00DE1BB9"/>
    <w:rsid w:val="00DE1BEC"/>
    <w:rsid w:val="00DE1C4A"/>
    <w:rsid w:val="00DE2288"/>
    <w:rsid w:val="00DE24A1"/>
    <w:rsid w:val="00DE252D"/>
    <w:rsid w:val="00DE25B7"/>
    <w:rsid w:val="00DE26C1"/>
    <w:rsid w:val="00DE2E19"/>
    <w:rsid w:val="00DE359B"/>
    <w:rsid w:val="00DE36F9"/>
    <w:rsid w:val="00DE3767"/>
    <w:rsid w:val="00DE3897"/>
    <w:rsid w:val="00DE3C5F"/>
    <w:rsid w:val="00DE3D3C"/>
    <w:rsid w:val="00DE3D9C"/>
    <w:rsid w:val="00DE3E70"/>
    <w:rsid w:val="00DE3F02"/>
    <w:rsid w:val="00DE3FC6"/>
    <w:rsid w:val="00DE4030"/>
    <w:rsid w:val="00DE4155"/>
    <w:rsid w:val="00DE41CE"/>
    <w:rsid w:val="00DE4907"/>
    <w:rsid w:val="00DE4D4B"/>
    <w:rsid w:val="00DE4F02"/>
    <w:rsid w:val="00DE50DA"/>
    <w:rsid w:val="00DE51E2"/>
    <w:rsid w:val="00DE5380"/>
    <w:rsid w:val="00DE558B"/>
    <w:rsid w:val="00DE55A8"/>
    <w:rsid w:val="00DE55D9"/>
    <w:rsid w:val="00DE561D"/>
    <w:rsid w:val="00DE577D"/>
    <w:rsid w:val="00DE585F"/>
    <w:rsid w:val="00DE5865"/>
    <w:rsid w:val="00DE5B30"/>
    <w:rsid w:val="00DE5B86"/>
    <w:rsid w:val="00DE5BA2"/>
    <w:rsid w:val="00DE6098"/>
    <w:rsid w:val="00DE6233"/>
    <w:rsid w:val="00DE66C5"/>
    <w:rsid w:val="00DE67C6"/>
    <w:rsid w:val="00DE67E1"/>
    <w:rsid w:val="00DE6830"/>
    <w:rsid w:val="00DE6CE2"/>
    <w:rsid w:val="00DE6DB0"/>
    <w:rsid w:val="00DE6E9C"/>
    <w:rsid w:val="00DE6EDF"/>
    <w:rsid w:val="00DE6EFA"/>
    <w:rsid w:val="00DE701D"/>
    <w:rsid w:val="00DE71B8"/>
    <w:rsid w:val="00DE78AB"/>
    <w:rsid w:val="00DE7937"/>
    <w:rsid w:val="00DE7B2A"/>
    <w:rsid w:val="00DE7E32"/>
    <w:rsid w:val="00DE7F95"/>
    <w:rsid w:val="00DF0086"/>
    <w:rsid w:val="00DF03B4"/>
    <w:rsid w:val="00DF0771"/>
    <w:rsid w:val="00DF0ECA"/>
    <w:rsid w:val="00DF0F43"/>
    <w:rsid w:val="00DF104F"/>
    <w:rsid w:val="00DF134B"/>
    <w:rsid w:val="00DF13C7"/>
    <w:rsid w:val="00DF15C8"/>
    <w:rsid w:val="00DF161F"/>
    <w:rsid w:val="00DF1624"/>
    <w:rsid w:val="00DF1883"/>
    <w:rsid w:val="00DF1895"/>
    <w:rsid w:val="00DF2307"/>
    <w:rsid w:val="00DF2338"/>
    <w:rsid w:val="00DF23A3"/>
    <w:rsid w:val="00DF278B"/>
    <w:rsid w:val="00DF287C"/>
    <w:rsid w:val="00DF29DE"/>
    <w:rsid w:val="00DF2E26"/>
    <w:rsid w:val="00DF3085"/>
    <w:rsid w:val="00DF3565"/>
    <w:rsid w:val="00DF36E2"/>
    <w:rsid w:val="00DF3708"/>
    <w:rsid w:val="00DF3D52"/>
    <w:rsid w:val="00DF4069"/>
    <w:rsid w:val="00DF4146"/>
    <w:rsid w:val="00DF4199"/>
    <w:rsid w:val="00DF4491"/>
    <w:rsid w:val="00DF44C0"/>
    <w:rsid w:val="00DF4514"/>
    <w:rsid w:val="00DF4AD9"/>
    <w:rsid w:val="00DF4B50"/>
    <w:rsid w:val="00DF4EB5"/>
    <w:rsid w:val="00DF5004"/>
    <w:rsid w:val="00DF51D0"/>
    <w:rsid w:val="00DF56E1"/>
    <w:rsid w:val="00DF579A"/>
    <w:rsid w:val="00DF582B"/>
    <w:rsid w:val="00DF5BD8"/>
    <w:rsid w:val="00DF6306"/>
    <w:rsid w:val="00DF6349"/>
    <w:rsid w:val="00DF6387"/>
    <w:rsid w:val="00DF6463"/>
    <w:rsid w:val="00DF678A"/>
    <w:rsid w:val="00DF69DB"/>
    <w:rsid w:val="00DF6B77"/>
    <w:rsid w:val="00DF6B7F"/>
    <w:rsid w:val="00DF7201"/>
    <w:rsid w:val="00DF720F"/>
    <w:rsid w:val="00DF73DF"/>
    <w:rsid w:val="00DF750B"/>
    <w:rsid w:val="00DF754E"/>
    <w:rsid w:val="00DF776A"/>
    <w:rsid w:val="00DF777E"/>
    <w:rsid w:val="00DF77BB"/>
    <w:rsid w:val="00DF7843"/>
    <w:rsid w:val="00DF791E"/>
    <w:rsid w:val="00DF7E6A"/>
    <w:rsid w:val="00DF7E95"/>
    <w:rsid w:val="00E002B1"/>
    <w:rsid w:val="00E00826"/>
    <w:rsid w:val="00E009F8"/>
    <w:rsid w:val="00E00A65"/>
    <w:rsid w:val="00E00AEA"/>
    <w:rsid w:val="00E00D05"/>
    <w:rsid w:val="00E00D48"/>
    <w:rsid w:val="00E00D5B"/>
    <w:rsid w:val="00E00EC8"/>
    <w:rsid w:val="00E0116A"/>
    <w:rsid w:val="00E01214"/>
    <w:rsid w:val="00E01340"/>
    <w:rsid w:val="00E017E3"/>
    <w:rsid w:val="00E01808"/>
    <w:rsid w:val="00E0181A"/>
    <w:rsid w:val="00E01A69"/>
    <w:rsid w:val="00E01C54"/>
    <w:rsid w:val="00E02798"/>
    <w:rsid w:val="00E02831"/>
    <w:rsid w:val="00E0284F"/>
    <w:rsid w:val="00E02C4A"/>
    <w:rsid w:val="00E0324B"/>
    <w:rsid w:val="00E033C5"/>
    <w:rsid w:val="00E034C2"/>
    <w:rsid w:val="00E035B3"/>
    <w:rsid w:val="00E036D7"/>
    <w:rsid w:val="00E0385D"/>
    <w:rsid w:val="00E039F2"/>
    <w:rsid w:val="00E03A0E"/>
    <w:rsid w:val="00E03BCB"/>
    <w:rsid w:val="00E03C8B"/>
    <w:rsid w:val="00E03DBE"/>
    <w:rsid w:val="00E03E97"/>
    <w:rsid w:val="00E03EA8"/>
    <w:rsid w:val="00E040C8"/>
    <w:rsid w:val="00E040F6"/>
    <w:rsid w:val="00E043E2"/>
    <w:rsid w:val="00E049CD"/>
    <w:rsid w:val="00E04B20"/>
    <w:rsid w:val="00E04C03"/>
    <w:rsid w:val="00E04E29"/>
    <w:rsid w:val="00E05033"/>
    <w:rsid w:val="00E0503E"/>
    <w:rsid w:val="00E0516B"/>
    <w:rsid w:val="00E051FD"/>
    <w:rsid w:val="00E052B8"/>
    <w:rsid w:val="00E053F9"/>
    <w:rsid w:val="00E05534"/>
    <w:rsid w:val="00E0566D"/>
    <w:rsid w:val="00E056F9"/>
    <w:rsid w:val="00E05B39"/>
    <w:rsid w:val="00E05D6E"/>
    <w:rsid w:val="00E05E3D"/>
    <w:rsid w:val="00E0608C"/>
    <w:rsid w:val="00E060DC"/>
    <w:rsid w:val="00E06279"/>
    <w:rsid w:val="00E06401"/>
    <w:rsid w:val="00E065E9"/>
    <w:rsid w:val="00E067F7"/>
    <w:rsid w:val="00E06AB3"/>
    <w:rsid w:val="00E06BB9"/>
    <w:rsid w:val="00E06C81"/>
    <w:rsid w:val="00E06D76"/>
    <w:rsid w:val="00E06F76"/>
    <w:rsid w:val="00E06FEF"/>
    <w:rsid w:val="00E07180"/>
    <w:rsid w:val="00E0756F"/>
    <w:rsid w:val="00E07584"/>
    <w:rsid w:val="00E078C5"/>
    <w:rsid w:val="00E07B40"/>
    <w:rsid w:val="00E07C19"/>
    <w:rsid w:val="00E07F76"/>
    <w:rsid w:val="00E103EC"/>
    <w:rsid w:val="00E1046F"/>
    <w:rsid w:val="00E10587"/>
    <w:rsid w:val="00E107BF"/>
    <w:rsid w:val="00E10EFB"/>
    <w:rsid w:val="00E111D4"/>
    <w:rsid w:val="00E11725"/>
    <w:rsid w:val="00E11732"/>
    <w:rsid w:val="00E11786"/>
    <w:rsid w:val="00E11883"/>
    <w:rsid w:val="00E11BB3"/>
    <w:rsid w:val="00E121BB"/>
    <w:rsid w:val="00E12406"/>
    <w:rsid w:val="00E124DC"/>
    <w:rsid w:val="00E12929"/>
    <w:rsid w:val="00E12D60"/>
    <w:rsid w:val="00E13087"/>
    <w:rsid w:val="00E13097"/>
    <w:rsid w:val="00E130D5"/>
    <w:rsid w:val="00E13767"/>
    <w:rsid w:val="00E13847"/>
    <w:rsid w:val="00E138B0"/>
    <w:rsid w:val="00E138EF"/>
    <w:rsid w:val="00E13A59"/>
    <w:rsid w:val="00E13CBE"/>
    <w:rsid w:val="00E13FAB"/>
    <w:rsid w:val="00E140AD"/>
    <w:rsid w:val="00E1413B"/>
    <w:rsid w:val="00E14255"/>
    <w:rsid w:val="00E1451F"/>
    <w:rsid w:val="00E146FC"/>
    <w:rsid w:val="00E14945"/>
    <w:rsid w:val="00E14A4E"/>
    <w:rsid w:val="00E14C2E"/>
    <w:rsid w:val="00E14E15"/>
    <w:rsid w:val="00E15030"/>
    <w:rsid w:val="00E15037"/>
    <w:rsid w:val="00E1527C"/>
    <w:rsid w:val="00E15310"/>
    <w:rsid w:val="00E154AE"/>
    <w:rsid w:val="00E154F8"/>
    <w:rsid w:val="00E15EA6"/>
    <w:rsid w:val="00E15F02"/>
    <w:rsid w:val="00E1643B"/>
    <w:rsid w:val="00E168FB"/>
    <w:rsid w:val="00E169A7"/>
    <w:rsid w:val="00E16E7F"/>
    <w:rsid w:val="00E16F15"/>
    <w:rsid w:val="00E17079"/>
    <w:rsid w:val="00E17200"/>
    <w:rsid w:val="00E1758A"/>
    <w:rsid w:val="00E1763C"/>
    <w:rsid w:val="00E17697"/>
    <w:rsid w:val="00E17699"/>
    <w:rsid w:val="00E176EB"/>
    <w:rsid w:val="00E17953"/>
    <w:rsid w:val="00E17B0E"/>
    <w:rsid w:val="00E17B50"/>
    <w:rsid w:val="00E17B9D"/>
    <w:rsid w:val="00E17DD0"/>
    <w:rsid w:val="00E17F0B"/>
    <w:rsid w:val="00E2008C"/>
    <w:rsid w:val="00E20295"/>
    <w:rsid w:val="00E208DF"/>
    <w:rsid w:val="00E209A4"/>
    <w:rsid w:val="00E20B3C"/>
    <w:rsid w:val="00E20D9F"/>
    <w:rsid w:val="00E210D9"/>
    <w:rsid w:val="00E213C0"/>
    <w:rsid w:val="00E2142D"/>
    <w:rsid w:val="00E214B8"/>
    <w:rsid w:val="00E217B5"/>
    <w:rsid w:val="00E219C6"/>
    <w:rsid w:val="00E21A27"/>
    <w:rsid w:val="00E21A9F"/>
    <w:rsid w:val="00E21E75"/>
    <w:rsid w:val="00E2223B"/>
    <w:rsid w:val="00E22433"/>
    <w:rsid w:val="00E22633"/>
    <w:rsid w:val="00E2272B"/>
    <w:rsid w:val="00E22A8D"/>
    <w:rsid w:val="00E22B67"/>
    <w:rsid w:val="00E22EBD"/>
    <w:rsid w:val="00E22FA5"/>
    <w:rsid w:val="00E23090"/>
    <w:rsid w:val="00E2310A"/>
    <w:rsid w:val="00E23AAF"/>
    <w:rsid w:val="00E23AD6"/>
    <w:rsid w:val="00E23DD2"/>
    <w:rsid w:val="00E23EC9"/>
    <w:rsid w:val="00E24161"/>
    <w:rsid w:val="00E2424E"/>
    <w:rsid w:val="00E243C1"/>
    <w:rsid w:val="00E24806"/>
    <w:rsid w:val="00E2487D"/>
    <w:rsid w:val="00E248CB"/>
    <w:rsid w:val="00E24FB9"/>
    <w:rsid w:val="00E24FDC"/>
    <w:rsid w:val="00E250BD"/>
    <w:rsid w:val="00E250EA"/>
    <w:rsid w:val="00E2544B"/>
    <w:rsid w:val="00E25944"/>
    <w:rsid w:val="00E25A82"/>
    <w:rsid w:val="00E25BD7"/>
    <w:rsid w:val="00E25CCB"/>
    <w:rsid w:val="00E263EC"/>
    <w:rsid w:val="00E265FC"/>
    <w:rsid w:val="00E267C2"/>
    <w:rsid w:val="00E2686B"/>
    <w:rsid w:val="00E26926"/>
    <w:rsid w:val="00E26ADB"/>
    <w:rsid w:val="00E26D17"/>
    <w:rsid w:val="00E26E7F"/>
    <w:rsid w:val="00E26F80"/>
    <w:rsid w:val="00E27191"/>
    <w:rsid w:val="00E27210"/>
    <w:rsid w:val="00E272F5"/>
    <w:rsid w:val="00E27598"/>
    <w:rsid w:val="00E2759B"/>
    <w:rsid w:val="00E276C6"/>
    <w:rsid w:val="00E27722"/>
    <w:rsid w:val="00E27883"/>
    <w:rsid w:val="00E2790B"/>
    <w:rsid w:val="00E27A40"/>
    <w:rsid w:val="00E27F25"/>
    <w:rsid w:val="00E27F89"/>
    <w:rsid w:val="00E3001F"/>
    <w:rsid w:val="00E30039"/>
    <w:rsid w:val="00E302B5"/>
    <w:rsid w:val="00E30892"/>
    <w:rsid w:val="00E3095D"/>
    <w:rsid w:val="00E30A9B"/>
    <w:rsid w:val="00E30AF5"/>
    <w:rsid w:val="00E30EA8"/>
    <w:rsid w:val="00E3106E"/>
    <w:rsid w:val="00E312C6"/>
    <w:rsid w:val="00E3144E"/>
    <w:rsid w:val="00E314D0"/>
    <w:rsid w:val="00E314D7"/>
    <w:rsid w:val="00E31717"/>
    <w:rsid w:val="00E31936"/>
    <w:rsid w:val="00E31B55"/>
    <w:rsid w:val="00E32001"/>
    <w:rsid w:val="00E320BF"/>
    <w:rsid w:val="00E32214"/>
    <w:rsid w:val="00E32333"/>
    <w:rsid w:val="00E3241D"/>
    <w:rsid w:val="00E324EC"/>
    <w:rsid w:val="00E32524"/>
    <w:rsid w:val="00E325D0"/>
    <w:rsid w:val="00E32711"/>
    <w:rsid w:val="00E32DA5"/>
    <w:rsid w:val="00E33276"/>
    <w:rsid w:val="00E3328F"/>
    <w:rsid w:val="00E3360A"/>
    <w:rsid w:val="00E3365C"/>
    <w:rsid w:val="00E3371A"/>
    <w:rsid w:val="00E337CA"/>
    <w:rsid w:val="00E337FB"/>
    <w:rsid w:val="00E339B6"/>
    <w:rsid w:val="00E339F2"/>
    <w:rsid w:val="00E33A9F"/>
    <w:rsid w:val="00E33B90"/>
    <w:rsid w:val="00E33CC0"/>
    <w:rsid w:val="00E33CDC"/>
    <w:rsid w:val="00E33E39"/>
    <w:rsid w:val="00E3430E"/>
    <w:rsid w:val="00E3447B"/>
    <w:rsid w:val="00E345D8"/>
    <w:rsid w:val="00E3461E"/>
    <w:rsid w:val="00E34668"/>
    <w:rsid w:val="00E34E75"/>
    <w:rsid w:val="00E351C9"/>
    <w:rsid w:val="00E352E4"/>
    <w:rsid w:val="00E3545A"/>
    <w:rsid w:val="00E35545"/>
    <w:rsid w:val="00E3565F"/>
    <w:rsid w:val="00E35760"/>
    <w:rsid w:val="00E35957"/>
    <w:rsid w:val="00E35AD7"/>
    <w:rsid w:val="00E35AE1"/>
    <w:rsid w:val="00E35AEB"/>
    <w:rsid w:val="00E35C26"/>
    <w:rsid w:val="00E35D9B"/>
    <w:rsid w:val="00E3625F"/>
    <w:rsid w:val="00E362B2"/>
    <w:rsid w:val="00E3641C"/>
    <w:rsid w:val="00E36887"/>
    <w:rsid w:val="00E36891"/>
    <w:rsid w:val="00E36B8A"/>
    <w:rsid w:val="00E36C7C"/>
    <w:rsid w:val="00E36D24"/>
    <w:rsid w:val="00E36D38"/>
    <w:rsid w:val="00E36EA1"/>
    <w:rsid w:val="00E370FB"/>
    <w:rsid w:val="00E373AA"/>
    <w:rsid w:val="00E37583"/>
    <w:rsid w:val="00E37820"/>
    <w:rsid w:val="00E37AE7"/>
    <w:rsid w:val="00E37BB1"/>
    <w:rsid w:val="00E37BDD"/>
    <w:rsid w:val="00E40373"/>
    <w:rsid w:val="00E40FDE"/>
    <w:rsid w:val="00E4109B"/>
    <w:rsid w:val="00E415DE"/>
    <w:rsid w:val="00E4165B"/>
    <w:rsid w:val="00E41690"/>
    <w:rsid w:val="00E417D4"/>
    <w:rsid w:val="00E41815"/>
    <w:rsid w:val="00E41A23"/>
    <w:rsid w:val="00E41ADB"/>
    <w:rsid w:val="00E42046"/>
    <w:rsid w:val="00E4216A"/>
    <w:rsid w:val="00E42177"/>
    <w:rsid w:val="00E4225A"/>
    <w:rsid w:val="00E4235A"/>
    <w:rsid w:val="00E42379"/>
    <w:rsid w:val="00E42600"/>
    <w:rsid w:val="00E42D8D"/>
    <w:rsid w:val="00E42F19"/>
    <w:rsid w:val="00E42F7A"/>
    <w:rsid w:val="00E431B9"/>
    <w:rsid w:val="00E4323B"/>
    <w:rsid w:val="00E43315"/>
    <w:rsid w:val="00E43471"/>
    <w:rsid w:val="00E434FB"/>
    <w:rsid w:val="00E435FE"/>
    <w:rsid w:val="00E43BC7"/>
    <w:rsid w:val="00E43EA9"/>
    <w:rsid w:val="00E441BB"/>
    <w:rsid w:val="00E44287"/>
    <w:rsid w:val="00E4458B"/>
    <w:rsid w:val="00E44741"/>
    <w:rsid w:val="00E447B4"/>
    <w:rsid w:val="00E447DC"/>
    <w:rsid w:val="00E44870"/>
    <w:rsid w:val="00E44910"/>
    <w:rsid w:val="00E44BCF"/>
    <w:rsid w:val="00E44C08"/>
    <w:rsid w:val="00E44C14"/>
    <w:rsid w:val="00E44C66"/>
    <w:rsid w:val="00E44F5F"/>
    <w:rsid w:val="00E44FBF"/>
    <w:rsid w:val="00E4500A"/>
    <w:rsid w:val="00E4531A"/>
    <w:rsid w:val="00E454D8"/>
    <w:rsid w:val="00E45721"/>
    <w:rsid w:val="00E458A0"/>
    <w:rsid w:val="00E4591E"/>
    <w:rsid w:val="00E45DCE"/>
    <w:rsid w:val="00E45DFC"/>
    <w:rsid w:val="00E45FBA"/>
    <w:rsid w:val="00E461E9"/>
    <w:rsid w:val="00E464A0"/>
    <w:rsid w:val="00E464E8"/>
    <w:rsid w:val="00E466A3"/>
    <w:rsid w:val="00E466D0"/>
    <w:rsid w:val="00E46A5B"/>
    <w:rsid w:val="00E46B86"/>
    <w:rsid w:val="00E46E9C"/>
    <w:rsid w:val="00E471CE"/>
    <w:rsid w:val="00E47336"/>
    <w:rsid w:val="00E4741F"/>
    <w:rsid w:val="00E47612"/>
    <w:rsid w:val="00E4778D"/>
    <w:rsid w:val="00E47970"/>
    <w:rsid w:val="00E47A16"/>
    <w:rsid w:val="00E47A37"/>
    <w:rsid w:val="00E47D5D"/>
    <w:rsid w:val="00E47F2D"/>
    <w:rsid w:val="00E47FCC"/>
    <w:rsid w:val="00E47FCE"/>
    <w:rsid w:val="00E50744"/>
    <w:rsid w:val="00E50750"/>
    <w:rsid w:val="00E50831"/>
    <w:rsid w:val="00E50868"/>
    <w:rsid w:val="00E50F94"/>
    <w:rsid w:val="00E50FCD"/>
    <w:rsid w:val="00E5102A"/>
    <w:rsid w:val="00E5103B"/>
    <w:rsid w:val="00E51054"/>
    <w:rsid w:val="00E510F4"/>
    <w:rsid w:val="00E5116F"/>
    <w:rsid w:val="00E51419"/>
    <w:rsid w:val="00E51612"/>
    <w:rsid w:val="00E5183D"/>
    <w:rsid w:val="00E5188D"/>
    <w:rsid w:val="00E51A47"/>
    <w:rsid w:val="00E51AD9"/>
    <w:rsid w:val="00E51B5A"/>
    <w:rsid w:val="00E51BBC"/>
    <w:rsid w:val="00E5217D"/>
    <w:rsid w:val="00E52301"/>
    <w:rsid w:val="00E52762"/>
    <w:rsid w:val="00E52946"/>
    <w:rsid w:val="00E52AF8"/>
    <w:rsid w:val="00E52C73"/>
    <w:rsid w:val="00E52EA8"/>
    <w:rsid w:val="00E52ED2"/>
    <w:rsid w:val="00E52F19"/>
    <w:rsid w:val="00E5302C"/>
    <w:rsid w:val="00E53221"/>
    <w:rsid w:val="00E5327A"/>
    <w:rsid w:val="00E5370D"/>
    <w:rsid w:val="00E53759"/>
    <w:rsid w:val="00E53810"/>
    <w:rsid w:val="00E539BE"/>
    <w:rsid w:val="00E53A9E"/>
    <w:rsid w:val="00E53B32"/>
    <w:rsid w:val="00E53C1D"/>
    <w:rsid w:val="00E53C7C"/>
    <w:rsid w:val="00E5402E"/>
    <w:rsid w:val="00E54053"/>
    <w:rsid w:val="00E54111"/>
    <w:rsid w:val="00E54219"/>
    <w:rsid w:val="00E544D3"/>
    <w:rsid w:val="00E54543"/>
    <w:rsid w:val="00E54652"/>
    <w:rsid w:val="00E54EA1"/>
    <w:rsid w:val="00E54F42"/>
    <w:rsid w:val="00E552E2"/>
    <w:rsid w:val="00E556CD"/>
    <w:rsid w:val="00E5586F"/>
    <w:rsid w:val="00E55960"/>
    <w:rsid w:val="00E55B4C"/>
    <w:rsid w:val="00E55C40"/>
    <w:rsid w:val="00E55C67"/>
    <w:rsid w:val="00E5603F"/>
    <w:rsid w:val="00E560B6"/>
    <w:rsid w:val="00E561E7"/>
    <w:rsid w:val="00E56332"/>
    <w:rsid w:val="00E56780"/>
    <w:rsid w:val="00E5689E"/>
    <w:rsid w:val="00E56A07"/>
    <w:rsid w:val="00E56EF1"/>
    <w:rsid w:val="00E56F25"/>
    <w:rsid w:val="00E572C6"/>
    <w:rsid w:val="00E5739D"/>
    <w:rsid w:val="00E5742E"/>
    <w:rsid w:val="00E574DC"/>
    <w:rsid w:val="00E574E3"/>
    <w:rsid w:val="00E574E8"/>
    <w:rsid w:val="00E57573"/>
    <w:rsid w:val="00E5787F"/>
    <w:rsid w:val="00E57E99"/>
    <w:rsid w:val="00E57F97"/>
    <w:rsid w:val="00E60104"/>
    <w:rsid w:val="00E60199"/>
    <w:rsid w:val="00E601C9"/>
    <w:rsid w:val="00E601FC"/>
    <w:rsid w:val="00E60528"/>
    <w:rsid w:val="00E607DB"/>
    <w:rsid w:val="00E60840"/>
    <w:rsid w:val="00E60A27"/>
    <w:rsid w:val="00E60BE1"/>
    <w:rsid w:val="00E60E6B"/>
    <w:rsid w:val="00E61158"/>
    <w:rsid w:val="00E611B0"/>
    <w:rsid w:val="00E612AF"/>
    <w:rsid w:val="00E612C8"/>
    <w:rsid w:val="00E6140E"/>
    <w:rsid w:val="00E616AC"/>
    <w:rsid w:val="00E61A8F"/>
    <w:rsid w:val="00E61AB4"/>
    <w:rsid w:val="00E61B5A"/>
    <w:rsid w:val="00E61F38"/>
    <w:rsid w:val="00E6202D"/>
    <w:rsid w:val="00E62094"/>
    <w:rsid w:val="00E62132"/>
    <w:rsid w:val="00E6247E"/>
    <w:rsid w:val="00E624E8"/>
    <w:rsid w:val="00E6251A"/>
    <w:rsid w:val="00E6255F"/>
    <w:rsid w:val="00E62AB0"/>
    <w:rsid w:val="00E62B5D"/>
    <w:rsid w:val="00E62D95"/>
    <w:rsid w:val="00E62E32"/>
    <w:rsid w:val="00E6310D"/>
    <w:rsid w:val="00E6351E"/>
    <w:rsid w:val="00E6379F"/>
    <w:rsid w:val="00E63A41"/>
    <w:rsid w:val="00E63BE6"/>
    <w:rsid w:val="00E6400A"/>
    <w:rsid w:val="00E64159"/>
    <w:rsid w:val="00E641F8"/>
    <w:rsid w:val="00E64677"/>
    <w:rsid w:val="00E64743"/>
    <w:rsid w:val="00E647BB"/>
    <w:rsid w:val="00E64863"/>
    <w:rsid w:val="00E649BD"/>
    <w:rsid w:val="00E64A75"/>
    <w:rsid w:val="00E64BDF"/>
    <w:rsid w:val="00E64C3A"/>
    <w:rsid w:val="00E64E19"/>
    <w:rsid w:val="00E651C3"/>
    <w:rsid w:val="00E6548B"/>
    <w:rsid w:val="00E65689"/>
    <w:rsid w:val="00E65885"/>
    <w:rsid w:val="00E65AC2"/>
    <w:rsid w:val="00E65C38"/>
    <w:rsid w:val="00E66246"/>
    <w:rsid w:val="00E664E1"/>
    <w:rsid w:val="00E6654B"/>
    <w:rsid w:val="00E6668E"/>
    <w:rsid w:val="00E6681F"/>
    <w:rsid w:val="00E66944"/>
    <w:rsid w:val="00E66D63"/>
    <w:rsid w:val="00E66E43"/>
    <w:rsid w:val="00E6710F"/>
    <w:rsid w:val="00E67145"/>
    <w:rsid w:val="00E67249"/>
    <w:rsid w:val="00E6768F"/>
    <w:rsid w:val="00E67910"/>
    <w:rsid w:val="00E67941"/>
    <w:rsid w:val="00E67AE9"/>
    <w:rsid w:val="00E67C42"/>
    <w:rsid w:val="00E701B5"/>
    <w:rsid w:val="00E709F6"/>
    <w:rsid w:val="00E70C99"/>
    <w:rsid w:val="00E70D81"/>
    <w:rsid w:val="00E70F7F"/>
    <w:rsid w:val="00E71275"/>
    <w:rsid w:val="00E712D9"/>
    <w:rsid w:val="00E71359"/>
    <w:rsid w:val="00E7156D"/>
    <w:rsid w:val="00E7183D"/>
    <w:rsid w:val="00E71B93"/>
    <w:rsid w:val="00E71C7D"/>
    <w:rsid w:val="00E71D82"/>
    <w:rsid w:val="00E71F74"/>
    <w:rsid w:val="00E72173"/>
    <w:rsid w:val="00E722A1"/>
    <w:rsid w:val="00E7239B"/>
    <w:rsid w:val="00E72445"/>
    <w:rsid w:val="00E7245A"/>
    <w:rsid w:val="00E72611"/>
    <w:rsid w:val="00E72696"/>
    <w:rsid w:val="00E727EA"/>
    <w:rsid w:val="00E729FB"/>
    <w:rsid w:val="00E72E18"/>
    <w:rsid w:val="00E73155"/>
    <w:rsid w:val="00E733CB"/>
    <w:rsid w:val="00E734C2"/>
    <w:rsid w:val="00E736A4"/>
    <w:rsid w:val="00E737BD"/>
    <w:rsid w:val="00E738B5"/>
    <w:rsid w:val="00E73BC3"/>
    <w:rsid w:val="00E73C6E"/>
    <w:rsid w:val="00E742D1"/>
    <w:rsid w:val="00E7434D"/>
    <w:rsid w:val="00E744B5"/>
    <w:rsid w:val="00E745AF"/>
    <w:rsid w:val="00E74789"/>
    <w:rsid w:val="00E7491D"/>
    <w:rsid w:val="00E74993"/>
    <w:rsid w:val="00E74C82"/>
    <w:rsid w:val="00E74CC5"/>
    <w:rsid w:val="00E74ED2"/>
    <w:rsid w:val="00E75109"/>
    <w:rsid w:val="00E751BD"/>
    <w:rsid w:val="00E751C5"/>
    <w:rsid w:val="00E7520B"/>
    <w:rsid w:val="00E75298"/>
    <w:rsid w:val="00E7569E"/>
    <w:rsid w:val="00E75B34"/>
    <w:rsid w:val="00E75BEA"/>
    <w:rsid w:val="00E760AE"/>
    <w:rsid w:val="00E76130"/>
    <w:rsid w:val="00E761C3"/>
    <w:rsid w:val="00E7631F"/>
    <w:rsid w:val="00E7645B"/>
    <w:rsid w:val="00E7649F"/>
    <w:rsid w:val="00E76648"/>
    <w:rsid w:val="00E76712"/>
    <w:rsid w:val="00E7696A"/>
    <w:rsid w:val="00E7698A"/>
    <w:rsid w:val="00E76B64"/>
    <w:rsid w:val="00E76CF6"/>
    <w:rsid w:val="00E76CF7"/>
    <w:rsid w:val="00E76DEC"/>
    <w:rsid w:val="00E76DF7"/>
    <w:rsid w:val="00E77080"/>
    <w:rsid w:val="00E772F9"/>
    <w:rsid w:val="00E77493"/>
    <w:rsid w:val="00E77DBB"/>
    <w:rsid w:val="00E8005A"/>
    <w:rsid w:val="00E80283"/>
    <w:rsid w:val="00E8096D"/>
    <w:rsid w:val="00E80A30"/>
    <w:rsid w:val="00E80CCC"/>
    <w:rsid w:val="00E80D86"/>
    <w:rsid w:val="00E815C3"/>
    <w:rsid w:val="00E81637"/>
    <w:rsid w:val="00E8173D"/>
    <w:rsid w:val="00E8173E"/>
    <w:rsid w:val="00E81836"/>
    <w:rsid w:val="00E81C89"/>
    <w:rsid w:val="00E81D29"/>
    <w:rsid w:val="00E81D30"/>
    <w:rsid w:val="00E81F17"/>
    <w:rsid w:val="00E820E0"/>
    <w:rsid w:val="00E82110"/>
    <w:rsid w:val="00E82453"/>
    <w:rsid w:val="00E8252C"/>
    <w:rsid w:val="00E829BB"/>
    <w:rsid w:val="00E82AD5"/>
    <w:rsid w:val="00E82AF8"/>
    <w:rsid w:val="00E82B14"/>
    <w:rsid w:val="00E82B6B"/>
    <w:rsid w:val="00E82DE8"/>
    <w:rsid w:val="00E83058"/>
    <w:rsid w:val="00E830C3"/>
    <w:rsid w:val="00E8325A"/>
    <w:rsid w:val="00E83353"/>
    <w:rsid w:val="00E835BA"/>
    <w:rsid w:val="00E8368A"/>
    <w:rsid w:val="00E8392F"/>
    <w:rsid w:val="00E83AE3"/>
    <w:rsid w:val="00E8447A"/>
    <w:rsid w:val="00E846FC"/>
    <w:rsid w:val="00E848A8"/>
    <w:rsid w:val="00E84BD7"/>
    <w:rsid w:val="00E84E5F"/>
    <w:rsid w:val="00E858B1"/>
    <w:rsid w:val="00E85AB7"/>
    <w:rsid w:val="00E85C0E"/>
    <w:rsid w:val="00E85F16"/>
    <w:rsid w:val="00E86025"/>
    <w:rsid w:val="00E86352"/>
    <w:rsid w:val="00E86439"/>
    <w:rsid w:val="00E86452"/>
    <w:rsid w:val="00E86524"/>
    <w:rsid w:val="00E8694F"/>
    <w:rsid w:val="00E86C69"/>
    <w:rsid w:val="00E86F5F"/>
    <w:rsid w:val="00E86F75"/>
    <w:rsid w:val="00E87056"/>
    <w:rsid w:val="00E87428"/>
    <w:rsid w:val="00E87517"/>
    <w:rsid w:val="00E87678"/>
    <w:rsid w:val="00E87A4C"/>
    <w:rsid w:val="00E87AFC"/>
    <w:rsid w:val="00E87C0D"/>
    <w:rsid w:val="00E90281"/>
    <w:rsid w:val="00E9058E"/>
    <w:rsid w:val="00E90624"/>
    <w:rsid w:val="00E906B7"/>
    <w:rsid w:val="00E90750"/>
    <w:rsid w:val="00E90871"/>
    <w:rsid w:val="00E90A2A"/>
    <w:rsid w:val="00E90A9E"/>
    <w:rsid w:val="00E90AE3"/>
    <w:rsid w:val="00E90E32"/>
    <w:rsid w:val="00E912C7"/>
    <w:rsid w:val="00E915D9"/>
    <w:rsid w:val="00E91786"/>
    <w:rsid w:val="00E91EF9"/>
    <w:rsid w:val="00E92154"/>
    <w:rsid w:val="00E9220E"/>
    <w:rsid w:val="00E92316"/>
    <w:rsid w:val="00E923BD"/>
    <w:rsid w:val="00E925F2"/>
    <w:rsid w:val="00E9271E"/>
    <w:rsid w:val="00E9272B"/>
    <w:rsid w:val="00E9291E"/>
    <w:rsid w:val="00E92D27"/>
    <w:rsid w:val="00E92EE5"/>
    <w:rsid w:val="00E935BC"/>
    <w:rsid w:val="00E93692"/>
    <w:rsid w:val="00E93A07"/>
    <w:rsid w:val="00E93D87"/>
    <w:rsid w:val="00E93DEA"/>
    <w:rsid w:val="00E93E4D"/>
    <w:rsid w:val="00E94380"/>
    <w:rsid w:val="00E9466B"/>
    <w:rsid w:val="00E94704"/>
    <w:rsid w:val="00E94791"/>
    <w:rsid w:val="00E94818"/>
    <w:rsid w:val="00E94C37"/>
    <w:rsid w:val="00E94CD7"/>
    <w:rsid w:val="00E94F6E"/>
    <w:rsid w:val="00E950D4"/>
    <w:rsid w:val="00E95213"/>
    <w:rsid w:val="00E95639"/>
    <w:rsid w:val="00E95726"/>
    <w:rsid w:val="00E959FF"/>
    <w:rsid w:val="00E95B1C"/>
    <w:rsid w:val="00E95CCA"/>
    <w:rsid w:val="00E95D4D"/>
    <w:rsid w:val="00E95E1F"/>
    <w:rsid w:val="00E95E89"/>
    <w:rsid w:val="00E9618E"/>
    <w:rsid w:val="00E962A3"/>
    <w:rsid w:val="00E96473"/>
    <w:rsid w:val="00E9652D"/>
    <w:rsid w:val="00E9669D"/>
    <w:rsid w:val="00E96C99"/>
    <w:rsid w:val="00E96F54"/>
    <w:rsid w:val="00E970F3"/>
    <w:rsid w:val="00E97261"/>
    <w:rsid w:val="00E97302"/>
    <w:rsid w:val="00E973EF"/>
    <w:rsid w:val="00E976C7"/>
    <w:rsid w:val="00E9791B"/>
    <w:rsid w:val="00E9793D"/>
    <w:rsid w:val="00E9795E"/>
    <w:rsid w:val="00E979CC"/>
    <w:rsid w:val="00E97AD2"/>
    <w:rsid w:val="00E97D57"/>
    <w:rsid w:val="00EA05D8"/>
    <w:rsid w:val="00EA0607"/>
    <w:rsid w:val="00EA066B"/>
    <w:rsid w:val="00EA0784"/>
    <w:rsid w:val="00EA099C"/>
    <w:rsid w:val="00EA0AAD"/>
    <w:rsid w:val="00EA0E9E"/>
    <w:rsid w:val="00EA0F11"/>
    <w:rsid w:val="00EA0F68"/>
    <w:rsid w:val="00EA11EF"/>
    <w:rsid w:val="00EA12C9"/>
    <w:rsid w:val="00EA13C9"/>
    <w:rsid w:val="00EA1796"/>
    <w:rsid w:val="00EA184F"/>
    <w:rsid w:val="00EA1A0A"/>
    <w:rsid w:val="00EA1A77"/>
    <w:rsid w:val="00EA1CEF"/>
    <w:rsid w:val="00EA1DD0"/>
    <w:rsid w:val="00EA1DEE"/>
    <w:rsid w:val="00EA1F3D"/>
    <w:rsid w:val="00EA1FB4"/>
    <w:rsid w:val="00EA1FE4"/>
    <w:rsid w:val="00EA216B"/>
    <w:rsid w:val="00EA232F"/>
    <w:rsid w:val="00EA240B"/>
    <w:rsid w:val="00EA24F1"/>
    <w:rsid w:val="00EA25B4"/>
    <w:rsid w:val="00EA2601"/>
    <w:rsid w:val="00EA26A7"/>
    <w:rsid w:val="00EA28CB"/>
    <w:rsid w:val="00EA2BBA"/>
    <w:rsid w:val="00EA2E0B"/>
    <w:rsid w:val="00EA2EF3"/>
    <w:rsid w:val="00EA3281"/>
    <w:rsid w:val="00EA3290"/>
    <w:rsid w:val="00EA34F7"/>
    <w:rsid w:val="00EA3614"/>
    <w:rsid w:val="00EA3688"/>
    <w:rsid w:val="00EA36F6"/>
    <w:rsid w:val="00EA3B01"/>
    <w:rsid w:val="00EA4148"/>
    <w:rsid w:val="00EA449B"/>
    <w:rsid w:val="00EA44A9"/>
    <w:rsid w:val="00EA4750"/>
    <w:rsid w:val="00EA478C"/>
    <w:rsid w:val="00EA4894"/>
    <w:rsid w:val="00EA4F34"/>
    <w:rsid w:val="00EA4F61"/>
    <w:rsid w:val="00EA511A"/>
    <w:rsid w:val="00EA53CF"/>
    <w:rsid w:val="00EA5758"/>
    <w:rsid w:val="00EA5B8E"/>
    <w:rsid w:val="00EA6166"/>
    <w:rsid w:val="00EA641E"/>
    <w:rsid w:val="00EA64CA"/>
    <w:rsid w:val="00EA67D2"/>
    <w:rsid w:val="00EA6896"/>
    <w:rsid w:val="00EA6A3B"/>
    <w:rsid w:val="00EA6AD6"/>
    <w:rsid w:val="00EA6B85"/>
    <w:rsid w:val="00EA6D84"/>
    <w:rsid w:val="00EA6E21"/>
    <w:rsid w:val="00EA7045"/>
    <w:rsid w:val="00EA710C"/>
    <w:rsid w:val="00EA716B"/>
    <w:rsid w:val="00EA7410"/>
    <w:rsid w:val="00EA746E"/>
    <w:rsid w:val="00EA76BE"/>
    <w:rsid w:val="00EA7893"/>
    <w:rsid w:val="00EA7C79"/>
    <w:rsid w:val="00EA7CD8"/>
    <w:rsid w:val="00EA7CF9"/>
    <w:rsid w:val="00EA7D5D"/>
    <w:rsid w:val="00EB02A8"/>
    <w:rsid w:val="00EB04C3"/>
    <w:rsid w:val="00EB0546"/>
    <w:rsid w:val="00EB063D"/>
    <w:rsid w:val="00EB0760"/>
    <w:rsid w:val="00EB0E77"/>
    <w:rsid w:val="00EB129E"/>
    <w:rsid w:val="00EB1478"/>
    <w:rsid w:val="00EB1876"/>
    <w:rsid w:val="00EB1877"/>
    <w:rsid w:val="00EB1922"/>
    <w:rsid w:val="00EB1A80"/>
    <w:rsid w:val="00EB1F70"/>
    <w:rsid w:val="00EB2714"/>
    <w:rsid w:val="00EB28DC"/>
    <w:rsid w:val="00EB2930"/>
    <w:rsid w:val="00EB2C44"/>
    <w:rsid w:val="00EB2E9A"/>
    <w:rsid w:val="00EB344E"/>
    <w:rsid w:val="00EB36A5"/>
    <w:rsid w:val="00EB38E7"/>
    <w:rsid w:val="00EB3B16"/>
    <w:rsid w:val="00EB42EA"/>
    <w:rsid w:val="00EB4723"/>
    <w:rsid w:val="00EB4BC0"/>
    <w:rsid w:val="00EB4F0F"/>
    <w:rsid w:val="00EB5127"/>
    <w:rsid w:val="00EB54FF"/>
    <w:rsid w:val="00EB56B0"/>
    <w:rsid w:val="00EB5910"/>
    <w:rsid w:val="00EB5915"/>
    <w:rsid w:val="00EB5BAD"/>
    <w:rsid w:val="00EB5C32"/>
    <w:rsid w:val="00EB5D01"/>
    <w:rsid w:val="00EB5E20"/>
    <w:rsid w:val="00EB5F5C"/>
    <w:rsid w:val="00EB62B1"/>
    <w:rsid w:val="00EB62BD"/>
    <w:rsid w:val="00EB67AD"/>
    <w:rsid w:val="00EB6B0F"/>
    <w:rsid w:val="00EB6DF0"/>
    <w:rsid w:val="00EB6F5B"/>
    <w:rsid w:val="00EB70BA"/>
    <w:rsid w:val="00EB714F"/>
    <w:rsid w:val="00EB7289"/>
    <w:rsid w:val="00EB72DA"/>
    <w:rsid w:val="00EB7334"/>
    <w:rsid w:val="00EB7561"/>
    <w:rsid w:val="00EB75EE"/>
    <w:rsid w:val="00EB761C"/>
    <w:rsid w:val="00EB76EE"/>
    <w:rsid w:val="00EB78AC"/>
    <w:rsid w:val="00EB79A9"/>
    <w:rsid w:val="00EB79E4"/>
    <w:rsid w:val="00EB7DA4"/>
    <w:rsid w:val="00EB7DC9"/>
    <w:rsid w:val="00EB7FE8"/>
    <w:rsid w:val="00EC0194"/>
    <w:rsid w:val="00EC02F4"/>
    <w:rsid w:val="00EC03CA"/>
    <w:rsid w:val="00EC0843"/>
    <w:rsid w:val="00EC0960"/>
    <w:rsid w:val="00EC0ABB"/>
    <w:rsid w:val="00EC0C68"/>
    <w:rsid w:val="00EC0CDA"/>
    <w:rsid w:val="00EC0DA8"/>
    <w:rsid w:val="00EC0F26"/>
    <w:rsid w:val="00EC103C"/>
    <w:rsid w:val="00EC10B6"/>
    <w:rsid w:val="00EC11E6"/>
    <w:rsid w:val="00EC1446"/>
    <w:rsid w:val="00EC14E5"/>
    <w:rsid w:val="00EC156F"/>
    <w:rsid w:val="00EC15B1"/>
    <w:rsid w:val="00EC15BB"/>
    <w:rsid w:val="00EC1697"/>
    <w:rsid w:val="00EC16B2"/>
    <w:rsid w:val="00EC1815"/>
    <w:rsid w:val="00EC1A96"/>
    <w:rsid w:val="00EC21C2"/>
    <w:rsid w:val="00EC2332"/>
    <w:rsid w:val="00EC2586"/>
    <w:rsid w:val="00EC2705"/>
    <w:rsid w:val="00EC28CA"/>
    <w:rsid w:val="00EC2CE1"/>
    <w:rsid w:val="00EC2DC3"/>
    <w:rsid w:val="00EC33CB"/>
    <w:rsid w:val="00EC340B"/>
    <w:rsid w:val="00EC3675"/>
    <w:rsid w:val="00EC373B"/>
    <w:rsid w:val="00EC374C"/>
    <w:rsid w:val="00EC38F5"/>
    <w:rsid w:val="00EC3974"/>
    <w:rsid w:val="00EC3C98"/>
    <w:rsid w:val="00EC3FA7"/>
    <w:rsid w:val="00EC406D"/>
    <w:rsid w:val="00EC40D3"/>
    <w:rsid w:val="00EC468B"/>
    <w:rsid w:val="00EC46C5"/>
    <w:rsid w:val="00EC473F"/>
    <w:rsid w:val="00EC477B"/>
    <w:rsid w:val="00EC4860"/>
    <w:rsid w:val="00EC48B3"/>
    <w:rsid w:val="00EC4BE5"/>
    <w:rsid w:val="00EC4D3C"/>
    <w:rsid w:val="00EC4DA9"/>
    <w:rsid w:val="00EC4DFF"/>
    <w:rsid w:val="00EC4EB8"/>
    <w:rsid w:val="00EC5086"/>
    <w:rsid w:val="00EC50DB"/>
    <w:rsid w:val="00EC5132"/>
    <w:rsid w:val="00EC51DE"/>
    <w:rsid w:val="00EC5210"/>
    <w:rsid w:val="00EC535F"/>
    <w:rsid w:val="00EC5362"/>
    <w:rsid w:val="00EC572F"/>
    <w:rsid w:val="00EC591B"/>
    <w:rsid w:val="00EC5FC7"/>
    <w:rsid w:val="00EC65A3"/>
    <w:rsid w:val="00EC6662"/>
    <w:rsid w:val="00EC6A12"/>
    <w:rsid w:val="00EC6B47"/>
    <w:rsid w:val="00EC6EC5"/>
    <w:rsid w:val="00EC6FBB"/>
    <w:rsid w:val="00EC7128"/>
    <w:rsid w:val="00EC71C5"/>
    <w:rsid w:val="00EC732C"/>
    <w:rsid w:val="00EC74A1"/>
    <w:rsid w:val="00EC7556"/>
    <w:rsid w:val="00EC76B2"/>
    <w:rsid w:val="00EC7B32"/>
    <w:rsid w:val="00EC7BA5"/>
    <w:rsid w:val="00EC7C38"/>
    <w:rsid w:val="00EC7CB3"/>
    <w:rsid w:val="00EC7D62"/>
    <w:rsid w:val="00ED00A6"/>
    <w:rsid w:val="00ED021D"/>
    <w:rsid w:val="00ED0456"/>
    <w:rsid w:val="00ED0479"/>
    <w:rsid w:val="00ED0DAC"/>
    <w:rsid w:val="00ED0DB5"/>
    <w:rsid w:val="00ED1574"/>
    <w:rsid w:val="00ED1CE8"/>
    <w:rsid w:val="00ED1E36"/>
    <w:rsid w:val="00ED2385"/>
    <w:rsid w:val="00ED268A"/>
    <w:rsid w:val="00ED271E"/>
    <w:rsid w:val="00ED27FA"/>
    <w:rsid w:val="00ED30A3"/>
    <w:rsid w:val="00ED3340"/>
    <w:rsid w:val="00ED345D"/>
    <w:rsid w:val="00ED3547"/>
    <w:rsid w:val="00ED35C5"/>
    <w:rsid w:val="00ED36C3"/>
    <w:rsid w:val="00ED3753"/>
    <w:rsid w:val="00ED382E"/>
    <w:rsid w:val="00ED3958"/>
    <w:rsid w:val="00ED3D10"/>
    <w:rsid w:val="00ED3D3A"/>
    <w:rsid w:val="00ED421D"/>
    <w:rsid w:val="00ED45B3"/>
    <w:rsid w:val="00ED4808"/>
    <w:rsid w:val="00ED4912"/>
    <w:rsid w:val="00ED49B1"/>
    <w:rsid w:val="00ED4BA0"/>
    <w:rsid w:val="00ED5115"/>
    <w:rsid w:val="00ED5135"/>
    <w:rsid w:val="00ED5267"/>
    <w:rsid w:val="00ED5489"/>
    <w:rsid w:val="00ED5546"/>
    <w:rsid w:val="00ED5629"/>
    <w:rsid w:val="00ED58AB"/>
    <w:rsid w:val="00ED5B1E"/>
    <w:rsid w:val="00ED5C4D"/>
    <w:rsid w:val="00ED622B"/>
    <w:rsid w:val="00ED6584"/>
    <w:rsid w:val="00ED6923"/>
    <w:rsid w:val="00ED693A"/>
    <w:rsid w:val="00ED6A77"/>
    <w:rsid w:val="00ED6B09"/>
    <w:rsid w:val="00ED6DDB"/>
    <w:rsid w:val="00ED6EAD"/>
    <w:rsid w:val="00ED701B"/>
    <w:rsid w:val="00ED7073"/>
    <w:rsid w:val="00ED7245"/>
    <w:rsid w:val="00ED7452"/>
    <w:rsid w:val="00ED7490"/>
    <w:rsid w:val="00ED74BA"/>
    <w:rsid w:val="00ED754B"/>
    <w:rsid w:val="00ED773B"/>
    <w:rsid w:val="00ED774F"/>
    <w:rsid w:val="00ED795C"/>
    <w:rsid w:val="00ED7B37"/>
    <w:rsid w:val="00EE007B"/>
    <w:rsid w:val="00EE0116"/>
    <w:rsid w:val="00EE0354"/>
    <w:rsid w:val="00EE0459"/>
    <w:rsid w:val="00EE051E"/>
    <w:rsid w:val="00EE0659"/>
    <w:rsid w:val="00EE0722"/>
    <w:rsid w:val="00EE0910"/>
    <w:rsid w:val="00EE0A1A"/>
    <w:rsid w:val="00EE0CAF"/>
    <w:rsid w:val="00EE0ED9"/>
    <w:rsid w:val="00EE13AF"/>
    <w:rsid w:val="00EE1666"/>
    <w:rsid w:val="00EE1A51"/>
    <w:rsid w:val="00EE1C6F"/>
    <w:rsid w:val="00EE1D8B"/>
    <w:rsid w:val="00EE1E9C"/>
    <w:rsid w:val="00EE1F13"/>
    <w:rsid w:val="00EE20D6"/>
    <w:rsid w:val="00EE2216"/>
    <w:rsid w:val="00EE232D"/>
    <w:rsid w:val="00EE243C"/>
    <w:rsid w:val="00EE2711"/>
    <w:rsid w:val="00EE28E2"/>
    <w:rsid w:val="00EE2ADF"/>
    <w:rsid w:val="00EE2C57"/>
    <w:rsid w:val="00EE303B"/>
    <w:rsid w:val="00EE3963"/>
    <w:rsid w:val="00EE3C07"/>
    <w:rsid w:val="00EE3C26"/>
    <w:rsid w:val="00EE3C2B"/>
    <w:rsid w:val="00EE403B"/>
    <w:rsid w:val="00EE42FA"/>
    <w:rsid w:val="00EE47AA"/>
    <w:rsid w:val="00EE4CDB"/>
    <w:rsid w:val="00EE5203"/>
    <w:rsid w:val="00EE5273"/>
    <w:rsid w:val="00EE52BB"/>
    <w:rsid w:val="00EE540A"/>
    <w:rsid w:val="00EE5645"/>
    <w:rsid w:val="00EE57CC"/>
    <w:rsid w:val="00EE5842"/>
    <w:rsid w:val="00EE5D71"/>
    <w:rsid w:val="00EE5ECF"/>
    <w:rsid w:val="00EE5EE0"/>
    <w:rsid w:val="00EE5F58"/>
    <w:rsid w:val="00EE5FF6"/>
    <w:rsid w:val="00EE6071"/>
    <w:rsid w:val="00EE6134"/>
    <w:rsid w:val="00EE6300"/>
    <w:rsid w:val="00EE63B3"/>
    <w:rsid w:val="00EE6649"/>
    <w:rsid w:val="00EE67FC"/>
    <w:rsid w:val="00EE6BC0"/>
    <w:rsid w:val="00EE6C75"/>
    <w:rsid w:val="00EE6CD5"/>
    <w:rsid w:val="00EE6D00"/>
    <w:rsid w:val="00EE6DC4"/>
    <w:rsid w:val="00EE6F0C"/>
    <w:rsid w:val="00EE72A3"/>
    <w:rsid w:val="00EE7535"/>
    <w:rsid w:val="00EE7562"/>
    <w:rsid w:val="00EE76FC"/>
    <w:rsid w:val="00EE772D"/>
    <w:rsid w:val="00EE794B"/>
    <w:rsid w:val="00EE7BCC"/>
    <w:rsid w:val="00EE7BF7"/>
    <w:rsid w:val="00EE7D4C"/>
    <w:rsid w:val="00EF021C"/>
    <w:rsid w:val="00EF022A"/>
    <w:rsid w:val="00EF0244"/>
    <w:rsid w:val="00EF0392"/>
    <w:rsid w:val="00EF04A0"/>
    <w:rsid w:val="00EF07A1"/>
    <w:rsid w:val="00EF07D4"/>
    <w:rsid w:val="00EF0812"/>
    <w:rsid w:val="00EF0857"/>
    <w:rsid w:val="00EF11A5"/>
    <w:rsid w:val="00EF1A4C"/>
    <w:rsid w:val="00EF1AC9"/>
    <w:rsid w:val="00EF1BA3"/>
    <w:rsid w:val="00EF1BB7"/>
    <w:rsid w:val="00EF1C88"/>
    <w:rsid w:val="00EF1CA1"/>
    <w:rsid w:val="00EF1D14"/>
    <w:rsid w:val="00EF1FB2"/>
    <w:rsid w:val="00EF21C6"/>
    <w:rsid w:val="00EF23C7"/>
    <w:rsid w:val="00EF27CA"/>
    <w:rsid w:val="00EF2866"/>
    <w:rsid w:val="00EF28F7"/>
    <w:rsid w:val="00EF2981"/>
    <w:rsid w:val="00EF2A2A"/>
    <w:rsid w:val="00EF2B6B"/>
    <w:rsid w:val="00EF2BF9"/>
    <w:rsid w:val="00EF2CE1"/>
    <w:rsid w:val="00EF2D02"/>
    <w:rsid w:val="00EF2D4C"/>
    <w:rsid w:val="00EF2E5F"/>
    <w:rsid w:val="00EF2F39"/>
    <w:rsid w:val="00EF2F8A"/>
    <w:rsid w:val="00EF32AB"/>
    <w:rsid w:val="00EF35C6"/>
    <w:rsid w:val="00EF37DA"/>
    <w:rsid w:val="00EF3B8A"/>
    <w:rsid w:val="00EF3D61"/>
    <w:rsid w:val="00EF3DAB"/>
    <w:rsid w:val="00EF3EBE"/>
    <w:rsid w:val="00EF3F04"/>
    <w:rsid w:val="00EF3F24"/>
    <w:rsid w:val="00EF4105"/>
    <w:rsid w:val="00EF4180"/>
    <w:rsid w:val="00EF463E"/>
    <w:rsid w:val="00EF4651"/>
    <w:rsid w:val="00EF4908"/>
    <w:rsid w:val="00EF4C37"/>
    <w:rsid w:val="00EF4DA3"/>
    <w:rsid w:val="00EF4E5B"/>
    <w:rsid w:val="00EF4FA0"/>
    <w:rsid w:val="00EF50EA"/>
    <w:rsid w:val="00EF51A4"/>
    <w:rsid w:val="00EF5659"/>
    <w:rsid w:val="00EF5710"/>
    <w:rsid w:val="00EF5735"/>
    <w:rsid w:val="00EF588A"/>
    <w:rsid w:val="00EF59D2"/>
    <w:rsid w:val="00EF5B78"/>
    <w:rsid w:val="00EF622A"/>
    <w:rsid w:val="00EF626B"/>
    <w:rsid w:val="00EF63B9"/>
    <w:rsid w:val="00EF6921"/>
    <w:rsid w:val="00EF6A88"/>
    <w:rsid w:val="00EF6C27"/>
    <w:rsid w:val="00EF6DCF"/>
    <w:rsid w:val="00EF6E67"/>
    <w:rsid w:val="00EF7162"/>
    <w:rsid w:val="00EF71EF"/>
    <w:rsid w:val="00EF7411"/>
    <w:rsid w:val="00EF743D"/>
    <w:rsid w:val="00EF74CE"/>
    <w:rsid w:val="00EF7682"/>
    <w:rsid w:val="00EF791C"/>
    <w:rsid w:val="00EF79BB"/>
    <w:rsid w:val="00EF7ABF"/>
    <w:rsid w:val="00EF7B89"/>
    <w:rsid w:val="00EF7C7C"/>
    <w:rsid w:val="00EF7CEC"/>
    <w:rsid w:val="00EF7EE4"/>
    <w:rsid w:val="00F00059"/>
    <w:rsid w:val="00F005CE"/>
    <w:rsid w:val="00F00768"/>
    <w:rsid w:val="00F00B56"/>
    <w:rsid w:val="00F00BE1"/>
    <w:rsid w:val="00F010E4"/>
    <w:rsid w:val="00F012FA"/>
    <w:rsid w:val="00F0131C"/>
    <w:rsid w:val="00F013F0"/>
    <w:rsid w:val="00F01461"/>
    <w:rsid w:val="00F0152A"/>
    <w:rsid w:val="00F01AFC"/>
    <w:rsid w:val="00F01C5E"/>
    <w:rsid w:val="00F01CB9"/>
    <w:rsid w:val="00F01DCF"/>
    <w:rsid w:val="00F01DE2"/>
    <w:rsid w:val="00F01F4A"/>
    <w:rsid w:val="00F02024"/>
    <w:rsid w:val="00F025C7"/>
    <w:rsid w:val="00F027E1"/>
    <w:rsid w:val="00F02876"/>
    <w:rsid w:val="00F028C1"/>
    <w:rsid w:val="00F02B06"/>
    <w:rsid w:val="00F02C09"/>
    <w:rsid w:val="00F02D7A"/>
    <w:rsid w:val="00F02D7B"/>
    <w:rsid w:val="00F02E46"/>
    <w:rsid w:val="00F03071"/>
    <w:rsid w:val="00F030D1"/>
    <w:rsid w:val="00F03263"/>
    <w:rsid w:val="00F03367"/>
    <w:rsid w:val="00F03375"/>
    <w:rsid w:val="00F038BF"/>
    <w:rsid w:val="00F03C20"/>
    <w:rsid w:val="00F03C2F"/>
    <w:rsid w:val="00F03CF7"/>
    <w:rsid w:val="00F03DD5"/>
    <w:rsid w:val="00F040EE"/>
    <w:rsid w:val="00F04339"/>
    <w:rsid w:val="00F0450F"/>
    <w:rsid w:val="00F048F6"/>
    <w:rsid w:val="00F04AA6"/>
    <w:rsid w:val="00F04E47"/>
    <w:rsid w:val="00F05303"/>
    <w:rsid w:val="00F05A59"/>
    <w:rsid w:val="00F05B63"/>
    <w:rsid w:val="00F05C0B"/>
    <w:rsid w:val="00F05F60"/>
    <w:rsid w:val="00F05FE7"/>
    <w:rsid w:val="00F06090"/>
    <w:rsid w:val="00F060E1"/>
    <w:rsid w:val="00F06261"/>
    <w:rsid w:val="00F062E3"/>
    <w:rsid w:val="00F06341"/>
    <w:rsid w:val="00F06368"/>
    <w:rsid w:val="00F0677A"/>
    <w:rsid w:val="00F069A5"/>
    <w:rsid w:val="00F0710D"/>
    <w:rsid w:val="00F07152"/>
    <w:rsid w:val="00F071B3"/>
    <w:rsid w:val="00F071BF"/>
    <w:rsid w:val="00F072EC"/>
    <w:rsid w:val="00F07B7E"/>
    <w:rsid w:val="00F07B9A"/>
    <w:rsid w:val="00F07D6D"/>
    <w:rsid w:val="00F07E95"/>
    <w:rsid w:val="00F10063"/>
    <w:rsid w:val="00F1006F"/>
    <w:rsid w:val="00F10580"/>
    <w:rsid w:val="00F105CD"/>
    <w:rsid w:val="00F10627"/>
    <w:rsid w:val="00F10A39"/>
    <w:rsid w:val="00F10BA6"/>
    <w:rsid w:val="00F10E34"/>
    <w:rsid w:val="00F10F33"/>
    <w:rsid w:val="00F110B1"/>
    <w:rsid w:val="00F11196"/>
    <w:rsid w:val="00F1160F"/>
    <w:rsid w:val="00F119B2"/>
    <w:rsid w:val="00F11A09"/>
    <w:rsid w:val="00F11A39"/>
    <w:rsid w:val="00F11A5E"/>
    <w:rsid w:val="00F11B1E"/>
    <w:rsid w:val="00F11D17"/>
    <w:rsid w:val="00F1210D"/>
    <w:rsid w:val="00F12611"/>
    <w:rsid w:val="00F126B8"/>
    <w:rsid w:val="00F12701"/>
    <w:rsid w:val="00F12BD7"/>
    <w:rsid w:val="00F12D8F"/>
    <w:rsid w:val="00F12FC0"/>
    <w:rsid w:val="00F13290"/>
    <w:rsid w:val="00F132F7"/>
    <w:rsid w:val="00F13749"/>
    <w:rsid w:val="00F13814"/>
    <w:rsid w:val="00F13886"/>
    <w:rsid w:val="00F1396F"/>
    <w:rsid w:val="00F13B12"/>
    <w:rsid w:val="00F13B57"/>
    <w:rsid w:val="00F13C04"/>
    <w:rsid w:val="00F13C60"/>
    <w:rsid w:val="00F14086"/>
    <w:rsid w:val="00F14209"/>
    <w:rsid w:val="00F1421E"/>
    <w:rsid w:val="00F1448E"/>
    <w:rsid w:val="00F1471A"/>
    <w:rsid w:val="00F1479F"/>
    <w:rsid w:val="00F14A36"/>
    <w:rsid w:val="00F14ADE"/>
    <w:rsid w:val="00F14B12"/>
    <w:rsid w:val="00F14CDB"/>
    <w:rsid w:val="00F14D28"/>
    <w:rsid w:val="00F14E7E"/>
    <w:rsid w:val="00F14F5D"/>
    <w:rsid w:val="00F15011"/>
    <w:rsid w:val="00F15371"/>
    <w:rsid w:val="00F153DE"/>
    <w:rsid w:val="00F15408"/>
    <w:rsid w:val="00F154C6"/>
    <w:rsid w:val="00F15638"/>
    <w:rsid w:val="00F15752"/>
    <w:rsid w:val="00F158CA"/>
    <w:rsid w:val="00F1597C"/>
    <w:rsid w:val="00F15ADC"/>
    <w:rsid w:val="00F15D7A"/>
    <w:rsid w:val="00F15E28"/>
    <w:rsid w:val="00F15E8A"/>
    <w:rsid w:val="00F16080"/>
    <w:rsid w:val="00F160C9"/>
    <w:rsid w:val="00F160DD"/>
    <w:rsid w:val="00F16366"/>
    <w:rsid w:val="00F16502"/>
    <w:rsid w:val="00F1663B"/>
    <w:rsid w:val="00F16915"/>
    <w:rsid w:val="00F16A2C"/>
    <w:rsid w:val="00F16BB1"/>
    <w:rsid w:val="00F16C22"/>
    <w:rsid w:val="00F17058"/>
    <w:rsid w:val="00F1713D"/>
    <w:rsid w:val="00F17926"/>
    <w:rsid w:val="00F17CCA"/>
    <w:rsid w:val="00F17F4C"/>
    <w:rsid w:val="00F2000D"/>
    <w:rsid w:val="00F204A9"/>
    <w:rsid w:val="00F20715"/>
    <w:rsid w:val="00F20725"/>
    <w:rsid w:val="00F20773"/>
    <w:rsid w:val="00F209A8"/>
    <w:rsid w:val="00F20C1D"/>
    <w:rsid w:val="00F20C85"/>
    <w:rsid w:val="00F20E1C"/>
    <w:rsid w:val="00F20E9D"/>
    <w:rsid w:val="00F20F3C"/>
    <w:rsid w:val="00F20F78"/>
    <w:rsid w:val="00F212E2"/>
    <w:rsid w:val="00F215B8"/>
    <w:rsid w:val="00F218EF"/>
    <w:rsid w:val="00F21AB0"/>
    <w:rsid w:val="00F21BA8"/>
    <w:rsid w:val="00F21CEF"/>
    <w:rsid w:val="00F223E0"/>
    <w:rsid w:val="00F22589"/>
    <w:rsid w:val="00F229A3"/>
    <w:rsid w:val="00F22A7A"/>
    <w:rsid w:val="00F22AE2"/>
    <w:rsid w:val="00F22AF0"/>
    <w:rsid w:val="00F22BAF"/>
    <w:rsid w:val="00F22C89"/>
    <w:rsid w:val="00F22E07"/>
    <w:rsid w:val="00F2305C"/>
    <w:rsid w:val="00F2311B"/>
    <w:rsid w:val="00F234B2"/>
    <w:rsid w:val="00F2352C"/>
    <w:rsid w:val="00F23A70"/>
    <w:rsid w:val="00F23F3A"/>
    <w:rsid w:val="00F23FDB"/>
    <w:rsid w:val="00F2408D"/>
    <w:rsid w:val="00F24098"/>
    <w:rsid w:val="00F24117"/>
    <w:rsid w:val="00F24150"/>
    <w:rsid w:val="00F24557"/>
    <w:rsid w:val="00F2458E"/>
    <w:rsid w:val="00F2478B"/>
    <w:rsid w:val="00F24971"/>
    <w:rsid w:val="00F24A26"/>
    <w:rsid w:val="00F24B65"/>
    <w:rsid w:val="00F24BB0"/>
    <w:rsid w:val="00F24E01"/>
    <w:rsid w:val="00F252A6"/>
    <w:rsid w:val="00F25382"/>
    <w:rsid w:val="00F2544A"/>
    <w:rsid w:val="00F25456"/>
    <w:rsid w:val="00F25462"/>
    <w:rsid w:val="00F25514"/>
    <w:rsid w:val="00F258BC"/>
    <w:rsid w:val="00F25B9A"/>
    <w:rsid w:val="00F25CFB"/>
    <w:rsid w:val="00F25FCA"/>
    <w:rsid w:val="00F2604E"/>
    <w:rsid w:val="00F2614F"/>
    <w:rsid w:val="00F26173"/>
    <w:rsid w:val="00F26432"/>
    <w:rsid w:val="00F264DA"/>
    <w:rsid w:val="00F26505"/>
    <w:rsid w:val="00F2655D"/>
    <w:rsid w:val="00F2667B"/>
    <w:rsid w:val="00F2693A"/>
    <w:rsid w:val="00F26A3B"/>
    <w:rsid w:val="00F26C9E"/>
    <w:rsid w:val="00F26E29"/>
    <w:rsid w:val="00F26EC2"/>
    <w:rsid w:val="00F27048"/>
    <w:rsid w:val="00F271EA"/>
    <w:rsid w:val="00F27288"/>
    <w:rsid w:val="00F272D9"/>
    <w:rsid w:val="00F273F3"/>
    <w:rsid w:val="00F27A21"/>
    <w:rsid w:val="00F27C71"/>
    <w:rsid w:val="00F27CBD"/>
    <w:rsid w:val="00F27D1F"/>
    <w:rsid w:val="00F27F3F"/>
    <w:rsid w:val="00F27F44"/>
    <w:rsid w:val="00F30617"/>
    <w:rsid w:val="00F30836"/>
    <w:rsid w:val="00F30BD5"/>
    <w:rsid w:val="00F30C35"/>
    <w:rsid w:val="00F30CC3"/>
    <w:rsid w:val="00F30FE1"/>
    <w:rsid w:val="00F311B8"/>
    <w:rsid w:val="00F31567"/>
    <w:rsid w:val="00F31571"/>
    <w:rsid w:val="00F315B7"/>
    <w:rsid w:val="00F31686"/>
    <w:rsid w:val="00F3172B"/>
    <w:rsid w:val="00F31C0F"/>
    <w:rsid w:val="00F31CAB"/>
    <w:rsid w:val="00F32026"/>
    <w:rsid w:val="00F321F5"/>
    <w:rsid w:val="00F3224A"/>
    <w:rsid w:val="00F3250F"/>
    <w:rsid w:val="00F3263C"/>
    <w:rsid w:val="00F329C1"/>
    <w:rsid w:val="00F32D5D"/>
    <w:rsid w:val="00F32D65"/>
    <w:rsid w:val="00F32FBE"/>
    <w:rsid w:val="00F32FF8"/>
    <w:rsid w:val="00F331E1"/>
    <w:rsid w:val="00F33536"/>
    <w:rsid w:val="00F3370B"/>
    <w:rsid w:val="00F3373A"/>
    <w:rsid w:val="00F33788"/>
    <w:rsid w:val="00F337F3"/>
    <w:rsid w:val="00F338A7"/>
    <w:rsid w:val="00F33A45"/>
    <w:rsid w:val="00F33D20"/>
    <w:rsid w:val="00F33EF7"/>
    <w:rsid w:val="00F33F0B"/>
    <w:rsid w:val="00F33FAC"/>
    <w:rsid w:val="00F343CC"/>
    <w:rsid w:val="00F3440F"/>
    <w:rsid w:val="00F344EF"/>
    <w:rsid w:val="00F3469C"/>
    <w:rsid w:val="00F3478D"/>
    <w:rsid w:val="00F34A10"/>
    <w:rsid w:val="00F34ABC"/>
    <w:rsid w:val="00F34D1E"/>
    <w:rsid w:val="00F34F81"/>
    <w:rsid w:val="00F3556E"/>
    <w:rsid w:val="00F35654"/>
    <w:rsid w:val="00F3591E"/>
    <w:rsid w:val="00F3594C"/>
    <w:rsid w:val="00F35C43"/>
    <w:rsid w:val="00F362C5"/>
    <w:rsid w:val="00F363B6"/>
    <w:rsid w:val="00F36667"/>
    <w:rsid w:val="00F36B23"/>
    <w:rsid w:val="00F36C10"/>
    <w:rsid w:val="00F36E24"/>
    <w:rsid w:val="00F37122"/>
    <w:rsid w:val="00F37240"/>
    <w:rsid w:val="00F372A3"/>
    <w:rsid w:val="00F37534"/>
    <w:rsid w:val="00F3755B"/>
    <w:rsid w:val="00F3755F"/>
    <w:rsid w:val="00F37723"/>
    <w:rsid w:val="00F37915"/>
    <w:rsid w:val="00F37999"/>
    <w:rsid w:val="00F379EC"/>
    <w:rsid w:val="00F37B27"/>
    <w:rsid w:val="00F37CBB"/>
    <w:rsid w:val="00F37E28"/>
    <w:rsid w:val="00F37FC8"/>
    <w:rsid w:val="00F40136"/>
    <w:rsid w:val="00F403AB"/>
    <w:rsid w:val="00F40652"/>
    <w:rsid w:val="00F40A99"/>
    <w:rsid w:val="00F40AC1"/>
    <w:rsid w:val="00F40D5C"/>
    <w:rsid w:val="00F41224"/>
    <w:rsid w:val="00F41341"/>
    <w:rsid w:val="00F414A3"/>
    <w:rsid w:val="00F41570"/>
    <w:rsid w:val="00F41997"/>
    <w:rsid w:val="00F41D3E"/>
    <w:rsid w:val="00F41E3E"/>
    <w:rsid w:val="00F41F9B"/>
    <w:rsid w:val="00F41F9F"/>
    <w:rsid w:val="00F4248E"/>
    <w:rsid w:val="00F424F2"/>
    <w:rsid w:val="00F42542"/>
    <w:rsid w:val="00F4264C"/>
    <w:rsid w:val="00F42702"/>
    <w:rsid w:val="00F427B1"/>
    <w:rsid w:val="00F42C4A"/>
    <w:rsid w:val="00F42F3A"/>
    <w:rsid w:val="00F43455"/>
    <w:rsid w:val="00F43549"/>
    <w:rsid w:val="00F435C1"/>
    <w:rsid w:val="00F436B1"/>
    <w:rsid w:val="00F4371C"/>
    <w:rsid w:val="00F43794"/>
    <w:rsid w:val="00F438CF"/>
    <w:rsid w:val="00F43919"/>
    <w:rsid w:val="00F43A3C"/>
    <w:rsid w:val="00F43C47"/>
    <w:rsid w:val="00F43CBA"/>
    <w:rsid w:val="00F43CC3"/>
    <w:rsid w:val="00F43F4B"/>
    <w:rsid w:val="00F44063"/>
    <w:rsid w:val="00F44551"/>
    <w:rsid w:val="00F4462D"/>
    <w:rsid w:val="00F447CC"/>
    <w:rsid w:val="00F44AD9"/>
    <w:rsid w:val="00F44C13"/>
    <w:rsid w:val="00F44C3B"/>
    <w:rsid w:val="00F44DCA"/>
    <w:rsid w:val="00F44DF1"/>
    <w:rsid w:val="00F44E60"/>
    <w:rsid w:val="00F44EB1"/>
    <w:rsid w:val="00F4501E"/>
    <w:rsid w:val="00F4550C"/>
    <w:rsid w:val="00F458BC"/>
    <w:rsid w:val="00F459BA"/>
    <w:rsid w:val="00F459F1"/>
    <w:rsid w:val="00F45ACE"/>
    <w:rsid w:val="00F45DF1"/>
    <w:rsid w:val="00F4617E"/>
    <w:rsid w:val="00F46317"/>
    <w:rsid w:val="00F46403"/>
    <w:rsid w:val="00F46603"/>
    <w:rsid w:val="00F4673F"/>
    <w:rsid w:val="00F46754"/>
    <w:rsid w:val="00F46828"/>
    <w:rsid w:val="00F47313"/>
    <w:rsid w:val="00F474D9"/>
    <w:rsid w:val="00F476F0"/>
    <w:rsid w:val="00F47826"/>
    <w:rsid w:val="00F47DEF"/>
    <w:rsid w:val="00F47DFA"/>
    <w:rsid w:val="00F47F5B"/>
    <w:rsid w:val="00F501E6"/>
    <w:rsid w:val="00F50221"/>
    <w:rsid w:val="00F50469"/>
    <w:rsid w:val="00F504D6"/>
    <w:rsid w:val="00F506BC"/>
    <w:rsid w:val="00F50744"/>
    <w:rsid w:val="00F50CE7"/>
    <w:rsid w:val="00F5119D"/>
    <w:rsid w:val="00F512D5"/>
    <w:rsid w:val="00F5136D"/>
    <w:rsid w:val="00F51AFC"/>
    <w:rsid w:val="00F520CF"/>
    <w:rsid w:val="00F520DE"/>
    <w:rsid w:val="00F5220B"/>
    <w:rsid w:val="00F52216"/>
    <w:rsid w:val="00F52372"/>
    <w:rsid w:val="00F52591"/>
    <w:rsid w:val="00F528C7"/>
    <w:rsid w:val="00F5293F"/>
    <w:rsid w:val="00F52985"/>
    <w:rsid w:val="00F52AFF"/>
    <w:rsid w:val="00F52D5F"/>
    <w:rsid w:val="00F52EC6"/>
    <w:rsid w:val="00F53224"/>
    <w:rsid w:val="00F53349"/>
    <w:rsid w:val="00F534DD"/>
    <w:rsid w:val="00F538C8"/>
    <w:rsid w:val="00F53A13"/>
    <w:rsid w:val="00F53BBF"/>
    <w:rsid w:val="00F53BD8"/>
    <w:rsid w:val="00F53F3B"/>
    <w:rsid w:val="00F53FF5"/>
    <w:rsid w:val="00F5407D"/>
    <w:rsid w:val="00F541F4"/>
    <w:rsid w:val="00F542CE"/>
    <w:rsid w:val="00F54325"/>
    <w:rsid w:val="00F54617"/>
    <w:rsid w:val="00F54758"/>
    <w:rsid w:val="00F54925"/>
    <w:rsid w:val="00F54C25"/>
    <w:rsid w:val="00F54D57"/>
    <w:rsid w:val="00F54D73"/>
    <w:rsid w:val="00F54DAE"/>
    <w:rsid w:val="00F54E8C"/>
    <w:rsid w:val="00F54E9D"/>
    <w:rsid w:val="00F54F7D"/>
    <w:rsid w:val="00F54FED"/>
    <w:rsid w:val="00F553F8"/>
    <w:rsid w:val="00F55648"/>
    <w:rsid w:val="00F55908"/>
    <w:rsid w:val="00F55A55"/>
    <w:rsid w:val="00F55A58"/>
    <w:rsid w:val="00F55C91"/>
    <w:rsid w:val="00F55F48"/>
    <w:rsid w:val="00F560E9"/>
    <w:rsid w:val="00F565A5"/>
    <w:rsid w:val="00F566D9"/>
    <w:rsid w:val="00F56CD2"/>
    <w:rsid w:val="00F56D95"/>
    <w:rsid w:val="00F570FA"/>
    <w:rsid w:val="00F57857"/>
    <w:rsid w:val="00F57B2D"/>
    <w:rsid w:val="00F57CBF"/>
    <w:rsid w:val="00F57EB9"/>
    <w:rsid w:val="00F57FC6"/>
    <w:rsid w:val="00F57FCA"/>
    <w:rsid w:val="00F600E3"/>
    <w:rsid w:val="00F603F0"/>
    <w:rsid w:val="00F60564"/>
    <w:rsid w:val="00F605AA"/>
    <w:rsid w:val="00F605EB"/>
    <w:rsid w:val="00F606CF"/>
    <w:rsid w:val="00F60982"/>
    <w:rsid w:val="00F60ABF"/>
    <w:rsid w:val="00F60C46"/>
    <w:rsid w:val="00F61094"/>
    <w:rsid w:val="00F6163B"/>
    <w:rsid w:val="00F619AE"/>
    <w:rsid w:val="00F61A28"/>
    <w:rsid w:val="00F61A32"/>
    <w:rsid w:val="00F61C55"/>
    <w:rsid w:val="00F61D5C"/>
    <w:rsid w:val="00F61FC4"/>
    <w:rsid w:val="00F6210B"/>
    <w:rsid w:val="00F6216F"/>
    <w:rsid w:val="00F62661"/>
    <w:rsid w:val="00F62A01"/>
    <w:rsid w:val="00F631ED"/>
    <w:rsid w:val="00F6333E"/>
    <w:rsid w:val="00F6338A"/>
    <w:rsid w:val="00F637B9"/>
    <w:rsid w:val="00F63C6E"/>
    <w:rsid w:val="00F63D13"/>
    <w:rsid w:val="00F64381"/>
    <w:rsid w:val="00F64573"/>
    <w:rsid w:val="00F649E2"/>
    <w:rsid w:val="00F64A31"/>
    <w:rsid w:val="00F64CA0"/>
    <w:rsid w:val="00F64D01"/>
    <w:rsid w:val="00F64DFA"/>
    <w:rsid w:val="00F64EDD"/>
    <w:rsid w:val="00F652F9"/>
    <w:rsid w:val="00F65467"/>
    <w:rsid w:val="00F6548A"/>
    <w:rsid w:val="00F6572E"/>
    <w:rsid w:val="00F6588D"/>
    <w:rsid w:val="00F65CF2"/>
    <w:rsid w:val="00F65DD1"/>
    <w:rsid w:val="00F66009"/>
    <w:rsid w:val="00F66591"/>
    <w:rsid w:val="00F665E9"/>
    <w:rsid w:val="00F6662F"/>
    <w:rsid w:val="00F66C59"/>
    <w:rsid w:val="00F66DDD"/>
    <w:rsid w:val="00F66E23"/>
    <w:rsid w:val="00F66E2F"/>
    <w:rsid w:val="00F66E38"/>
    <w:rsid w:val="00F66F04"/>
    <w:rsid w:val="00F66F1C"/>
    <w:rsid w:val="00F671E3"/>
    <w:rsid w:val="00F67356"/>
    <w:rsid w:val="00F6762B"/>
    <w:rsid w:val="00F67670"/>
    <w:rsid w:val="00F67688"/>
    <w:rsid w:val="00F67A15"/>
    <w:rsid w:val="00F67DF1"/>
    <w:rsid w:val="00F67DF5"/>
    <w:rsid w:val="00F67E00"/>
    <w:rsid w:val="00F67E42"/>
    <w:rsid w:val="00F703EA"/>
    <w:rsid w:val="00F70CAA"/>
    <w:rsid w:val="00F70CBA"/>
    <w:rsid w:val="00F70D89"/>
    <w:rsid w:val="00F70FC5"/>
    <w:rsid w:val="00F71033"/>
    <w:rsid w:val="00F7136A"/>
    <w:rsid w:val="00F716EE"/>
    <w:rsid w:val="00F71854"/>
    <w:rsid w:val="00F71B4B"/>
    <w:rsid w:val="00F71CF1"/>
    <w:rsid w:val="00F71EB1"/>
    <w:rsid w:val="00F72045"/>
    <w:rsid w:val="00F72074"/>
    <w:rsid w:val="00F721F0"/>
    <w:rsid w:val="00F7274C"/>
    <w:rsid w:val="00F7290D"/>
    <w:rsid w:val="00F72BBA"/>
    <w:rsid w:val="00F72D14"/>
    <w:rsid w:val="00F72D55"/>
    <w:rsid w:val="00F7318C"/>
    <w:rsid w:val="00F733C1"/>
    <w:rsid w:val="00F736A0"/>
    <w:rsid w:val="00F73900"/>
    <w:rsid w:val="00F739C0"/>
    <w:rsid w:val="00F73DEE"/>
    <w:rsid w:val="00F744E7"/>
    <w:rsid w:val="00F74607"/>
    <w:rsid w:val="00F74BB6"/>
    <w:rsid w:val="00F74F9D"/>
    <w:rsid w:val="00F750AA"/>
    <w:rsid w:val="00F750AF"/>
    <w:rsid w:val="00F751BE"/>
    <w:rsid w:val="00F7592E"/>
    <w:rsid w:val="00F75991"/>
    <w:rsid w:val="00F759F5"/>
    <w:rsid w:val="00F75CE2"/>
    <w:rsid w:val="00F75D88"/>
    <w:rsid w:val="00F75E51"/>
    <w:rsid w:val="00F760EB"/>
    <w:rsid w:val="00F762B8"/>
    <w:rsid w:val="00F76581"/>
    <w:rsid w:val="00F76652"/>
    <w:rsid w:val="00F766DA"/>
    <w:rsid w:val="00F767D5"/>
    <w:rsid w:val="00F7683E"/>
    <w:rsid w:val="00F76C4D"/>
    <w:rsid w:val="00F76D25"/>
    <w:rsid w:val="00F76DA3"/>
    <w:rsid w:val="00F76E45"/>
    <w:rsid w:val="00F76F35"/>
    <w:rsid w:val="00F76F64"/>
    <w:rsid w:val="00F76F7D"/>
    <w:rsid w:val="00F77162"/>
    <w:rsid w:val="00F77333"/>
    <w:rsid w:val="00F77339"/>
    <w:rsid w:val="00F77403"/>
    <w:rsid w:val="00F7747F"/>
    <w:rsid w:val="00F776B9"/>
    <w:rsid w:val="00F77952"/>
    <w:rsid w:val="00F77C05"/>
    <w:rsid w:val="00F77E37"/>
    <w:rsid w:val="00F77EE8"/>
    <w:rsid w:val="00F800A2"/>
    <w:rsid w:val="00F80474"/>
    <w:rsid w:val="00F805AA"/>
    <w:rsid w:val="00F805BC"/>
    <w:rsid w:val="00F809ED"/>
    <w:rsid w:val="00F80C68"/>
    <w:rsid w:val="00F80D9D"/>
    <w:rsid w:val="00F80DD0"/>
    <w:rsid w:val="00F811D3"/>
    <w:rsid w:val="00F81424"/>
    <w:rsid w:val="00F81484"/>
    <w:rsid w:val="00F81790"/>
    <w:rsid w:val="00F8199D"/>
    <w:rsid w:val="00F81DBB"/>
    <w:rsid w:val="00F81EB2"/>
    <w:rsid w:val="00F82070"/>
    <w:rsid w:val="00F82AB7"/>
    <w:rsid w:val="00F82E76"/>
    <w:rsid w:val="00F83236"/>
    <w:rsid w:val="00F832E9"/>
    <w:rsid w:val="00F834C6"/>
    <w:rsid w:val="00F834D0"/>
    <w:rsid w:val="00F834E3"/>
    <w:rsid w:val="00F83543"/>
    <w:rsid w:val="00F838B8"/>
    <w:rsid w:val="00F838D5"/>
    <w:rsid w:val="00F83946"/>
    <w:rsid w:val="00F8396E"/>
    <w:rsid w:val="00F83B63"/>
    <w:rsid w:val="00F83C9C"/>
    <w:rsid w:val="00F83CD8"/>
    <w:rsid w:val="00F83DFF"/>
    <w:rsid w:val="00F8402B"/>
    <w:rsid w:val="00F845EE"/>
    <w:rsid w:val="00F84CD4"/>
    <w:rsid w:val="00F85114"/>
    <w:rsid w:val="00F85141"/>
    <w:rsid w:val="00F855FB"/>
    <w:rsid w:val="00F856F5"/>
    <w:rsid w:val="00F85782"/>
    <w:rsid w:val="00F85BBA"/>
    <w:rsid w:val="00F85C4A"/>
    <w:rsid w:val="00F8616A"/>
    <w:rsid w:val="00F865FF"/>
    <w:rsid w:val="00F86794"/>
    <w:rsid w:val="00F868C8"/>
    <w:rsid w:val="00F86AFD"/>
    <w:rsid w:val="00F8716B"/>
    <w:rsid w:val="00F8771B"/>
    <w:rsid w:val="00F87745"/>
    <w:rsid w:val="00F8798E"/>
    <w:rsid w:val="00F87E56"/>
    <w:rsid w:val="00F90011"/>
    <w:rsid w:val="00F90192"/>
    <w:rsid w:val="00F90255"/>
    <w:rsid w:val="00F9040D"/>
    <w:rsid w:val="00F90AAB"/>
    <w:rsid w:val="00F90F66"/>
    <w:rsid w:val="00F91824"/>
    <w:rsid w:val="00F91885"/>
    <w:rsid w:val="00F91963"/>
    <w:rsid w:val="00F91A2F"/>
    <w:rsid w:val="00F91B04"/>
    <w:rsid w:val="00F91BB9"/>
    <w:rsid w:val="00F91BF8"/>
    <w:rsid w:val="00F91F84"/>
    <w:rsid w:val="00F9210A"/>
    <w:rsid w:val="00F9222B"/>
    <w:rsid w:val="00F923E1"/>
    <w:rsid w:val="00F9254F"/>
    <w:rsid w:val="00F92649"/>
    <w:rsid w:val="00F929A7"/>
    <w:rsid w:val="00F92C22"/>
    <w:rsid w:val="00F92C3C"/>
    <w:rsid w:val="00F92C43"/>
    <w:rsid w:val="00F9311F"/>
    <w:rsid w:val="00F9362B"/>
    <w:rsid w:val="00F938DC"/>
    <w:rsid w:val="00F93BB6"/>
    <w:rsid w:val="00F93CB8"/>
    <w:rsid w:val="00F93CD7"/>
    <w:rsid w:val="00F9411B"/>
    <w:rsid w:val="00F9459D"/>
    <w:rsid w:val="00F9488E"/>
    <w:rsid w:val="00F94DB1"/>
    <w:rsid w:val="00F94DCB"/>
    <w:rsid w:val="00F94E54"/>
    <w:rsid w:val="00F94EC7"/>
    <w:rsid w:val="00F9511E"/>
    <w:rsid w:val="00F95306"/>
    <w:rsid w:val="00F954DE"/>
    <w:rsid w:val="00F956F7"/>
    <w:rsid w:val="00F957DB"/>
    <w:rsid w:val="00F958B5"/>
    <w:rsid w:val="00F95E46"/>
    <w:rsid w:val="00F96019"/>
    <w:rsid w:val="00F96356"/>
    <w:rsid w:val="00F968AD"/>
    <w:rsid w:val="00F96BAE"/>
    <w:rsid w:val="00F96BAF"/>
    <w:rsid w:val="00F96C75"/>
    <w:rsid w:val="00F96EA7"/>
    <w:rsid w:val="00F97376"/>
    <w:rsid w:val="00F975D4"/>
    <w:rsid w:val="00F9796E"/>
    <w:rsid w:val="00F97A27"/>
    <w:rsid w:val="00F97BF1"/>
    <w:rsid w:val="00F97E8F"/>
    <w:rsid w:val="00FA0069"/>
    <w:rsid w:val="00FA0158"/>
    <w:rsid w:val="00FA08E1"/>
    <w:rsid w:val="00FA0C15"/>
    <w:rsid w:val="00FA0D94"/>
    <w:rsid w:val="00FA0DF1"/>
    <w:rsid w:val="00FA0F62"/>
    <w:rsid w:val="00FA0FE1"/>
    <w:rsid w:val="00FA10D9"/>
    <w:rsid w:val="00FA1297"/>
    <w:rsid w:val="00FA1339"/>
    <w:rsid w:val="00FA13EC"/>
    <w:rsid w:val="00FA1941"/>
    <w:rsid w:val="00FA1A41"/>
    <w:rsid w:val="00FA1A69"/>
    <w:rsid w:val="00FA1DCF"/>
    <w:rsid w:val="00FA1F42"/>
    <w:rsid w:val="00FA1F6B"/>
    <w:rsid w:val="00FA22BC"/>
    <w:rsid w:val="00FA22D4"/>
    <w:rsid w:val="00FA2330"/>
    <w:rsid w:val="00FA24FF"/>
    <w:rsid w:val="00FA2770"/>
    <w:rsid w:val="00FA2C49"/>
    <w:rsid w:val="00FA2D09"/>
    <w:rsid w:val="00FA2D7D"/>
    <w:rsid w:val="00FA2D84"/>
    <w:rsid w:val="00FA3098"/>
    <w:rsid w:val="00FA338A"/>
    <w:rsid w:val="00FA34D5"/>
    <w:rsid w:val="00FA380F"/>
    <w:rsid w:val="00FA385A"/>
    <w:rsid w:val="00FA387D"/>
    <w:rsid w:val="00FA3B6C"/>
    <w:rsid w:val="00FA3D24"/>
    <w:rsid w:val="00FA3EB8"/>
    <w:rsid w:val="00FA4014"/>
    <w:rsid w:val="00FA4074"/>
    <w:rsid w:val="00FA409D"/>
    <w:rsid w:val="00FA43B2"/>
    <w:rsid w:val="00FA4561"/>
    <w:rsid w:val="00FA4B52"/>
    <w:rsid w:val="00FA4F44"/>
    <w:rsid w:val="00FA5243"/>
    <w:rsid w:val="00FA52AC"/>
    <w:rsid w:val="00FA5355"/>
    <w:rsid w:val="00FA5979"/>
    <w:rsid w:val="00FA59E7"/>
    <w:rsid w:val="00FA5B1A"/>
    <w:rsid w:val="00FA5BF0"/>
    <w:rsid w:val="00FA5C37"/>
    <w:rsid w:val="00FA5C75"/>
    <w:rsid w:val="00FA5CB9"/>
    <w:rsid w:val="00FA5CBD"/>
    <w:rsid w:val="00FA5CD7"/>
    <w:rsid w:val="00FA5DC9"/>
    <w:rsid w:val="00FA5DCF"/>
    <w:rsid w:val="00FA60C6"/>
    <w:rsid w:val="00FA6197"/>
    <w:rsid w:val="00FA634E"/>
    <w:rsid w:val="00FA64B8"/>
    <w:rsid w:val="00FA66AC"/>
    <w:rsid w:val="00FA6977"/>
    <w:rsid w:val="00FA6F21"/>
    <w:rsid w:val="00FA70BA"/>
    <w:rsid w:val="00FA70EC"/>
    <w:rsid w:val="00FA73B9"/>
    <w:rsid w:val="00FA7426"/>
    <w:rsid w:val="00FA768F"/>
    <w:rsid w:val="00FA7AA2"/>
    <w:rsid w:val="00FA7BF6"/>
    <w:rsid w:val="00FA7C6E"/>
    <w:rsid w:val="00FA7E44"/>
    <w:rsid w:val="00FB02FE"/>
    <w:rsid w:val="00FB038C"/>
    <w:rsid w:val="00FB03F4"/>
    <w:rsid w:val="00FB0493"/>
    <w:rsid w:val="00FB0721"/>
    <w:rsid w:val="00FB0747"/>
    <w:rsid w:val="00FB07A7"/>
    <w:rsid w:val="00FB083A"/>
    <w:rsid w:val="00FB0B54"/>
    <w:rsid w:val="00FB10C8"/>
    <w:rsid w:val="00FB1169"/>
    <w:rsid w:val="00FB154E"/>
    <w:rsid w:val="00FB1554"/>
    <w:rsid w:val="00FB16D9"/>
    <w:rsid w:val="00FB17A6"/>
    <w:rsid w:val="00FB17B2"/>
    <w:rsid w:val="00FB17FD"/>
    <w:rsid w:val="00FB1C95"/>
    <w:rsid w:val="00FB1CF1"/>
    <w:rsid w:val="00FB1DDF"/>
    <w:rsid w:val="00FB1EBA"/>
    <w:rsid w:val="00FB1F53"/>
    <w:rsid w:val="00FB1F9F"/>
    <w:rsid w:val="00FB1FBB"/>
    <w:rsid w:val="00FB2396"/>
    <w:rsid w:val="00FB23D8"/>
    <w:rsid w:val="00FB24AE"/>
    <w:rsid w:val="00FB2873"/>
    <w:rsid w:val="00FB29AB"/>
    <w:rsid w:val="00FB2D66"/>
    <w:rsid w:val="00FB2E7A"/>
    <w:rsid w:val="00FB30D2"/>
    <w:rsid w:val="00FB30DF"/>
    <w:rsid w:val="00FB321D"/>
    <w:rsid w:val="00FB3402"/>
    <w:rsid w:val="00FB3550"/>
    <w:rsid w:val="00FB35F6"/>
    <w:rsid w:val="00FB3616"/>
    <w:rsid w:val="00FB365D"/>
    <w:rsid w:val="00FB3F28"/>
    <w:rsid w:val="00FB403D"/>
    <w:rsid w:val="00FB4163"/>
    <w:rsid w:val="00FB4401"/>
    <w:rsid w:val="00FB48C7"/>
    <w:rsid w:val="00FB4C75"/>
    <w:rsid w:val="00FB50FB"/>
    <w:rsid w:val="00FB529A"/>
    <w:rsid w:val="00FB5465"/>
    <w:rsid w:val="00FB548A"/>
    <w:rsid w:val="00FB5C7E"/>
    <w:rsid w:val="00FB5D12"/>
    <w:rsid w:val="00FB5F19"/>
    <w:rsid w:val="00FB6282"/>
    <w:rsid w:val="00FB6698"/>
    <w:rsid w:val="00FB673A"/>
    <w:rsid w:val="00FB69B0"/>
    <w:rsid w:val="00FB6D98"/>
    <w:rsid w:val="00FB6E40"/>
    <w:rsid w:val="00FB715D"/>
    <w:rsid w:val="00FB71BB"/>
    <w:rsid w:val="00FB73E0"/>
    <w:rsid w:val="00FB7594"/>
    <w:rsid w:val="00FB76A8"/>
    <w:rsid w:val="00FB76C6"/>
    <w:rsid w:val="00FB77D0"/>
    <w:rsid w:val="00FB79B8"/>
    <w:rsid w:val="00FB79D4"/>
    <w:rsid w:val="00FB7B95"/>
    <w:rsid w:val="00FB7D45"/>
    <w:rsid w:val="00FB7D85"/>
    <w:rsid w:val="00FB7E93"/>
    <w:rsid w:val="00FB7F77"/>
    <w:rsid w:val="00FC0055"/>
    <w:rsid w:val="00FC018A"/>
    <w:rsid w:val="00FC0369"/>
    <w:rsid w:val="00FC0569"/>
    <w:rsid w:val="00FC06DF"/>
    <w:rsid w:val="00FC0A3F"/>
    <w:rsid w:val="00FC10BE"/>
    <w:rsid w:val="00FC1656"/>
    <w:rsid w:val="00FC1694"/>
    <w:rsid w:val="00FC16C5"/>
    <w:rsid w:val="00FC19A8"/>
    <w:rsid w:val="00FC1BCE"/>
    <w:rsid w:val="00FC2160"/>
    <w:rsid w:val="00FC2163"/>
    <w:rsid w:val="00FC21BE"/>
    <w:rsid w:val="00FC23D5"/>
    <w:rsid w:val="00FC24BA"/>
    <w:rsid w:val="00FC25D2"/>
    <w:rsid w:val="00FC2AC3"/>
    <w:rsid w:val="00FC2B1C"/>
    <w:rsid w:val="00FC2C5A"/>
    <w:rsid w:val="00FC2FD1"/>
    <w:rsid w:val="00FC3080"/>
    <w:rsid w:val="00FC30C3"/>
    <w:rsid w:val="00FC3429"/>
    <w:rsid w:val="00FC368D"/>
    <w:rsid w:val="00FC36CF"/>
    <w:rsid w:val="00FC3A14"/>
    <w:rsid w:val="00FC3A58"/>
    <w:rsid w:val="00FC3D37"/>
    <w:rsid w:val="00FC3E04"/>
    <w:rsid w:val="00FC3E4D"/>
    <w:rsid w:val="00FC3F4E"/>
    <w:rsid w:val="00FC4354"/>
    <w:rsid w:val="00FC44D9"/>
    <w:rsid w:val="00FC46AA"/>
    <w:rsid w:val="00FC47C7"/>
    <w:rsid w:val="00FC48CF"/>
    <w:rsid w:val="00FC4A76"/>
    <w:rsid w:val="00FC4CF7"/>
    <w:rsid w:val="00FC4D7A"/>
    <w:rsid w:val="00FC4F15"/>
    <w:rsid w:val="00FC5226"/>
    <w:rsid w:val="00FC5362"/>
    <w:rsid w:val="00FC53A0"/>
    <w:rsid w:val="00FC5439"/>
    <w:rsid w:val="00FC5635"/>
    <w:rsid w:val="00FC5654"/>
    <w:rsid w:val="00FC57D9"/>
    <w:rsid w:val="00FC5F4F"/>
    <w:rsid w:val="00FC61BF"/>
    <w:rsid w:val="00FC6798"/>
    <w:rsid w:val="00FC6B91"/>
    <w:rsid w:val="00FC6C47"/>
    <w:rsid w:val="00FC6D2A"/>
    <w:rsid w:val="00FC6E3E"/>
    <w:rsid w:val="00FC710F"/>
    <w:rsid w:val="00FC7479"/>
    <w:rsid w:val="00FC751D"/>
    <w:rsid w:val="00FC7679"/>
    <w:rsid w:val="00FC7746"/>
    <w:rsid w:val="00FC775F"/>
    <w:rsid w:val="00FC7787"/>
    <w:rsid w:val="00FC78EF"/>
    <w:rsid w:val="00FC793F"/>
    <w:rsid w:val="00FC7BEB"/>
    <w:rsid w:val="00FC7C86"/>
    <w:rsid w:val="00FC7EEB"/>
    <w:rsid w:val="00FC7F66"/>
    <w:rsid w:val="00FD051C"/>
    <w:rsid w:val="00FD057C"/>
    <w:rsid w:val="00FD07E6"/>
    <w:rsid w:val="00FD0956"/>
    <w:rsid w:val="00FD09C3"/>
    <w:rsid w:val="00FD0DB6"/>
    <w:rsid w:val="00FD10BC"/>
    <w:rsid w:val="00FD1155"/>
    <w:rsid w:val="00FD14D8"/>
    <w:rsid w:val="00FD16B8"/>
    <w:rsid w:val="00FD17CF"/>
    <w:rsid w:val="00FD17DC"/>
    <w:rsid w:val="00FD182D"/>
    <w:rsid w:val="00FD1970"/>
    <w:rsid w:val="00FD1ACF"/>
    <w:rsid w:val="00FD1F22"/>
    <w:rsid w:val="00FD1FDF"/>
    <w:rsid w:val="00FD2177"/>
    <w:rsid w:val="00FD223B"/>
    <w:rsid w:val="00FD23E4"/>
    <w:rsid w:val="00FD245D"/>
    <w:rsid w:val="00FD2A7B"/>
    <w:rsid w:val="00FD2E2F"/>
    <w:rsid w:val="00FD308C"/>
    <w:rsid w:val="00FD31DF"/>
    <w:rsid w:val="00FD3242"/>
    <w:rsid w:val="00FD3762"/>
    <w:rsid w:val="00FD378A"/>
    <w:rsid w:val="00FD389F"/>
    <w:rsid w:val="00FD38F3"/>
    <w:rsid w:val="00FD3B8C"/>
    <w:rsid w:val="00FD3D61"/>
    <w:rsid w:val="00FD3E06"/>
    <w:rsid w:val="00FD4041"/>
    <w:rsid w:val="00FD44AA"/>
    <w:rsid w:val="00FD464E"/>
    <w:rsid w:val="00FD479D"/>
    <w:rsid w:val="00FD4810"/>
    <w:rsid w:val="00FD4818"/>
    <w:rsid w:val="00FD4C89"/>
    <w:rsid w:val="00FD5324"/>
    <w:rsid w:val="00FD5425"/>
    <w:rsid w:val="00FD54FA"/>
    <w:rsid w:val="00FD5612"/>
    <w:rsid w:val="00FD5BC0"/>
    <w:rsid w:val="00FD5DBB"/>
    <w:rsid w:val="00FD5F38"/>
    <w:rsid w:val="00FD6317"/>
    <w:rsid w:val="00FD640B"/>
    <w:rsid w:val="00FD64AB"/>
    <w:rsid w:val="00FD65A4"/>
    <w:rsid w:val="00FD66ED"/>
    <w:rsid w:val="00FD67AE"/>
    <w:rsid w:val="00FD6D1A"/>
    <w:rsid w:val="00FD6DAC"/>
    <w:rsid w:val="00FD6DD4"/>
    <w:rsid w:val="00FD6E65"/>
    <w:rsid w:val="00FD70A2"/>
    <w:rsid w:val="00FD71CF"/>
    <w:rsid w:val="00FD7AD0"/>
    <w:rsid w:val="00FD7C0C"/>
    <w:rsid w:val="00FD7D2B"/>
    <w:rsid w:val="00FD7DE8"/>
    <w:rsid w:val="00FE016D"/>
    <w:rsid w:val="00FE099E"/>
    <w:rsid w:val="00FE0BF0"/>
    <w:rsid w:val="00FE0C69"/>
    <w:rsid w:val="00FE0D58"/>
    <w:rsid w:val="00FE1111"/>
    <w:rsid w:val="00FE132B"/>
    <w:rsid w:val="00FE1360"/>
    <w:rsid w:val="00FE13CE"/>
    <w:rsid w:val="00FE1433"/>
    <w:rsid w:val="00FE14A1"/>
    <w:rsid w:val="00FE1605"/>
    <w:rsid w:val="00FE18CE"/>
    <w:rsid w:val="00FE1B37"/>
    <w:rsid w:val="00FE1C83"/>
    <w:rsid w:val="00FE1DA6"/>
    <w:rsid w:val="00FE1DAC"/>
    <w:rsid w:val="00FE1EB7"/>
    <w:rsid w:val="00FE2271"/>
    <w:rsid w:val="00FE2451"/>
    <w:rsid w:val="00FE2B04"/>
    <w:rsid w:val="00FE2C88"/>
    <w:rsid w:val="00FE3067"/>
    <w:rsid w:val="00FE3125"/>
    <w:rsid w:val="00FE316C"/>
    <w:rsid w:val="00FE337E"/>
    <w:rsid w:val="00FE3B75"/>
    <w:rsid w:val="00FE3C5B"/>
    <w:rsid w:val="00FE3D0A"/>
    <w:rsid w:val="00FE3EB8"/>
    <w:rsid w:val="00FE4AC0"/>
    <w:rsid w:val="00FE4C0E"/>
    <w:rsid w:val="00FE4C86"/>
    <w:rsid w:val="00FE532F"/>
    <w:rsid w:val="00FE5488"/>
    <w:rsid w:val="00FE54EE"/>
    <w:rsid w:val="00FE5970"/>
    <w:rsid w:val="00FE5985"/>
    <w:rsid w:val="00FE5A69"/>
    <w:rsid w:val="00FE5AC3"/>
    <w:rsid w:val="00FE5C26"/>
    <w:rsid w:val="00FE5EE3"/>
    <w:rsid w:val="00FE6048"/>
    <w:rsid w:val="00FE62FA"/>
    <w:rsid w:val="00FE664C"/>
    <w:rsid w:val="00FE6B11"/>
    <w:rsid w:val="00FE6BCD"/>
    <w:rsid w:val="00FE6C6A"/>
    <w:rsid w:val="00FE6E48"/>
    <w:rsid w:val="00FE6E93"/>
    <w:rsid w:val="00FE6F02"/>
    <w:rsid w:val="00FE6F2F"/>
    <w:rsid w:val="00FE703B"/>
    <w:rsid w:val="00FE74B6"/>
    <w:rsid w:val="00FE75D4"/>
    <w:rsid w:val="00FE771F"/>
    <w:rsid w:val="00FE7867"/>
    <w:rsid w:val="00FE7933"/>
    <w:rsid w:val="00FE7967"/>
    <w:rsid w:val="00FE7B62"/>
    <w:rsid w:val="00FE7C09"/>
    <w:rsid w:val="00FE7F18"/>
    <w:rsid w:val="00FE7F87"/>
    <w:rsid w:val="00FF0164"/>
    <w:rsid w:val="00FF068B"/>
    <w:rsid w:val="00FF06AE"/>
    <w:rsid w:val="00FF084F"/>
    <w:rsid w:val="00FF099C"/>
    <w:rsid w:val="00FF0A01"/>
    <w:rsid w:val="00FF0B89"/>
    <w:rsid w:val="00FF0E12"/>
    <w:rsid w:val="00FF0F38"/>
    <w:rsid w:val="00FF0F54"/>
    <w:rsid w:val="00FF0F8C"/>
    <w:rsid w:val="00FF10F5"/>
    <w:rsid w:val="00FF1260"/>
    <w:rsid w:val="00FF1388"/>
    <w:rsid w:val="00FF138B"/>
    <w:rsid w:val="00FF154E"/>
    <w:rsid w:val="00FF1647"/>
    <w:rsid w:val="00FF16A2"/>
    <w:rsid w:val="00FF1BA5"/>
    <w:rsid w:val="00FF1D99"/>
    <w:rsid w:val="00FF1ECB"/>
    <w:rsid w:val="00FF1F5A"/>
    <w:rsid w:val="00FF201C"/>
    <w:rsid w:val="00FF2B06"/>
    <w:rsid w:val="00FF2D18"/>
    <w:rsid w:val="00FF2DC4"/>
    <w:rsid w:val="00FF2E24"/>
    <w:rsid w:val="00FF3495"/>
    <w:rsid w:val="00FF35FD"/>
    <w:rsid w:val="00FF36EF"/>
    <w:rsid w:val="00FF37E8"/>
    <w:rsid w:val="00FF3982"/>
    <w:rsid w:val="00FF3F83"/>
    <w:rsid w:val="00FF410E"/>
    <w:rsid w:val="00FF4132"/>
    <w:rsid w:val="00FF427A"/>
    <w:rsid w:val="00FF434E"/>
    <w:rsid w:val="00FF45B9"/>
    <w:rsid w:val="00FF4606"/>
    <w:rsid w:val="00FF463D"/>
    <w:rsid w:val="00FF4D09"/>
    <w:rsid w:val="00FF4D11"/>
    <w:rsid w:val="00FF4EF8"/>
    <w:rsid w:val="00FF5080"/>
    <w:rsid w:val="00FF5359"/>
    <w:rsid w:val="00FF53A1"/>
    <w:rsid w:val="00FF5485"/>
    <w:rsid w:val="00FF54D8"/>
    <w:rsid w:val="00FF5F71"/>
    <w:rsid w:val="00FF5FC0"/>
    <w:rsid w:val="00FF619B"/>
    <w:rsid w:val="00FF623B"/>
    <w:rsid w:val="00FF647B"/>
    <w:rsid w:val="00FF6609"/>
    <w:rsid w:val="00FF66AC"/>
    <w:rsid w:val="00FF66CD"/>
    <w:rsid w:val="00FF6917"/>
    <w:rsid w:val="00FF6A82"/>
    <w:rsid w:val="00FF6C12"/>
    <w:rsid w:val="00FF6D7C"/>
    <w:rsid w:val="00FF6ED5"/>
    <w:rsid w:val="00FF6F76"/>
    <w:rsid w:val="00FF70A4"/>
    <w:rsid w:val="00FF7184"/>
    <w:rsid w:val="00FF7362"/>
    <w:rsid w:val="00FF7588"/>
    <w:rsid w:val="00FF77D6"/>
    <w:rsid w:val="00FF78E1"/>
    <w:rsid w:val="00FF7EA2"/>
    <w:rsid w:val="00FF7FAB"/>
    <w:rsid w:val="018A7EBB"/>
    <w:rsid w:val="019B5B37"/>
    <w:rsid w:val="01C2326F"/>
    <w:rsid w:val="01F6CBAC"/>
    <w:rsid w:val="02619F03"/>
    <w:rsid w:val="0266F7CA"/>
    <w:rsid w:val="02AFCC7D"/>
    <w:rsid w:val="02B76DF1"/>
    <w:rsid w:val="036793D7"/>
    <w:rsid w:val="03E81122"/>
    <w:rsid w:val="04BA3BA2"/>
    <w:rsid w:val="0508236C"/>
    <w:rsid w:val="0525DF2A"/>
    <w:rsid w:val="056EC384"/>
    <w:rsid w:val="05899A8F"/>
    <w:rsid w:val="05DBBEDC"/>
    <w:rsid w:val="060E8149"/>
    <w:rsid w:val="0658BE46"/>
    <w:rsid w:val="06649C1E"/>
    <w:rsid w:val="06B72ECF"/>
    <w:rsid w:val="075C26E9"/>
    <w:rsid w:val="07E5152D"/>
    <w:rsid w:val="07E8970D"/>
    <w:rsid w:val="080750B4"/>
    <w:rsid w:val="08AD47F1"/>
    <w:rsid w:val="08E06867"/>
    <w:rsid w:val="0928658A"/>
    <w:rsid w:val="095EB8F9"/>
    <w:rsid w:val="09B7838A"/>
    <w:rsid w:val="0A8B355D"/>
    <w:rsid w:val="0AABEF18"/>
    <w:rsid w:val="0AD409CF"/>
    <w:rsid w:val="0B509416"/>
    <w:rsid w:val="0BBD0B4B"/>
    <w:rsid w:val="0C1531B0"/>
    <w:rsid w:val="0CA0E307"/>
    <w:rsid w:val="0CC5BCC4"/>
    <w:rsid w:val="0D131482"/>
    <w:rsid w:val="0D62A90E"/>
    <w:rsid w:val="0D7E1EA5"/>
    <w:rsid w:val="0DC1E4BB"/>
    <w:rsid w:val="0DCBCF2F"/>
    <w:rsid w:val="0DD20E14"/>
    <w:rsid w:val="0E2DBEA3"/>
    <w:rsid w:val="0E74975B"/>
    <w:rsid w:val="0E77E78A"/>
    <w:rsid w:val="0EDE2C37"/>
    <w:rsid w:val="0F2039AC"/>
    <w:rsid w:val="0F2FD4CC"/>
    <w:rsid w:val="0FD0DEB7"/>
    <w:rsid w:val="0FDA4DCF"/>
    <w:rsid w:val="0FDEA468"/>
    <w:rsid w:val="1007D07F"/>
    <w:rsid w:val="103F3B80"/>
    <w:rsid w:val="10C2406C"/>
    <w:rsid w:val="1139F35A"/>
    <w:rsid w:val="11CB79B3"/>
    <w:rsid w:val="121D1BA0"/>
    <w:rsid w:val="12AF50E0"/>
    <w:rsid w:val="13555143"/>
    <w:rsid w:val="135B398D"/>
    <w:rsid w:val="1371A897"/>
    <w:rsid w:val="13729231"/>
    <w:rsid w:val="1397DA4C"/>
    <w:rsid w:val="13C722AE"/>
    <w:rsid w:val="13F969D3"/>
    <w:rsid w:val="14950DBA"/>
    <w:rsid w:val="149851AC"/>
    <w:rsid w:val="14D9D626"/>
    <w:rsid w:val="14F720B8"/>
    <w:rsid w:val="15057A67"/>
    <w:rsid w:val="1517ED54"/>
    <w:rsid w:val="15A8A33E"/>
    <w:rsid w:val="15D1A77C"/>
    <w:rsid w:val="15E7385F"/>
    <w:rsid w:val="161890C1"/>
    <w:rsid w:val="167E12ED"/>
    <w:rsid w:val="16A0A75C"/>
    <w:rsid w:val="173B96C3"/>
    <w:rsid w:val="176FCF99"/>
    <w:rsid w:val="17EA00E8"/>
    <w:rsid w:val="1806A19C"/>
    <w:rsid w:val="180CA8A8"/>
    <w:rsid w:val="1877820A"/>
    <w:rsid w:val="187D08D5"/>
    <w:rsid w:val="18805270"/>
    <w:rsid w:val="18F13E0A"/>
    <w:rsid w:val="1914676B"/>
    <w:rsid w:val="19730E80"/>
    <w:rsid w:val="19B40016"/>
    <w:rsid w:val="19C6D1D4"/>
    <w:rsid w:val="19D8F54A"/>
    <w:rsid w:val="19EF5E00"/>
    <w:rsid w:val="1A7D94C7"/>
    <w:rsid w:val="1ABBB1F6"/>
    <w:rsid w:val="1B133599"/>
    <w:rsid w:val="1B641788"/>
    <w:rsid w:val="1B65A9EE"/>
    <w:rsid w:val="1B93E5A7"/>
    <w:rsid w:val="1BE57F8B"/>
    <w:rsid w:val="1C14B714"/>
    <w:rsid w:val="1C477985"/>
    <w:rsid w:val="1C664EE5"/>
    <w:rsid w:val="1C90DAE8"/>
    <w:rsid w:val="1CDA9D9A"/>
    <w:rsid w:val="1CE4F9B8"/>
    <w:rsid w:val="1D303BFA"/>
    <w:rsid w:val="1D6C6381"/>
    <w:rsid w:val="1D8376A1"/>
    <w:rsid w:val="1D86E74C"/>
    <w:rsid w:val="1D8F27B8"/>
    <w:rsid w:val="1DCC5E4B"/>
    <w:rsid w:val="1DE277C2"/>
    <w:rsid w:val="1DEA3694"/>
    <w:rsid w:val="1E05E8BA"/>
    <w:rsid w:val="1E26903E"/>
    <w:rsid w:val="1E315B22"/>
    <w:rsid w:val="1E64F7A2"/>
    <w:rsid w:val="1EBDA636"/>
    <w:rsid w:val="1EC849CE"/>
    <w:rsid w:val="1F0FEEB4"/>
    <w:rsid w:val="1FA794BE"/>
    <w:rsid w:val="1FEC491B"/>
    <w:rsid w:val="2040BD50"/>
    <w:rsid w:val="20903AA3"/>
    <w:rsid w:val="20C73B3A"/>
    <w:rsid w:val="20F01893"/>
    <w:rsid w:val="20F529AE"/>
    <w:rsid w:val="21162937"/>
    <w:rsid w:val="2122E23F"/>
    <w:rsid w:val="2182CB5D"/>
    <w:rsid w:val="21B5D406"/>
    <w:rsid w:val="22058ED1"/>
    <w:rsid w:val="223D872D"/>
    <w:rsid w:val="229F1982"/>
    <w:rsid w:val="2337A921"/>
    <w:rsid w:val="239004C3"/>
    <w:rsid w:val="23ACBA96"/>
    <w:rsid w:val="23D5039B"/>
    <w:rsid w:val="23F44216"/>
    <w:rsid w:val="2433AD57"/>
    <w:rsid w:val="2460896F"/>
    <w:rsid w:val="246D0048"/>
    <w:rsid w:val="24892B25"/>
    <w:rsid w:val="248F87D6"/>
    <w:rsid w:val="24AEE15D"/>
    <w:rsid w:val="24B9A705"/>
    <w:rsid w:val="24BB246B"/>
    <w:rsid w:val="25FD9E84"/>
    <w:rsid w:val="260ADCC3"/>
    <w:rsid w:val="26181B30"/>
    <w:rsid w:val="26242E9A"/>
    <w:rsid w:val="262DCA43"/>
    <w:rsid w:val="263498CF"/>
    <w:rsid w:val="266839B2"/>
    <w:rsid w:val="2673F58B"/>
    <w:rsid w:val="26C5DF63"/>
    <w:rsid w:val="27011BDA"/>
    <w:rsid w:val="27012CC3"/>
    <w:rsid w:val="271BBBFF"/>
    <w:rsid w:val="275EF906"/>
    <w:rsid w:val="2770B4B8"/>
    <w:rsid w:val="27F88203"/>
    <w:rsid w:val="2847E6BA"/>
    <w:rsid w:val="285E815B"/>
    <w:rsid w:val="286ECCD1"/>
    <w:rsid w:val="287F49BB"/>
    <w:rsid w:val="289CAE90"/>
    <w:rsid w:val="28D8F61C"/>
    <w:rsid w:val="2948374D"/>
    <w:rsid w:val="298F4215"/>
    <w:rsid w:val="2992842B"/>
    <w:rsid w:val="29C4A336"/>
    <w:rsid w:val="29CE370A"/>
    <w:rsid w:val="2A00497D"/>
    <w:rsid w:val="2ADE8E91"/>
    <w:rsid w:val="2AF0DE58"/>
    <w:rsid w:val="2B52C60D"/>
    <w:rsid w:val="2B5A2FCB"/>
    <w:rsid w:val="2B68803E"/>
    <w:rsid w:val="2BCDF8F1"/>
    <w:rsid w:val="2C0466A4"/>
    <w:rsid w:val="2C20BD15"/>
    <w:rsid w:val="2D19AD35"/>
    <w:rsid w:val="2D4E6B26"/>
    <w:rsid w:val="2D4FD9E6"/>
    <w:rsid w:val="2D697153"/>
    <w:rsid w:val="2D9F477A"/>
    <w:rsid w:val="2DA3E0DB"/>
    <w:rsid w:val="2DAA1159"/>
    <w:rsid w:val="2DE68CBA"/>
    <w:rsid w:val="2DED415D"/>
    <w:rsid w:val="2DEEEE34"/>
    <w:rsid w:val="2E19915F"/>
    <w:rsid w:val="2E9D4108"/>
    <w:rsid w:val="2EB0D379"/>
    <w:rsid w:val="2ED32FE1"/>
    <w:rsid w:val="2EF68CB5"/>
    <w:rsid w:val="2F25E27E"/>
    <w:rsid w:val="2F4E2901"/>
    <w:rsid w:val="2F6B1A99"/>
    <w:rsid w:val="2FD620DC"/>
    <w:rsid w:val="2FECDAD3"/>
    <w:rsid w:val="30477457"/>
    <w:rsid w:val="309CDD35"/>
    <w:rsid w:val="30A88139"/>
    <w:rsid w:val="30BA962A"/>
    <w:rsid w:val="30E2AFD8"/>
    <w:rsid w:val="315D847F"/>
    <w:rsid w:val="318A16EE"/>
    <w:rsid w:val="318D3ADF"/>
    <w:rsid w:val="31938753"/>
    <w:rsid w:val="32067BE4"/>
    <w:rsid w:val="323181EE"/>
    <w:rsid w:val="32372D99"/>
    <w:rsid w:val="328BB28E"/>
    <w:rsid w:val="32F47084"/>
    <w:rsid w:val="332DFD78"/>
    <w:rsid w:val="337277D1"/>
    <w:rsid w:val="3412985F"/>
    <w:rsid w:val="34B29498"/>
    <w:rsid w:val="34B81489"/>
    <w:rsid w:val="34EEA336"/>
    <w:rsid w:val="3509B77D"/>
    <w:rsid w:val="3558EE90"/>
    <w:rsid w:val="35ACF0DB"/>
    <w:rsid w:val="365BAEE0"/>
    <w:rsid w:val="367E4B87"/>
    <w:rsid w:val="36B841DF"/>
    <w:rsid w:val="36C81739"/>
    <w:rsid w:val="36DFCA21"/>
    <w:rsid w:val="37282149"/>
    <w:rsid w:val="375223DF"/>
    <w:rsid w:val="3822D7E4"/>
    <w:rsid w:val="384C0820"/>
    <w:rsid w:val="388A0C76"/>
    <w:rsid w:val="38D6D30C"/>
    <w:rsid w:val="38F8D29C"/>
    <w:rsid w:val="39345EC3"/>
    <w:rsid w:val="39465239"/>
    <w:rsid w:val="395EB3F1"/>
    <w:rsid w:val="397A8BC2"/>
    <w:rsid w:val="398C272E"/>
    <w:rsid w:val="39D5B299"/>
    <w:rsid w:val="39E8F601"/>
    <w:rsid w:val="3A3669F8"/>
    <w:rsid w:val="3A3ACF15"/>
    <w:rsid w:val="3A587712"/>
    <w:rsid w:val="3AE6FBDE"/>
    <w:rsid w:val="3B5D7FAA"/>
    <w:rsid w:val="3B984806"/>
    <w:rsid w:val="3BD658DC"/>
    <w:rsid w:val="3C322F76"/>
    <w:rsid w:val="3C887421"/>
    <w:rsid w:val="3CD3441A"/>
    <w:rsid w:val="3CD8EC60"/>
    <w:rsid w:val="3CEC8555"/>
    <w:rsid w:val="3D38082C"/>
    <w:rsid w:val="3D89DD8A"/>
    <w:rsid w:val="3DC07D24"/>
    <w:rsid w:val="3E2A81DA"/>
    <w:rsid w:val="3E878855"/>
    <w:rsid w:val="3E931309"/>
    <w:rsid w:val="3EC1BDA2"/>
    <w:rsid w:val="3F01E4BF"/>
    <w:rsid w:val="3F146EF4"/>
    <w:rsid w:val="3F32B819"/>
    <w:rsid w:val="3FAAFFB5"/>
    <w:rsid w:val="3FE95B6D"/>
    <w:rsid w:val="4051F9EB"/>
    <w:rsid w:val="406920F4"/>
    <w:rsid w:val="406CE536"/>
    <w:rsid w:val="40966A9E"/>
    <w:rsid w:val="40B3460F"/>
    <w:rsid w:val="412E7334"/>
    <w:rsid w:val="41992393"/>
    <w:rsid w:val="41B1127D"/>
    <w:rsid w:val="420FE0F8"/>
    <w:rsid w:val="4226CFF1"/>
    <w:rsid w:val="42442160"/>
    <w:rsid w:val="42794541"/>
    <w:rsid w:val="428EE2FB"/>
    <w:rsid w:val="4333AC04"/>
    <w:rsid w:val="43459B1E"/>
    <w:rsid w:val="438B8DA7"/>
    <w:rsid w:val="43FE9C94"/>
    <w:rsid w:val="446EFC39"/>
    <w:rsid w:val="44AC01C0"/>
    <w:rsid w:val="44B8FB3E"/>
    <w:rsid w:val="4501609E"/>
    <w:rsid w:val="4509945B"/>
    <w:rsid w:val="4511228B"/>
    <w:rsid w:val="452D74A3"/>
    <w:rsid w:val="453D671C"/>
    <w:rsid w:val="454D9BB7"/>
    <w:rsid w:val="455F52B7"/>
    <w:rsid w:val="4662F8CE"/>
    <w:rsid w:val="470F9445"/>
    <w:rsid w:val="471D7FE0"/>
    <w:rsid w:val="471F4C58"/>
    <w:rsid w:val="4731E974"/>
    <w:rsid w:val="478B421D"/>
    <w:rsid w:val="4817D2BC"/>
    <w:rsid w:val="48913889"/>
    <w:rsid w:val="48F04496"/>
    <w:rsid w:val="4934BBA1"/>
    <w:rsid w:val="4993D557"/>
    <w:rsid w:val="49EE77E9"/>
    <w:rsid w:val="49F48416"/>
    <w:rsid w:val="49FE0349"/>
    <w:rsid w:val="4A57B7DC"/>
    <w:rsid w:val="4A6C0DCF"/>
    <w:rsid w:val="4AA24CBF"/>
    <w:rsid w:val="4ABBAB1D"/>
    <w:rsid w:val="4AFC7B9A"/>
    <w:rsid w:val="4B38E7DA"/>
    <w:rsid w:val="4B5C2D23"/>
    <w:rsid w:val="4B8F4FB4"/>
    <w:rsid w:val="4BC2ABD1"/>
    <w:rsid w:val="4BFCBF32"/>
    <w:rsid w:val="4C287DD1"/>
    <w:rsid w:val="4D3F33F3"/>
    <w:rsid w:val="4D6DDF90"/>
    <w:rsid w:val="4DA82B08"/>
    <w:rsid w:val="4DBEDD83"/>
    <w:rsid w:val="4DF39AE9"/>
    <w:rsid w:val="4E001034"/>
    <w:rsid w:val="4E02B38B"/>
    <w:rsid w:val="4E20B50D"/>
    <w:rsid w:val="4E3A24D8"/>
    <w:rsid w:val="4E667475"/>
    <w:rsid w:val="4E862E8E"/>
    <w:rsid w:val="4EA8F1C7"/>
    <w:rsid w:val="4EBFD697"/>
    <w:rsid w:val="4F052CDA"/>
    <w:rsid w:val="4F2608D7"/>
    <w:rsid w:val="4F3EB106"/>
    <w:rsid w:val="4F404272"/>
    <w:rsid w:val="4F83B4A1"/>
    <w:rsid w:val="4F8E4B00"/>
    <w:rsid w:val="4F9B2E29"/>
    <w:rsid w:val="4FA4D658"/>
    <w:rsid w:val="4FA7C9E2"/>
    <w:rsid w:val="4FB5E974"/>
    <w:rsid w:val="4FC21261"/>
    <w:rsid w:val="4FD3E64C"/>
    <w:rsid w:val="4FDAC6D3"/>
    <w:rsid w:val="4FE85C5A"/>
    <w:rsid w:val="504129E1"/>
    <w:rsid w:val="509069C4"/>
    <w:rsid w:val="50C32735"/>
    <w:rsid w:val="50CEDD3C"/>
    <w:rsid w:val="50DF0478"/>
    <w:rsid w:val="51010B75"/>
    <w:rsid w:val="51742F40"/>
    <w:rsid w:val="51D2DBA0"/>
    <w:rsid w:val="51E7E848"/>
    <w:rsid w:val="51F8217B"/>
    <w:rsid w:val="52508DA9"/>
    <w:rsid w:val="528AF836"/>
    <w:rsid w:val="5294B2F2"/>
    <w:rsid w:val="52A3DF39"/>
    <w:rsid w:val="52BA7C79"/>
    <w:rsid w:val="52CDD662"/>
    <w:rsid w:val="52D13878"/>
    <w:rsid w:val="52E07C21"/>
    <w:rsid w:val="52EB3013"/>
    <w:rsid w:val="537995B7"/>
    <w:rsid w:val="53EC8904"/>
    <w:rsid w:val="541AF213"/>
    <w:rsid w:val="544CA817"/>
    <w:rsid w:val="546DEA27"/>
    <w:rsid w:val="54B93B10"/>
    <w:rsid w:val="552BA151"/>
    <w:rsid w:val="552E669A"/>
    <w:rsid w:val="5543772C"/>
    <w:rsid w:val="56134E53"/>
    <w:rsid w:val="56687617"/>
    <w:rsid w:val="5675CA7F"/>
    <w:rsid w:val="568C82CA"/>
    <w:rsid w:val="56BCF625"/>
    <w:rsid w:val="57101E3F"/>
    <w:rsid w:val="57383334"/>
    <w:rsid w:val="5797D365"/>
    <w:rsid w:val="57C3F5A4"/>
    <w:rsid w:val="57DDAA7C"/>
    <w:rsid w:val="57ECA96F"/>
    <w:rsid w:val="582DC6C8"/>
    <w:rsid w:val="5877632D"/>
    <w:rsid w:val="58AC38D5"/>
    <w:rsid w:val="58C33CE3"/>
    <w:rsid w:val="5905D891"/>
    <w:rsid w:val="596E8FCD"/>
    <w:rsid w:val="5997B100"/>
    <w:rsid w:val="599AC412"/>
    <w:rsid w:val="59C3F7C4"/>
    <w:rsid w:val="5A2B78FD"/>
    <w:rsid w:val="5A51BE25"/>
    <w:rsid w:val="5A5378C2"/>
    <w:rsid w:val="5A86AA0D"/>
    <w:rsid w:val="5AA74AAE"/>
    <w:rsid w:val="5AC9C1AD"/>
    <w:rsid w:val="5B50F001"/>
    <w:rsid w:val="5BC2806D"/>
    <w:rsid w:val="5C0AD9B3"/>
    <w:rsid w:val="5C397BC2"/>
    <w:rsid w:val="5C568134"/>
    <w:rsid w:val="5CBC2745"/>
    <w:rsid w:val="5D2189EC"/>
    <w:rsid w:val="5D39E157"/>
    <w:rsid w:val="5DA370F8"/>
    <w:rsid w:val="5DDDFF60"/>
    <w:rsid w:val="5DEB9811"/>
    <w:rsid w:val="5E1FA385"/>
    <w:rsid w:val="5E2CB4D8"/>
    <w:rsid w:val="5E31E6B1"/>
    <w:rsid w:val="5E733156"/>
    <w:rsid w:val="5E7E66FF"/>
    <w:rsid w:val="5ED47D36"/>
    <w:rsid w:val="5F452455"/>
    <w:rsid w:val="5F99B784"/>
    <w:rsid w:val="5FA82008"/>
    <w:rsid w:val="60357212"/>
    <w:rsid w:val="605EA11A"/>
    <w:rsid w:val="60694C2A"/>
    <w:rsid w:val="6076B354"/>
    <w:rsid w:val="60EE9E93"/>
    <w:rsid w:val="610592FC"/>
    <w:rsid w:val="6110186C"/>
    <w:rsid w:val="612A8B78"/>
    <w:rsid w:val="612D88EA"/>
    <w:rsid w:val="61387C4F"/>
    <w:rsid w:val="6139E0FE"/>
    <w:rsid w:val="617AE6B2"/>
    <w:rsid w:val="617D377C"/>
    <w:rsid w:val="61854226"/>
    <w:rsid w:val="61A76B74"/>
    <w:rsid w:val="61B7B7E6"/>
    <w:rsid w:val="621500BF"/>
    <w:rsid w:val="62DA242B"/>
    <w:rsid w:val="62E907D9"/>
    <w:rsid w:val="6303AA11"/>
    <w:rsid w:val="630F7A19"/>
    <w:rsid w:val="636127DE"/>
    <w:rsid w:val="63843059"/>
    <w:rsid w:val="63C639F1"/>
    <w:rsid w:val="63F5EE23"/>
    <w:rsid w:val="641F04C6"/>
    <w:rsid w:val="64BE7183"/>
    <w:rsid w:val="64EC9DEA"/>
    <w:rsid w:val="64F9EF0E"/>
    <w:rsid w:val="65555A82"/>
    <w:rsid w:val="657958F9"/>
    <w:rsid w:val="65E62E62"/>
    <w:rsid w:val="660C9C11"/>
    <w:rsid w:val="66336C68"/>
    <w:rsid w:val="66A5292F"/>
    <w:rsid w:val="66F54BCC"/>
    <w:rsid w:val="6701C0AA"/>
    <w:rsid w:val="67030605"/>
    <w:rsid w:val="67272080"/>
    <w:rsid w:val="6750F7EF"/>
    <w:rsid w:val="6808E624"/>
    <w:rsid w:val="684B52B1"/>
    <w:rsid w:val="6885248D"/>
    <w:rsid w:val="68852CB8"/>
    <w:rsid w:val="68B930D9"/>
    <w:rsid w:val="68D62976"/>
    <w:rsid w:val="6917E8F7"/>
    <w:rsid w:val="692766EB"/>
    <w:rsid w:val="697FA65A"/>
    <w:rsid w:val="6A0E77B5"/>
    <w:rsid w:val="6A404AC7"/>
    <w:rsid w:val="6AA0BBB9"/>
    <w:rsid w:val="6AD7BB91"/>
    <w:rsid w:val="6AF1A28E"/>
    <w:rsid w:val="6B5AE233"/>
    <w:rsid w:val="6B7099C3"/>
    <w:rsid w:val="6B83FAA7"/>
    <w:rsid w:val="6BA8F2A0"/>
    <w:rsid w:val="6BD7A9C8"/>
    <w:rsid w:val="6C3AE72A"/>
    <w:rsid w:val="6C71C79B"/>
    <w:rsid w:val="6CB12D56"/>
    <w:rsid w:val="6D3B88A9"/>
    <w:rsid w:val="6D555C29"/>
    <w:rsid w:val="6DA400B3"/>
    <w:rsid w:val="6E0E961C"/>
    <w:rsid w:val="6E10161F"/>
    <w:rsid w:val="6E754B3D"/>
    <w:rsid w:val="6EADF043"/>
    <w:rsid w:val="6EF945FE"/>
    <w:rsid w:val="6F01BB32"/>
    <w:rsid w:val="6F283870"/>
    <w:rsid w:val="6FAE91B2"/>
    <w:rsid w:val="6FC46C59"/>
    <w:rsid w:val="702C18ED"/>
    <w:rsid w:val="703E20A3"/>
    <w:rsid w:val="709F9C1E"/>
    <w:rsid w:val="70D865CF"/>
    <w:rsid w:val="70D8B616"/>
    <w:rsid w:val="7130960E"/>
    <w:rsid w:val="714BC678"/>
    <w:rsid w:val="716EAF74"/>
    <w:rsid w:val="71710063"/>
    <w:rsid w:val="71AC8B05"/>
    <w:rsid w:val="71D452D2"/>
    <w:rsid w:val="72118FAF"/>
    <w:rsid w:val="722E8B71"/>
    <w:rsid w:val="7242867C"/>
    <w:rsid w:val="7270959F"/>
    <w:rsid w:val="72AF3A98"/>
    <w:rsid w:val="72EC7C83"/>
    <w:rsid w:val="72F7519C"/>
    <w:rsid w:val="72F9ED6F"/>
    <w:rsid w:val="73AD85CA"/>
    <w:rsid w:val="7446B6FA"/>
    <w:rsid w:val="74686792"/>
    <w:rsid w:val="748543DC"/>
    <w:rsid w:val="748E21A9"/>
    <w:rsid w:val="74BFD908"/>
    <w:rsid w:val="74D6C90F"/>
    <w:rsid w:val="75616C26"/>
    <w:rsid w:val="772B5C58"/>
    <w:rsid w:val="7748DD93"/>
    <w:rsid w:val="778BDA11"/>
    <w:rsid w:val="77C20302"/>
    <w:rsid w:val="77C72A88"/>
    <w:rsid w:val="77D1FC84"/>
    <w:rsid w:val="7805494B"/>
    <w:rsid w:val="78301683"/>
    <w:rsid w:val="783AD1B9"/>
    <w:rsid w:val="78522113"/>
    <w:rsid w:val="788021B9"/>
    <w:rsid w:val="7932A3FD"/>
    <w:rsid w:val="794286FD"/>
    <w:rsid w:val="799A5496"/>
    <w:rsid w:val="79B7A53D"/>
    <w:rsid w:val="79C8FE47"/>
    <w:rsid w:val="79CBD51D"/>
    <w:rsid w:val="79CD2C9F"/>
    <w:rsid w:val="7A2E6F1B"/>
    <w:rsid w:val="7A3A798A"/>
    <w:rsid w:val="7B9F470F"/>
    <w:rsid w:val="7B9F96DC"/>
    <w:rsid w:val="7BC66B1F"/>
    <w:rsid w:val="7BDBB12F"/>
    <w:rsid w:val="7C169041"/>
    <w:rsid w:val="7C7067A6"/>
    <w:rsid w:val="7D042470"/>
    <w:rsid w:val="7D34FEF2"/>
    <w:rsid w:val="7D67716B"/>
    <w:rsid w:val="7D9093FC"/>
    <w:rsid w:val="7DBCD0B4"/>
    <w:rsid w:val="7DE5A8C6"/>
    <w:rsid w:val="7E38847C"/>
    <w:rsid w:val="7E80DA62"/>
    <w:rsid w:val="7E9B5358"/>
    <w:rsid w:val="7F13DAAB"/>
    <w:rsid w:val="7F3C9D10"/>
    <w:rsid w:val="7F494027"/>
    <w:rsid w:val="7FD84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27A9FF9"/>
  <w15:docId w15:val="{128EB9D1-CD1D-4ADD-B58B-A6C8155A7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semiHidden="1" w:uiPriority="0" w:qFormat="1"/>
    <w:lsdException w:name="heading 1" w:semiHidden="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B73"/>
    <w:rPr>
      <w:rFonts w:ascii="Verdana" w:hAnsi="Verdana" w:cs="Arial"/>
      <w:lang w:val="en-GB" w:eastAsia="da-DK"/>
    </w:rPr>
  </w:style>
  <w:style w:type="paragraph" w:styleId="Heading1">
    <w:name w:val="heading 1"/>
    <w:basedOn w:val="Normal"/>
    <w:next w:val="Normal"/>
    <w:qFormat/>
    <w:rsid w:val="00B9239C"/>
    <w:pPr>
      <w:keepNext/>
      <w:spacing w:before="240" w:after="60"/>
      <w:outlineLvl w:val="0"/>
    </w:pPr>
    <w:rPr>
      <w:b/>
      <w:bCs/>
      <w:kern w:val="32"/>
      <w:sz w:val="24"/>
      <w:szCs w:val="32"/>
    </w:rPr>
  </w:style>
  <w:style w:type="paragraph" w:styleId="Heading2">
    <w:name w:val="heading 2"/>
    <w:basedOn w:val="Normal"/>
    <w:next w:val="Normal"/>
    <w:qFormat/>
    <w:rsid w:val="00B9239C"/>
    <w:pPr>
      <w:keepNext/>
      <w:spacing w:before="240" w:after="60"/>
      <w:outlineLvl w:val="1"/>
    </w:pPr>
    <w:rPr>
      <w:b/>
      <w:bCs/>
      <w:iCs/>
      <w:szCs w:val="28"/>
    </w:rPr>
  </w:style>
  <w:style w:type="paragraph" w:styleId="Heading3">
    <w:name w:val="heading 3"/>
    <w:basedOn w:val="Normal"/>
    <w:next w:val="Normal"/>
    <w:qFormat/>
    <w:rsid w:val="00B9239C"/>
    <w:pPr>
      <w:keepNext/>
      <w:spacing w:before="240" w:after="60"/>
      <w:outlineLvl w:val="2"/>
    </w:pPr>
    <w:rPr>
      <w:b/>
      <w:bCs/>
      <w:i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9672AA"/>
    <w:pPr>
      <w:tabs>
        <w:tab w:val="center" w:pos="4819"/>
        <w:tab w:val="right" w:pos="9638"/>
      </w:tabs>
    </w:pPr>
    <w:rPr>
      <w:sz w:val="18"/>
    </w:rPr>
  </w:style>
  <w:style w:type="paragraph" w:styleId="Footer">
    <w:name w:val="footer"/>
    <w:basedOn w:val="Normal"/>
    <w:rsid w:val="009672AA"/>
    <w:pPr>
      <w:tabs>
        <w:tab w:val="center" w:pos="4819"/>
        <w:tab w:val="right" w:pos="9638"/>
      </w:tabs>
    </w:pPr>
    <w:rPr>
      <w:sz w:val="16"/>
    </w:rPr>
  </w:style>
  <w:style w:type="character" w:styleId="Hyperlink">
    <w:name w:val="Hyperlink"/>
    <w:basedOn w:val="DefaultParagraphFont"/>
    <w:semiHidden/>
    <w:rsid w:val="002803AE"/>
    <w:rPr>
      <w:rFonts w:ascii="Verdana" w:hAnsi="Verdana"/>
      <w:color w:val="0000FF"/>
      <w:sz w:val="20"/>
      <w:u w:val="single"/>
    </w:rPr>
  </w:style>
  <w:style w:type="paragraph" w:styleId="NormalWeb">
    <w:name w:val="Normal (Web)"/>
    <w:basedOn w:val="Normal"/>
    <w:uiPriority w:val="99"/>
    <w:semiHidden/>
    <w:rsid w:val="002803AE"/>
    <w:rPr>
      <w:rFonts w:cs="Times New Roman"/>
      <w:szCs w:val="24"/>
    </w:rPr>
  </w:style>
  <w:style w:type="table" w:styleId="TableGrid">
    <w:name w:val="Table Grid"/>
    <w:basedOn w:val="TableNormal"/>
    <w:uiPriority w:val="59"/>
    <w:rsid w:val="00BE68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E1E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55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560"/>
    <w:rPr>
      <w:rFonts w:ascii="Tahoma" w:hAnsi="Tahoma" w:cs="Tahoma"/>
      <w:sz w:val="16"/>
      <w:szCs w:val="16"/>
      <w:lang w:val="en-GB" w:eastAsia="da-DK"/>
    </w:rPr>
  </w:style>
  <w:style w:type="character" w:styleId="CommentReference">
    <w:name w:val="annotation reference"/>
    <w:basedOn w:val="DefaultParagraphFont"/>
    <w:uiPriority w:val="99"/>
    <w:semiHidden/>
    <w:unhideWhenUsed/>
    <w:rsid w:val="004C3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C395D"/>
  </w:style>
  <w:style w:type="character" w:customStyle="1" w:styleId="CommentTextChar">
    <w:name w:val="Comment Text Char"/>
    <w:basedOn w:val="DefaultParagraphFont"/>
    <w:link w:val="CommentText"/>
    <w:uiPriority w:val="99"/>
    <w:rsid w:val="004C395D"/>
    <w:rPr>
      <w:rFonts w:ascii="Verdana" w:hAnsi="Verdana" w:cs="Arial"/>
      <w:lang w:val="en-GB" w:eastAsia="da-DK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3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395D"/>
    <w:rPr>
      <w:rFonts w:ascii="Verdana" w:hAnsi="Verdana" w:cs="Arial"/>
      <w:b/>
      <w:bCs/>
      <w:lang w:val="en-GB" w:eastAsia="da-DK"/>
    </w:rPr>
  </w:style>
  <w:style w:type="character" w:styleId="UnresolvedMention">
    <w:name w:val="Unresolved Mention"/>
    <w:basedOn w:val="DefaultParagraphFont"/>
    <w:uiPriority w:val="99"/>
    <w:unhideWhenUsed/>
    <w:rsid w:val="009D0B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03F4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unhideWhenUsed/>
    <w:rsid w:val="00866B7D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1F0B85"/>
    <w:rPr>
      <w:rFonts w:ascii="Verdana" w:hAnsi="Verdana" w:cs="Arial"/>
      <w:lang w:val="en-GB" w:eastAsia="da-DK"/>
    </w:rPr>
  </w:style>
  <w:style w:type="character" w:styleId="Mention">
    <w:name w:val="Mention"/>
    <w:basedOn w:val="DefaultParagraphFont"/>
    <w:uiPriority w:val="99"/>
    <w:unhideWhenUsed/>
    <w:rsid w:val="00AE50FE"/>
    <w:rPr>
      <w:color w:val="2B579A"/>
      <w:shd w:val="clear" w:color="auto" w:fill="E1DFDD"/>
    </w:rPr>
  </w:style>
  <w:style w:type="character" w:customStyle="1" w:styleId="normaltextrun">
    <w:name w:val="normaltextrun"/>
    <w:basedOn w:val="DefaultParagraphFont"/>
    <w:rsid w:val="00D61907"/>
  </w:style>
  <w:style w:type="character" w:styleId="Emphasis">
    <w:name w:val="Emphasis"/>
    <w:basedOn w:val="DefaultParagraphFont"/>
    <w:uiPriority w:val="20"/>
    <w:qFormat/>
    <w:rsid w:val="00105A7A"/>
    <w:rPr>
      <w:i/>
      <w:iCs/>
    </w:rPr>
  </w:style>
  <w:style w:type="character" w:customStyle="1" w:styleId="eop">
    <w:name w:val="eop"/>
    <w:basedOn w:val="DefaultParagraphFont"/>
    <w:rsid w:val="00500FBE"/>
  </w:style>
  <w:style w:type="character" w:customStyle="1" w:styleId="ui-provider">
    <w:name w:val="ui-provider"/>
    <w:basedOn w:val="DefaultParagraphFont"/>
    <w:rsid w:val="00904F2E"/>
  </w:style>
  <w:style w:type="paragraph" w:customStyle="1" w:styleId="Style1">
    <w:name w:val="Style1"/>
    <w:basedOn w:val="ListParagraph"/>
    <w:link w:val="Style1Char"/>
    <w:qFormat/>
    <w:rsid w:val="0078636B"/>
    <w:pPr>
      <w:numPr>
        <w:ilvl w:val="1"/>
        <w:numId w:val="5"/>
      </w:numPr>
    </w:pPr>
    <w:rPr>
      <w:rFonts w:ascii="Apis For Office" w:hAnsi="Apis For Office" w:cs="Apis For Office"/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8636B"/>
    <w:rPr>
      <w:rFonts w:ascii="Verdana" w:hAnsi="Verdana" w:cs="Arial"/>
      <w:lang w:val="en-GB" w:eastAsia="da-DK"/>
    </w:rPr>
  </w:style>
  <w:style w:type="character" w:customStyle="1" w:styleId="Style1Char">
    <w:name w:val="Style1 Char"/>
    <w:basedOn w:val="ListParagraphChar"/>
    <w:link w:val="Style1"/>
    <w:rsid w:val="0078636B"/>
    <w:rPr>
      <w:rFonts w:ascii="Apis For Office" w:hAnsi="Apis For Office" w:cs="Apis For Office"/>
      <w:color w:val="000000" w:themeColor="text1"/>
      <w:lang w:val="en-GB" w:eastAsia="da-DK"/>
    </w:rPr>
  </w:style>
  <w:style w:type="paragraph" w:customStyle="1" w:styleId="Style2">
    <w:name w:val="Style2"/>
    <w:basedOn w:val="ListParagraph"/>
    <w:link w:val="Style2Char"/>
    <w:qFormat/>
    <w:rsid w:val="0078636B"/>
    <w:pPr>
      <w:numPr>
        <w:numId w:val="5"/>
      </w:numPr>
    </w:pPr>
    <w:rPr>
      <w:rFonts w:ascii="Apis For Office" w:hAnsi="Apis For Office" w:cs="Apis For Office"/>
      <w:color w:val="000000" w:themeColor="text1"/>
    </w:rPr>
  </w:style>
  <w:style w:type="character" w:customStyle="1" w:styleId="Style2Char">
    <w:name w:val="Style2 Char"/>
    <w:basedOn w:val="ListParagraphChar"/>
    <w:link w:val="Style2"/>
    <w:rsid w:val="0078636B"/>
    <w:rPr>
      <w:rFonts w:ascii="Apis For Office" w:hAnsi="Apis For Office" w:cs="Apis For Office"/>
      <w:color w:val="000000" w:themeColor="text1"/>
      <w:lang w:val="en-GB" w:eastAsia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39141">
          <w:marLeft w:val="54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5140">
          <w:marLeft w:val="54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3573">
          <w:marLeft w:val="54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0985">
          <w:marLeft w:val="54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4108">
          <w:marLeft w:val="432"/>
          <w:marRight w:val="0"/>
          <w:marTop w:val="12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4623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32861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09748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4184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0414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616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9577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2014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4078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3790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3746">
          <w:marLeft w:val="85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98866">
          <w:marLeft w:val="85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0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094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6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575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19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0518">
          <w:marLeft w:val="56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0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4953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3587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24923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6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11613">
          <w:marLeft w:val="562"/>
          <w:marRight w:val="0"/>
          <w:marTop w:val="96"/>
          <w:marBottom w:val="2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3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076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50768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5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595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33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2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6788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1258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20778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30881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6454">
          <w:marLeft w:val="85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5611">
          <w:marLeft w:val="446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08826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54291">
          <w:marLeft w:val="56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331305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31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5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62982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5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6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9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322">
          <w:marLeft w:val="56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115">
          <w:marLeft w:val="44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64600">
          <w:marLeft w:val="44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8743">
          <w:marLeft w:val="44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1044">
          <w:marLeft w:val="44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10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62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95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104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60500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8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08690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55522">
          <w:marLeft w:val="56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5347">
          <w:marLeft w:val="562"/>
          <w:marRight w:val="0"/>
          <w:marTop w:val="91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61288">
          <w:marLeft w:val="1123"/>
          <w:marRight w:val="0"/>
          <w:marTop w:val="82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142">
          <w:marLeft w:val="1123"/>
          <w:marRight w:val="0"/>
          <w:marTop w:val="82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6002">
          <w:marLeft w:val="1123"/>
          <w:marRight w:val="0"/>
          <w:marTop w:val="82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02484">
          <w:marLeft w:val="1123"/>
          <w:marRight w:val="0"/>
          <w:marTop w:val="82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796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538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9127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1163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8225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981">
          <w:marLeft w:val="23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705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18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993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86347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8413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4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93239">
          <w:marLeft w:val="562"/>
          <w:marRight w:val="0"/>
          <w:marTop w:val="10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872">
          <w:marLeft w:val="562"/>
          <w:marRight w:val="0"/>
          <w:marTop w:val="10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50145">
          <w:marLeft w:val="562"/>
          <w:marRight w:val="0"/>
          <w:marTop w:val="10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99991">
          <w:marLeft w:val="562"/>
          <w:marRight w:val="0"/>
          <w:marTop w:val="10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4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24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8576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00692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87790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210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0128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3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08920">
          <w:marLeft w:val="562"/>
          <w:marRight w:val="0"/>
          <w:marTop w:val="62"/>
          <w:marBottom w:val="21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3226">
          <w:marLeft w:val="41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6081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3282">
          <w:marLeft w:val="56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305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8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37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22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815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594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35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2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467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4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8678">
          <w:marLeft w:val="562"/>
          <w:marRight w:val="0"/>
          <w:marTop w:val="1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822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4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4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4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9642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610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9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3112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88325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8157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4447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2557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5130">
          <w:marLeft w:val="41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9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63668">
          <w:marLeft w:val="43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7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package" Target="embeddings/Microsoft_PowerPoint_Presentation.pptx"/><Relationship Id="rId2" Type="http://schemas.openxmlformats.org/officeDocument/2006/relationships/customXml" Target="../customXml/item2.xml"/><Relationship Id="rId16" Type="http://schemas.openxmlformats.org/officeDocument/2006/relationships/image" Target="media/image2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microsoft.com/office/2019/05/relationships/documenttasks" Target="documenttasks/documenttasks1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.beadle\AppData\Local\Microsoft\Windows\Temporary%20Internet%20Files\Content.Outlook\YKE15UJP\PPG%20Meeting%20Minutes_Template_June%202018.dotx" TargetMode="External"/></Relationships>
</file>

<file path=word/documenttasks/documenttasks1.xml><?xml version="1.0" encoding="utf-8"?>
<t:Tasks xmlns:t="http://schemas.microsoft.com/office/tasks/2019/documenttasks" xmlns:oel="http://schemas.microsoft.com/office/2019/extlst">
  <t:Task id="{C21C1538-21E9-4176-B34E-6702804600D9}">
    <t:Anchor>
      <t:Comment id="641334519"/>
    </t:Anchor>
    <t:History>
      <t:Event id="{AE8B45CE-8D30-4C36-8ABC-A1D60519562A}" time="2022-06-01T10:08:04.74Z">
        <t:Attribution userId="S::klbp@novonordisk.com::3753cbc4-49df-4140-8478-2cefa273c171" userProvider="AD" userName="KLBP (Klaus Boberg)"/>
        <t:Anchor>
          <t:Comment id="1044749110"/>
        </t:Anchor>
        <t:Create/>
      </t:Event>
      <t:Event id="{4723EBED-FB6D-4CCA-9424-5DD6B0AA84F5}" time="2022-06-01T10:08:04.74Z">
        <t:Attribution userId="S::klbp@novonordisk.com::3753cbc4-49df-4140-8478-2cefa273c171" userProvider="AD" userName="KLBP (Klaus Boberg)"/>
        <t:Anchor>
          <t:Comment id="1044749110"/>
        </t:Anchor>
        <t:Assign userId="S::thqh@novonordisk.com::2fa09524-f101-4987-83aa-428151558f8c" userProvider="AD" userName="THQH (Thomas Holst-Hansen)"/>
      </t:Event>
      <t:Event id="{431D11D2-8D03-4229-BFB5-B83745017040}" time="2022-06-01T10:08:04.74Z">
        <t:Attribution userId="S::klbp@novonordisk.com::3753cbc4-49df-4140-8478-2cefa273c171" userProvider="AD" userName="KLBP (Klaus Boberg)"/>
        <t:Anchor>
          <t:Comment id="1044749110"/>
        </t:Anchor>
        <t:SetTitle title="@THQH - can you please chip in here:-)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993AF4C3812148A61739EEDD98EC44" ma:contentTypeVersion="6" ma:contentTypeDescription="Create a new document." ma:contentTypeScope="" ma:versionID="0dc13e8ecaa3bafb1b8ce6259002f4a9">
  <xsd:schema xmlns:xsd="http://www.w3.org/2001/XMLSchema" xmlns:xs="http://www.w3.org/2001/XMLSchema" xmlns:p="http://schemas.microsoft.com/office/2006/metadata/properties" xmlns:ns1="http://schemas.microsoft.com/sharepoint/v3" xmlns:ns2="7f9c56cb-d15a-4551-840a-39c89227f738" xmlns:ns3="0256d653-f31e-4e0e-8309-eadac25a8b8d" xmlns:ns4="50029093-5aef-4e2b-89fe-191ca38589b0" xmlns:ns5="9f7e5aa1-6821-4ec5-a026-d5c68a996e63" targetNamespace="http://schemas.microsoft.com/office/2006/metadata/properties" ma:root="true" ma:fieldsID="32d163899af05e39f28a5bfec44d5c32" ns1:_="" ns2:_="" ns3:_="" ns4:_="" ns5:_="">
    <xsd:import namespace="http://schemas.microsoft.com/sharepoint/v3"/>
    <xsd:import namespace="7f9c56cb-d15a-4551-840a-39c89227f738"/>
    <xsd:import namespace="0256d653-f31e-4e0e-8309-eadac25a8b8d"/>
    <xsd:import namespace="50029093-5aef-4e2b-89fe-191ca38589b0"/>
    <xsd:import namespace="9f7e5aa1-6821-4ec5-a026-d5c68a996e63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5:SharedWithUsers" minOccurs="0"/>
                <xsd:element ref="ns5:SharedWithDetails" minOccurs="0"/>
                <xsd:element ref="ns1:_ip_UnifiedCompliancePolicyProperties" minOccurs="0"/>
                <xsd:element ref="ns1:_ip_UnifiedCompliancePolicyUIActio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9c56cb-d15a-4551-840a-39c89227f738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8" nillable="true" ma:taxonomy="true" ma:internalName="lcf76f155ced4ddcb4097134ff3c332f" ma:taxonomyFieldName="MediaServiceImageTags" ma:displayName="Image Tags" ma:readOnly="false" ma:fieldId="{5cf76f15-5ced-4ddc-b409-7134ff3c332f}" ma:taxonomyMulti="true" ma:sspId="92ca2d3d-5e9e-448f-a267-95438d541b9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56d653-f31e-4e0e-8309-eadac25a8b8d" elementFormDefault="qualified">
    <xsd:import namespace="http://schemas.microsoft.com/office/2006/documentManagement/types"/>
    <xsd:import namespace="http://schemas.microsoft.com/office/infopath/2007/PartnerControls"/>
    <xsd:element name="TaxCatchAll" ma:index="9" nillable="true" ma:displayName="Taxonomy Catch All Column" ma:hidden="true" ma:list="{e746ea4b-1202-4a98-998f-119f58f0e21d}" ma:internalName="TaxCatchAll" ma:showField="CatchAllData" ma:web="0256d653-f31e-4e0e-8309-eadac25a8b8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029093-5aef-4e2b-89fe-191ca38589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9" nillable="true" ma:displayName="Tags" ma:internalName="MediaServiceAutoTag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Length (seconds)" ma:internalName="MediaLengthInSeconds" ma:readOnly="true">
      <xsd:simpleType>
        <xsd:restriction base="dms:Unknown"/>
      </xsd:simple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7e5aa1-6821-4ec5-a026-d5c68a996e63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0256d653-f31e-4e0e-8309-eadac25a8b8d" xsi:nil="true"/>
    <lcf76f155ced4ddcb4097134ff3c332f xmlns="7f9c56cb-d15a-4551-840a-39c89227f738">
      <Terms xmlns="http://schemas.microsoft.com/office/infopath/2007/PartnerControls"/>
    </lcf76f155ced4ddcb4097134ff3c332f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02B804A8-A51F-4BB9-9D12-CA9BA05F239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33CEA2F-888F-43BB-A6F6-928E3CA4BB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f9c56cb-d15a-4551-840a-39c89227f738"/>
    <ds:schemaRef ds:uri="0256d653-f31e-4e0e-8309-eadac25a8b8d"/>
    <ds:schemaRef ds:uri="50029093-5aef-4e2b-89fe-191ca38589b0"/>
    <ds:schemaRef ds:uri="9f7e5aa1-6821-4ec5-a026-d5c68a996e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0D672D-B92A-46C6-A7C9-05376BE111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3D40A8-B0D6-4AF4-92C5-FD76B9B7BBD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0256d653-f31e-4e0e-8309-eadac25a8b8d"/>
    <ds:schemaRef ds:uri="7f9c56cb-d15a-4551-840a-39c89227f738"/>
  </ds:schemaRefs>
</ds:datastoreItem>
</file>

<file path=docMetadata/LabelInfo.xml><?xml version="1.0" encoding="utf-8"?>
<clbl:labelList xmlns:clbl="http://schemas.microsoft.com/office/2020/mipLabelMetadata">
  <clbl:label id="{b98f0765-0764-4153-ac9c-4713ff722c48}" enabled="0" method="" siteId="{b98f0765-0764-4153-ac9c-4713ff722c4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PPG Meeting Minutes_Template_June 2018</Template>
  <TotalTime>451</TotalTime>
  <Pages>8</Pages>
  <Words>1881</Words>
  <Characters>10726</Characters>
  <Application>Microsoft Office Word</Application>
  <DocSecurity>0</DocSecurity>
  <Lines>89</Lines>
  <Paragraphs>25</Paragraphs>
  <ScaleCrop>false</ScaleCrop>
  <Company>Novo Nordisk A/S</Company>
  <LinksUpToDate>false</LinksUpToDate>
  <CharactersWithSpaces>12582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Purver</dc:creator>
  <cp:keywords>Verdana, Normal.dot</cp:keywords>
  <cp:lastModifiedBy>Kit Scott</cp:lastModifiedBy>
  <cp:revision>332</cp:revision>
  <cp:lastPrinted>2019-10-01T17:52:00Z</cp:lastPrinted>
  <dcterms:created xsi:type="dcterms:W3CDTF">2025-05-20T11:46:00Z</dcterms:created>
  <dcterms:modified xsi:type="dcterms:W3CDTF">2025-05-27T08:44:00Z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0x010100E2993AF4C3812148A61739EEDD98EC44</vt:lpwstr>
  </property>
  <property fmtid="{D5CDD505-2E9C-101B-9397-08002B2CF9AE}" pid="3" name="Order">
    <vt:r8>21800</vt:r8>
  </property>
  <property fmtid="{D5CDD505-2E9C-101B-9397-08002B2CF9AE}" pid="4" name="MediaServiceImageTags">
    <vt:lpwstr/>
  </property>
  <property fmtid="{D5CDD505-2E9C-101B-9397-08002B2CF9AE}" pid="5" name="ComplianceAssetId">
    <vt:lpwstr/>
  </property>
  <property fmtid="{D5CDD505-2E9C-101B-9397-08002B2CF9AE}" pid="6" name="_activity">
    <vt:lpwstr>{"FileActivityType":"6","FileActivityTimeStamp":"2025-05-21T15:14:20.743Z","FileActivityUsersOnPage":[{"DisplayName":"Kit Scott","Id":"kitscott@openhealthgroup.com"}],"FileActivityNavigationId":null}</vt:lpwstr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10" name="docLang">
    <vt:lpwstr>en</vt:lpwstr>
  </property>
</Properties>
</file>